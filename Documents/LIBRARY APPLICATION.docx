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EC4C4C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1" behindDoc="1" locked="0" layoutInCell="1" allowOverlap="1" wp14:anchorId="14DABCFA" wp14:editId="2690818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8F523A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937B3B0" w14:textId="77777777" w:rsidR="00DF198B" w:rsidRDefault="00DF198B"/>
        </w:tc>
      </w:tr>
      <w:tr w:rsidR="00DF198B" w14:paraId="2F96FFA0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F64B64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5B16CA8" w14:textId="79F3AA15" w:rsidR="00DF198B" w:rsidRPr="00DF198B" w:rsidRDefault="005D2263" w:rsidP="00874FE7">
            <w:pPr>
              <w:pStyle w:val="Heading1"/>
            </w:pPr>
            <w:r>
              <w:t>LIBRARY APPLICATION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2A2189C" w14:textId="77777777" w:rsidR="00DF198B" w:rsidRDefault="00DF198B"/>
        </w:tc>
      </w:tr>
      <w:tr w:rsidR="00DF198B" w14:paraId="17F63A39" w14:textId="77777777" w:rsidTr="00185F4A">
        <w:trPr>
          <w:trHeight w:val="1837"/>
        </w:trPr>
        <w:tc>
          <w:tcPr>
            <w:tcW w:w="1170" w:type="dxa"/>
          </w:tcPr>
          <w:p w14:paraId="4ED966A1" w14:textId="77777777" w:rsidR="00DF198B" w:rsidRDefault="00DF198B"/>
        </w:tc>
        <w:tc>
          <w:tcPr>
            <w:tcW w:w="8460" w:type="dxa"/>
            <w:gridSpan w:val="7"/>
          </w:tcPr>
          <w:p w14:paraId="05430F99" w14:textId="77777777" w:rsidR="00DF198B" w:rsidRDefault="00DF198B"/>
        </w:tc>
        <w:tc>
          <w:tcPr>
            <w:tcW w:w="1160" w:type="dxa"/>
          </w:tcPr>
          <w:p w14:paraId="78BA23A4" w14:textId="77777777" w:rsidR="00DF198B" w:rsidRDefault="00DF198B"/>
        </w:tc>
      </w:tr>
      <w:tr w:rsidR="00DF198B" w14:paraId="133C87EA" w14:textId="77777777" w:rsidTr="00185F4A">
        <w:trPr>
          <w:trHeight w:val="929"/>
        </w:trPr>
        <w:tc>
          <w:tcPr>
            <w:tcW w:w="2397" w:type="dxa"/>
            <w:gridSpan w:val="4"/>
          </w:tcPr>
          <w:p w14:paraId="5C24690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BDF41CE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EEC887A" w14:textId="77777777" w:rsidR="00DF198B" w:rsidRDefault="00DF198B"/>
        </w:tc>
      </w:tr>
      <w:tr w:rsidR="00DF198B" w14:paraId="1B1E5C1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436DC73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7B3E359" w14:textId="5BA21312" w:rsidR="00DF198B" w:rsidRPr="00DF198B" w:rsidRDefault="005D2263" w:rsidP="00874FE7">
            <w:pPr>
              <w:pStyle w:val="Heading2"/>
            </w:pPr>
            <w:r>
              <w:t>ION ANDREEA</w:t>
            </w:r>
            <w:r>
              <w:br/>
              <w:t>MARINA</w:t>
            </w:r>
            <w:r>
              <w:br/>
              <w:t>223/2</w:t>
            </w:r>
          </w:p>
        </w:tc>
        <w:tc>
          <w:tcPr>
            <w:tcW w:w="2398" w:type="dxa"/>
            <w:gridSpan w:val="4"/>
          </w:tcPr>
          <w:p w14:paraId="6B259051" w14:textId="77777777" w:rsidR="00DF198B" w:rsidRDefault="00DF198B"/>
        </w:tc>
      </w:tr>
      <w:tr w:rsidR="00DF198B" w14:paraId="27137AF6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6C021D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43DF317D" w14:textId="64801D70" w:rsidR="00DF198B" w:rsidRPr="00DF198B" w:rsidRDefault="00DF198B" w:rsidP="00874FE7">
            <w:pPr>
              <w:pStyle w:val="Heading3"/>
            </w:pPr>
          </w:p>
          <w:p w14:paraId="647A4FF7" w14:textId="14118050" w:rsidR="00874FE7" w:rsidRPr="00DF198B" w:rsidRDefault="00874FE7" w:rsidP="00874FE7">
            <w:pPr>
              <w:pStyle w:val="Heading3"/>
            </w:pPr>
          </w:p>
          <w:p w14:paraId="435AA27A" w14:textId="77777777" w:rsidR="00DF198B" w:rsidRPr="00DF198B" w:rsidRDefault="00000000" w:rsidP="00874FE7">
            <w:pPr>
              <w:pStyle w:val="Heading3"/>
            </w:pPr>
            <w:sdt>
              <w:sdtPr>
                <w:id w:val="-1740710833"/>
                <w:placeholder>
                  <w:docPart w:val="77793F9C35284482BCE5C943E45DA89A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Course title</w:t>
                </w:r>
              </w:sdtContent>
            </w:sdt>
          </w:p>
          <w:p w14:paraId="4210EFB1" w14:textId="1EC834DE" w:rsidR="005D2263" w:rsidRPr="005D2263" w:rsidRDefault="005D2263" w:rsidP="005D2263">
            <w:pPr>
              <w:pStyle w:val="Heading3"/>
            </w:pPr>
            <w:r>
              <w:t>Software Engineering</w:t>
            </w:r>
          </w:p>
          <w:p w14:paraId="3F56B560" w14:textId="77777777" w:rsidR="00DF198B" w:rsidRDefault="00000000" w:rsidP="00874FE7">
            <w:pPr>
              <w:pStyle w:val="Heading3"/>
            </w:pPr>
            <w:sdt>
              <w:sdtPr>
                <w:id w:val="-1679797690"/>
                <w:placeholder>
                  <w:docPart w:val="810D2A525A0F411BA3F21978A760FCF1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Teacher’s name</w:t>
                </w:r>
              </w:sdtContent>
            </w:sdt>
          </w:p>
          <w:p w14:paraId="7C78FEE9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8D82515" w14:textId="77777777" w:rsidR="00DF198B" w:rsidRDefault="00DF198B" w:rsidP="00DF198B">
            <w:pPr>
              <w:jc w:val="center"/>
            </w:pPr>
          </w:p>
        </w:tc>
      </w:tr>
      <w:tr w:rsidR="00DF198B" w14:paraId="04693054" w14:textId="77777777" w:rsidTr="00185F4A">
        <w:tc>
          <w:tcPr>
            <w:tcW w:w="2340" w:type="dxa"/>
            <w:gridSpan w:val="3"/>
          </w:tcPr>
          <w:p w14:paraId="3160EB29" w14:textId="77777777" w:rsidR="00DF198B" w:rsidRDefault="00DF198B"/>
        </w:tc>
        <w:tc>
          <w:tcPr>
            <w:tcW w:w="6120" w:type="dxa"/>
            <w:gridSpan w:val="3"/>
          </w:tcPr>
          <w:p w14:paraId="6E2A5BC8" w14:textId="77777777" w:rsidR="00DF198B" w:rsidRDefault="00DF198B"/>
        </w:tc>
        <w:tc>
          <w:tcPr>
            <w:tcW w:w="2330" w:type="dxa"/>
            <w:gridSpan w:val="3"/>
          </w:tcPr>
          <w:p w14:paraId="6A100A54" w14:textId="77777777" w:rsidR="00DF198B" w:rsidRDefault="00DF198B"/>
        </w:tc>
      </w:tr>
    </w:tbl>
    <w:p w14:paraId="526FCB00" w14:textId="589760F3" w:rsidR="00DF198B" w:rsidRDefault="00DF198B"/>
    <w:p w14:paraId="25CB9997" w14:textId="2AE1FD45" w:rsidR="00DF198B" w:rsidRDefault="00D15C61" w:rsidP="002D2200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3" behindDoc="0" locked="0" layoutInCell="1" allowOverlap="1" wp14:anchorId="3D512BCE" wp14:editId="187C6894">
            <wp:simplePos x="0" y="0"/>
            <wp:positionH relativeFrom="margin">
              <wp:posOffset>1685109</wp:posOffset>
            </wp:positionH>
            <wp:positionV relativeFrom="paragraph">
              <wp:posOffset>6386811</wp:posOffset>
            </wp:positionV>
            <wp:extent cx="3584448" cy="2651033"/>
            <wp:effectExtent l="0" t="0" r="0" b="0"/>
            <wp:wrapNone/>
            <wp:docPr id="4" name="Picture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264" cy="2652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108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1530"/>
        <w:gridCol w:w="20"/>
        <w:gridCol w:w="1596"/>
        <w:gridCol w:w="2158"/>
        <w:gridCol w:w="1611"/>
        <w:gridCol w:w="20"/>
        <w:gridCol w:w="1709"/>
        <w:gridCol w:w="989"/>
      </w:tblGrid>
      <w:tr w:rsidR="002D2200" w14:paraId="536626C9" w14:textId="77777777" w:rsidTr="00D15C61">
        <w:trPr>
          <w:trHeight w:val="1152"/>
        </w:trPr>
        <w:tc>
          <w:tcPr>
            <w:tcW w:w="1170" w:type="dxa"/>
          </w:tcPr>
          <w:p w14:paraId="0ED0007D" w14:textId="3B785E59" w:rsidR="002D2200" w:rsidRDefault="002D2200"/>
        </w:tc>
        <w:tc>
          <w:tcPr>
            <w:tcW w:w="3146" w:type="dxa"/>
            <w:gridSpan w:val="3"/>
            <w:tcBorders>
              <w:bottom w:val="single" w:sz="18" w:space="0" w:color="476166" w:themeColor="accent1"/>
            </w:tcBorders>
          </w:tcPr>
          <w:p w14:paraId="5CAF6B96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0BF51D4" w14:textId="77777777" w:rsidR="002D2200" w:rsidRDefault="002D2200"/>
        </w:tc>
        <w:tc>
          <w:tcPr>
            <w:tcW w:w="3337" w:type="dxa"/>
            <w:gridSpan w:val="3"/>
            <w:tcBorders>
              <w:bottom w:val="single" w:sz="18" w:space="0" w:color="476166" w:themeColor="accent1"/>
            </w:tcBorders>
          </w:tcPr>
          <w:p w14:paraId="56B300EA" w14:textId="77777777" w:rsidR="002D2200" w:rsidRDefault="002D2200"/>
        </w:tc>
        <w:tc>
          <w:tcPr>
            <w:tcW w:w="989" w:type="dxa"/>
          </w:tcPr>
          <w:p w14:paraId="2C36F51D" w14:textId="3ABE1C87" w:rsidR="002D2200" w:rsidRDefault="00D15C61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58242" behindDoc="1" locked="0" layoutInCell="1" allowOverlap="1" wp14:anchorId="72C5E97F" wp14:editId="6F2278AD">
                  <wp:simplePos x="0" y="0"/>
                  <wp:positionH relativeFrom="margin">
                    <wp:posOffset>-6166576</wp:posOffset>
                  </wp:positionH>
                  <wp:positionV relativeFrom="margin">
                    <wp:posOffset>123263</wp:posOffset>
                  </wp:positionV>
                  <wp:extent cx="6901815" cy="9227602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78" cy="923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D2200" w14:paraId="17E28A16" w14:textId="77777777" w:rsidTr="00D15C61">
        <w:trPr>
          <w:trHeight w:val="664"/>
        </w:trPr>
        <w:tc>
          <w:tcPr>
            <w:tcW w:w="1170" w:type="dxa"/>
            <w:tcBorders>
              <w:right w:val="single" w:sz="18" w:space="0" w:color="476166" w:themeColor="accent1"/>
            </w:tcBorders>
          </w:tcPr>
          <w:p w14:paraId="10EAD147" w14:textId="1942451E" w:rsidR="002D2200" w:rsidRDefault="002D2200"/>
        </w:tc>
        <w:tc>
          <w:tcPr>
            <w:tcW w:w="8641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CE43EAE" w14:textId="01F3290D" w:rsidR="005D2263" w:rsidRDefault="005D2263" w:rsidP="005D2263">
            <w:pPr>
              <w:pStyle w:val="Heading4"/>
            </w:pPr>
            <w:r>
              <w:t>Problem Description</w:t>
            </w:r>
          </w:p>
          <w:p w14:paraId="1B6B459F" w14:textId="0F39F121" w:rsidR="005D2263" w:rsidRPr="005D2263" w:rsidRDefault="005D2263" w:rsidP="005D2263">
            <w:pPr>
              <w:pStyle w:val="Heading4"/>
            </w:pPr>
            <w:r>
              <w:t>Library</w:t>
            </w:r>
          </w:p>
        </w:tc>
        <w:tc>
          <w:tcPr>
            <w:tcW w:w="989" w:type="dxa"/>
            <w:tcBorders>
              <w:left w:val="single" w:sz="18" w:space="0" w:color="476166" w:themeColor="accent1"/>
            </w:tcBorders>
          </w:tcPr>
          <w:p w14:paraId="7D5A9A68" w14:textId="087FEEBA" w:rsidR="002D2200" w:rsidRDefault="00D15C61">
            <w:r w:rsidRPr="004909D9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0C63FE3" wp14:editId="1A4209B6">
                      <wp:simplePos x="0" y="0"/>
                      <wp:positionH relativeFrom="column">
                        <wp:posOffset>-6168118</wp:posOffset>
                      </wp:positionH>
                      <wp:positionV relativeFrom="paragraph">
                        <wp:posOffset>-450432</wp:posOffset>
                      </wp:positionV>
                      <wp:extent cx="6857643" cy="9105265"/>
                      <wp:effectExtent l="0" t="0" r="635" b="635"/>
                      <wp:wrapNone/>
                      <wp:docPr id="2" name="Rectangle 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7643" cy="9105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8C4443" id="Rectangle 2" o:spid="_x0000_s1026" alt="&quot;&quot;" style="position:absolute;margin-left:-485.7pt;margin-top:-35.45pt;width:539.95pt;height:716.9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" fillcolor="#476166 [3204]" strok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</w:tr>
      <w:tr w:rsidR="002D2200" w14:paraId="44065716" w14:textId="77777777" w:rsidTr="00D15C61">
        <w:trPr>
          <w:trHeight w:val="117"/>
        </w:trPr>
        <w:tc>
          <w:tcPr>
            <w:tcW w:w="1170" w:type="dxa"/>
          </w:tcPr>
          <w:p w14:paraId="68D81CAC" w14:textId="52B1E173" w:rsidR="002D2200" w:rsidRDefault="002D2200"/>
        </w:tc>
        <w:tc>
          <w:tcPr>
            <w:tcW w:w="3146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5D0D28B" w14:textId="567B09A2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729F316" w14:textId="55915DC0" w:rsidR="002D2200" w:rsidRDefault="002D2200"/>
        </w:tc>
        <w:tc>
          <w:tcPr>
            <w:tcW w:w="333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F5F95F8" w14:textId="77777777" w:rsidR="002D2200" w:rsidRDefault="002D2200"/>
        </w:tc>
        <w:tc>
          <w:tcPr>
            <w:tcW w:w="989" w:type="dxa"/>
          </w:tcPr>
          <w:p w14:paraId="3109120D" w14:textId="32144B9A" w:rsidR="002D2200" w:rsidRDefault="002D2200"/>
        </w:tc>
      </w:tr>
      <w:tr w:rsidR="00E74B29" w14:paraId="0D27BD78" w14:textId="77777777" w:rsidTr="00D15C61">
        <w:trPr>
          <w:trHeight w:val="576"/>
        </w:trPr>
        <w:tc>
          <w:tcPr>
            <w:tcW w:w="1170" w:type="dxa"/>
            <w:tcBorders>
              <w:right w:val="single" w:sz="18" w:space="0" w:color="476166" w:themeColor="accent1"/>
            </w:tcBorders>
          </w:tcPr>
          <w:p w14:paraId="4247C314" w14:textId="49D4AB6F" w:rsidR="00E74B29" w:rsidRDefault="00E74B29"/>
        </w:tc>
        <w:tc>
          <w:tcPr>
            <w:tcW w:w="1550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5613B92C" w14:textId="42EA2220" w:rsidR="00E74B29" w:rsidRDefault="00E74B29"/>
        </w:tc>
        <w:tc>
          <w:tcPr>
            <w:tcW w:w="5365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DB39DD5" w14:textId="1D9EF44A" w:rsidR="00E74B29" w:rsidRDefault="00E74B29" w:rsidP="00E74B29"/>
        </w:tc>
        <w:tc>
          <w:tcPr>
            <w:tcW w:w="1726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EBACDD7" w14:textId="77777777" w:rsidR="00E74B29" w:rsidRDefault="00E74B29"/>
        </w:tc>
        <w:tc>
          <w:tcPr>
            <w:tcW w:w="989" w:type="dxa"/>
            <w:tcBorders>
              <w:left w:val="single" w:sz="18" w:space="0" w:color="476166" w:themeColor="accent1"/>
            </w:tcBorders>
          </w:tcPr>
          <w:p w14:paraId="5F77ACA9" w14:textId="77777777" w:rsidR="00E74B29" w:rsidRDefault="00E74B29"/>
        </w:tc>
      </w:tr>
      <w:tr w:rsidR="000E4641" w14:paraId="629940AF" w14:textId="77777777" w:rsidTr="00D15C61">
        <w:trPr>
          <w:trHeight w:val="4447"/>
        </w:trPr>
        <w:tc>
          <w:tcPr>
            <w:tcW w:w="1170" w:type="dxa"/>
            <w:vMerge w:val="restart"/>
            <w:tcBorders>
              <w:right w:val="single" w:sz="18" w:space="0" w:color="476166" w:themeColor="accent1"/>
            </w:tcBorders>
          </w:tcPr>
          <w:p w14:paraId="489C518D" w14:textId="0727907C" w:rsidR="000E4641" w:rsidRDefault="000E4641"/>
        </w:tc>
        <w:tc>
          <w:tcPr>
            <w:tcW w:w="1530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FF16777" w14:textId="4C89322E" w:rsidR="000E4641" w:rsidRDefault="000E4641"/>
        </w:tc>
        <w:tc>
          <w:tcPr>
            <w:tcW w:w="20" w:type="dxa"/>
            <w:shd w:val="clear" w:color="auto" w:fill="FFFFFF" w:themeFill="background1"/>
          </w:tcPr>
          <w:p w14:paraId="5B1B0085" w14:textId="77777777" w:rsidR="000E4641" w:rsidRDefault="000E4641"/>
        </w:tc>
        <w:tc>
          <w:tcPr>
            <w:tcW w:w="5365" w:type="dxa"/>
            <w:gridSpan w:val="3"/>
            <w:shd w:val="clear" w:color="auto" w:fill="FFFFFF" w:themeFill="background1"/>
          </w:tcPr>
          <w:p w14:paraId="0E2D41EC" w14:textId="6E4C0794" w:rsidR="008A3B67" w:rsidRDefault="005D2263" w:rsidP="005D2263">
            <w:pPr>
              <w:pStyle w:val="Text"/>
            </w:pPr>
            <w:r>
              <w:t xml:space="preserve">A library offers its subscribers a list of books that can be borrowed. For each subscriber we retain information </w:t>
            </w:r>
            <w:r w:rsidR="008A3B67">
              <w:t>about CNP (CPN</w:t>
            </w:r>
            <w:proofErr w:type="gramStart"/>
            <w:r w:rsidR="008A3B67">
              <w:t>),</w:t>
            </w:r>
            <w:r w:rsidR="000B41CC">
              <w:t>name</w:t>
            </w:r>
            <w:proofErr w:type="gramEnd"/>
            <w:r w:rsidR="000B41CC">
              <w:t>, address</w:t>
            </w:r>
            <w:r w:rsidR="008A3B67">
              <w:t xml:space="preserve">, phone and unique code of user within the library. </w:t>
            </w:r>
            <w:r>
              <w:t>Each book can exist in one or more copies</w:t>
            </w:r>
            <w:r w:rsidR="008A3B67">
              <w:t xml:space="preserve"> identified </w:t>
            </w:r>
            <w:r>
              <w:t xml:space="preserve">through unique codes. </w:t>
            </w:r>
            <w:r w:rsidR="008A3B67">
              <w:t>The library contains:</w:t>
            </w:r>
          </w:p>
          <w:p w14:paraId="47395799" w14:textId="2E83BD74" w:rsidR="008A3B67" w:rsidRDefault="008A3B67" w:rsidP="005D2263">
            <w:pPr>
              <w:pStyle w:val="Text"/>
              <w:numPr>
                <w:ilvl w:val="0"/>
                <w:numId w:val="2"/>
              </w:numPr>
            </w:pPr>
            <w:r>
              <w:t xml:space="preserve">Several terminals where subscribers can borrow books. In order to use a </w:t>
            </w:r>
            <w:r w:rsidR="000B41CC">
              <w:t>terminal,</w:t>
            </w:r>
            <w:r>
              <w:t xml:space="preserve"> a subscriber must log </w:t>
            </w:r>
            <w:proofErr w:type="gramStart"/>
            <w:r>
              <w:t>in .</w:t>
            </w:r>
            <w:proofErr w:type="gramEnd"/>
            <w:r>
              <w:t xml:space="preserve"> After authentication, they see a list of books available at the time and the user can choose to borrow one or more copies.</w:t>
            </w:r>
          </w:p>
          <w:p w14:paraId="0FF2F492" w14:textId="4D65D2FF" w:rsidR="000E4641" w:rsidRPr="00E74B29" w:rsidRDefault="008A3B67" w:rsidP="00D15C61">
            <w:pPr>
              <w:pStyle w:val="Text"/>
              <w:numPr>
                <w:ilvl w:val="0"/>
                <w:numId w:val="2"/>
              </w:numPr>
            </w:pPr>
            <w:r>
              <w:t>One terminal: To return your rental</w:t>
            </w:r>
            <w:r w:rsidR="00D15C61">
              <w:t xml:space="preserve"> the customer needs to go to a librarian which can connect to this </w:t>
            </w:r>
            <w:r w:rsidR="000B41CC">
              <w:t>terminal. All</w:t>
            </w:r>
            <w:r w:rsidR="005D2263">
              <w:t xml:space="preserve"> library terminal users see the updated list of available books.</w:t>
            </w:r>
          </w:p>
        </w:tc>
        <w:tc>
          <w:tcPr>
            <w:tcW w:w="20" w:type="dxa"/>
            <w:shd w:val="clear" w:color="auto" w:fill="FFFFFF" w:themeFill="background1"/>
          </w:tcPr>
          <w:p w14:paraId="769D3092" w14:textId="2853A12C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1709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75D3F56" w14:textId="285FB573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989" w:type="dxa"/>
            <w:vMerge w:val="restart"/>
            <w:tcBorders>
              <w:left w:val="single" w:sz="18" w:space="0" w:color="476166" w:themeColor="accent1"/>
            </w:tcBorders>
          </w:tcPr>
          <w:p w14:paraId="1F53881B" w14:textId="1E840091" w:rsidR="000E4641" w:rsidRDefault="000E4641"/>
        </w:tc>
      </w:tr>
      <w:tr w:rsidR="000E4641" w14:paraId="4E1AA2CF" w14:textId="77777777" w:rsidTr="00D15C61">
        <w:trPr>
          <w:trHeight w:val="1008"/>
        </w:trPr>
        <w:tc>
          <w:tcPr>
            <w:tcW w:w="1170" w:type="dxa"/>
            <w:vMerge/>
            <w:tcBorders>
              <w:right w:val="single" w:sz="18" w:space="0" w:color="476166" w:themeColor="accent1"/>
            </w:tcBorders>
          </w:tcPr>
          <w:p w14:paraId="2C53615A" w14:textId="77777777" w:rsidR="000E4641" w:rsidRDefault="000E4641"/>
        </w:tc>
        <w:tc>
          <w:tcPr>
            <w:tcW w:w="1530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5CA8321" w14:textId="77777777" w:rsidR="000E4641" w:rsidRDefault="000E4641"/>
        </w:tc>
        <w:tc>
          <w:tcPr>
            <w:tcW w:w="5402" w:type="dxa"/>
            <w:gridSpan w:val="5"/>
            <w:vMerge w:val="restart"/>
            <w:shd w:val="clear" w:color="auto" w:fill="FFFFFF" w:themeFill="background1"/>
          </w:tcPr>
          <w:p w14:paraId="15153CC4" w14:textId="4D1D49F2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1709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AC8F26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989" w:type="dxa"/>
            <w:vMerge/>
            <w:tcBorders>
              <w:left w:val="single" w:sz="18" w:space="0" w:color="476166" w:themeColor="accent1"/>
            </w:tcBorders>
          </w:tcPr>
          <w:p w14:paraId="3A0788DF" w14:textId="77777777" w:rsidR="000E4641" w:rsidRDefault="000E4641"/>
        </w:tc>
      </w:tr>
      <w:tr w:rsidR="000E4641" w14:paraId="1490C50B" w14:textId="77777777" w:rsidTr="00D15C61">
        <w:trPr>
          <w:trHeight w:val="1728"/>
        </w:trPr>
        <w:tc>
          <w:tcPr>
            <w:tcW w:w="1170" w:type="dxa"/>
            <w:vMerge w:val="restart"/>
          </w:tcPr>
          <w:p w14:paraId="6EE4CA32" w14:textId="77777777" w:rsidR="000E4641" w:rsidRDefault="000E4641"/>
        </w:tc>
        <w:tc>
          <w:tcPr>
            <w:tcW w:w="1530" w:type="dxa"/>
            <w:tcBorders>
              <w:top w:val="single" w:sz="18" w:space="0" w:color="476166" w:themeColor="accent1"/>
            </w:tcBorders>
          </w:tcPr>
          <w:p w14:paraId="5A2DC8B0" w14:textId="77777777" w:rsidR="000E4641" w:rsidRDefault="000E4641" w:rsidP="00E74B29">
            <w:pPr>
              <w:jc w:val="center"/>
            </w:pPr>
          </w:p>
        </w:tc>
        <w:tc>
          <w:tcPr>
            <w:tcW w:w="5402" w:type="dxa"/>
            <w:gridSpan w:val="5"/>
            <w:vMerge/>
          </w:tcPr>
          <w:p w14:paraId="2978F0C4" w14:textId="77777777" w:rsidR="000E4641" w:rsidRDefault="000E4641" w:rsidP="00E74B29">
            <w:pPr>
              <w:jc w:val="center"/>
            </w:pPr>
          </w:p>
        </w:tc>
        <w:tc>
          <w:tcPr>
            <w:tcW w:w="1709" w:type="dxa"/>
            <w:tcBorders>
              <w:top w:val="single" w:sz="18" w:space="0" w:color="476166" w:themeColor="accent1"/>
            </w:tcBorders>
          </w:tcPr>
          <w:p w14:paraId="1FB9471A" w14:textId="77777777" w:rsidR="000E4641" w:rsidRDefault="000E4641" w:rsidP="00E74B29">
            <w:pPr>
              <w:jc w:val="center"/>
            </w:pPr>
          </w:p>
        </w:tc>
        <w:tc>
          <w:tcPr>
            <w:tcW w:w="989" w:type="dxa"/>
            <w:vMerge w:val="restart"/>
          </w:tcPr>
          <w:p w14:paraId="21E97741" w14:textId="77777777" w:rsidR="000E4641" w:rsidRDefault="000E4641"/>
        </w:tc>
      </w:tr>
      <w:tr w:rsidR="000E4641" w14:paraId="0FB77A01" w14:textId="77777777" w:rsidTr="00D15C61">
        <w:trPr>
          <w:trHeight w:val="1728"/>
        </w:trPr>
        <w:tc>
          <w:tcPr>
            <w:tcW w:w="1170" w:type="dxa"/>
            <w:vMerge/>
          </w:tcPr>
          <w:p w14:paraId="10E3F4F7" w14:textId="77777777" w:rsidR="000E4641" w:rsidRDefault="000E4641"/>
        </w:tc>
        <w:tc>
          <w:tcPr>
            <w:tcW w:w="1530" w:type="dxa"/>
          </w:tcPr>
          <w:p w14:paraId="14396387" w14:textId="20659D32" w:rsidR="000E4641" w:rsidRDefault="003A1F87" w:rsidP="00E74B29">
            <w:pPr>
              <w:jc w:val="center"/>
            </w:pPr>
            <w:r w:rsidRPr="003A1F87">
              <w:drawing>
                <wp:anchor distT="0" distB="0" distL="114300" distR="114300" simplePos="0" relativeHeight="251665411" behindDoc="0" locked="0" layoutInCell="1" allowOverlap="1" wp14:anchorId="754C3FA8" wp14:editId="6FB8474F">
                  <wp:simplePos x="0" y="0"/>
                  <wp:positionH relativeFrom="column">
                    <wp:posOffset>-457835</wp:posOffset>
                  </wp:positionH>
                  <wp:positionV relativeFrom="paragraph">
                    <wp:posOffset>-123190</wp:posOffset>
                  </wp:positionV>
                  <wp:extent cx="6699814" cy="7413585"/>
                  <wp:effectExtent l="0" t="0" r="6350" b="0"/>
                  <wp:wrapNone/>
                  <wp:docPr id="1917173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173882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478" cy="74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02" w:type="dxa"/>
            <w:gridSpan w:val="5"/>
            <w:vMerge/>
          </w:tcPr>
          <w:p w14:paraId="78ABE391" w14:textId="77777777" w:rsidR="000E4641" w:rsidRDefault="000E4641" w:rsidP="00E74B29">
            <w:pPr>
              <w:jc w:val="center"/>
            </w:pPr>
          </w:p>
        </w:tc>
        <w:tc>
          <w:tcPr>
            <w:tcW w:w="1709" w:type="dxa"/>
          </w:tcPr>
          <w:p w14:paraId="2309DAF3" w14:textId="77777777" w:rsidR="000E4641" w:rsidRDefault="000E4641" w:rsidP="00E74B29">
            <w:pPr>
              <w:jc w:val="center"/>
            </w:pPr>
          </w:p>
          <w:p w14:paraId="39C039F4" w14:textId="77777777" w:rsidR="003A1F87" w:rsidRDefault="003A1F87" w:rsidP="00E74B29">
            <w:pPr>
              <w:jc w:val="center"/>
            </w:pPr>
          </w:p>
          <w:p w14:paraId="179A6858" w14:textId="77777777" w:rsidR="003A1F87" w:rsidRDefault="003A1F87" w:rsidP="00E74B29">
            <w:pPr>
              <w:jc w:val="center"/>
            </w:pPr>
          </w:p>
          <w:p w14:paraId="6E515702" w14:textId="77777777" w:rsidR="003A1F87" w:rsidRDefault="003A1F87" w:rsidP="00E74B29">
            <w:pPr>
              <w:jc w:val="center"/>
            </w:pPr>
          </w:p>
          <w:p w14:paraId="7BBEAEB5" w14:textId="77777777" w:rsidR="003A1F87" w:rsidRDefault="003A1F87" w:rsidP="00E74B29">
            <w:pPr>
              <w:jc w:val="center"/>
            </w:pPr>
          </w:p>
          <w:p w14:paraId="2B18F161" w14:textId="77777777" w:rsidR="003A1F87" w:rsidRDefault="003A1F87" w:rsidP="00E74B29">
            <w:pPr>
              <w:jc w:val="center"/>
            </w:pPr>
          </w:p>
          <w:p w14:paraId="14062324" w14:textId="77777777" w:rsidR="003A1F87" w:rsidRDefault="003A1F87" w:rsidP="00E74B29">
            <w:pPr>
              <w:jc w:val="center"/>
            </w:pPr>
          </w:p>
          <w:p w14:paraId="7CDF1869" w14:textId="77777777" w:rsidR="003A1F87" w:rsidRDefault="003A1F87" w:rsidP="00E74B29">
            <w:pPr>
              <w:jc w:val="center"/>
            </w:pPr>
          </w:p>
          <w:p w14:paraId="60D2C663" w14:textId="77777777" w:rsidR="003A1F87" w:rsidRDefault="003A1F87" w:rsidP="00E74B29">
            <w:pPr>
              <w:jc w:val="center"/>
            </w:pPr>
          </w:p>
          <w:p w14:paraId="6E6C3C26" w14:textId="77777777" w:rsidR="003A1F87" w:rsidRDefault="003A1F87" w:rsidP="00E74B29">
            <w:pPr>
              <w:jc w:val="center"/>
            </w:pPr>
          </w:p>
          <w:p w14:paraId="14435EA8" w14:textId="77777777" w:rsidR="003A1F87" w:rsidRDefault="003A1F87" w:rsidP="00E74B29">
            <w:pPr>
              <w:jc w:val="center"/>
            </w:pPr>
          </w:p>
          <w:p w14:paraId="5D3FA87A" w14:textId="77777777" w:rsidR="003A1F87" w:rsidRDefault="003A1F87" w:rsidP="00E74B29">
            <w:pPr>
              <w:jc w:val="center"/>
            </w:pPr>
          </w:p>
          <w:p w14:paraId="23FDE6B9" w14:textId="77777777" w:rsidR="003A1F87" w:rsidRDefault="003A1F87" w:rsidP="00E74B29">
            <w:pPr>
              <w:jc w:val="center"/>
            </w:pPr>
          </w:p>
          <w:p w14:paraId="48F75262" w14:textId="77777777" w:rsidR="003A1F87" w:rsidRDefault="003A1F87" w:rsidP="00E74B29">
            <w:pPr>
              <w:jc w:val="center"/>
            </w:pPr>
          </w:p>
          <w:p w14:paraId="19FA2A0E" w14:textId="77777777" w:rsidR="003A1F87" w:rsidRDefault="003A1F87" w:rsidP="00E74B29">
            <w:pPr>
              <w:jc w:val="center"/>
            </w:pPr>
          </w:p>
          <w:p w14:paraId="0DC48129" w14:textId="77777777" w:rsidR="003A1F87" w:rsidRDefault="003A1F87" w:rsidP="00E74B29">
            <w:pPr>
              <w:jc w:val="center"/>
            </w:pPr>
          </w:p>
          <w:p w14:paraId="602D7C4D" w14:textId="77777777" w:rsidR="003A1F87" w:rsidRDefault="003A1F87" w:rsidP="00E74B29">
            <w:pPr>
              <w:jc w:val="center"/>
            </w:pPr>
          </w:p>
          <w:p w14:paraId="2FBCBC10" w14:textId="77777777" w:rsidR="003A1F87" w:rsidRDefault="003A1F87" w:rsidP="00E74B29">
            <w:pPr>
              <w:jc w:val="center"/>
            </w:pPr>
          </w:p>
          <w:p w14:paraId="4498CA4B" w14:textId="77777777" w:rsidR="003A1F87" w:rsidRDefault="003A1F87" w:rsidP="00E74B29">
            <w:pPr>
              <w:jc w:val="center"/>
            </w:pPr>
          </w:p>
          <w:p w14:paraId="671EFDF8" w14:textId="77777777" w:rsidR="003A1F87" w:rsidRDefault="003A1F87" w:rsidP="00E74B29">
            <w:pPr>
              <w:jc w:val="center"/>
            </w:pPr>
          </w:p>
          <w:p w14:paraId="0885E97A" w14:textId="77777777" w:rsidR="003A1F87" w:rsidRDefault="003A1F87" w:rsidP="00E74B29">
            <w:pPr>
              <w:jc w:val="center"/>
            </w:pPr>
          </w:p>
          <w:p w14:paraId="73870766" w14:textId="77777777" w:rsidR="003A1F87" w:rsidRDefault="003A1F87" w:rsidP="00E74B29">
            <w:pPr>
              <w:jc w:val="center"/>
            </w:pPr>
          </w:p>
          <w:p w14:paraId="455CF9FB" w14:textId="77777777" w:rsidR="003A1F87" w:rsidRDefault="003A1F87" w:rsidP="00E74B29">
            <w:pPr>
              <w:jc w:val="center"/>
            </w:pPr>
          </w:p>
          <w:p w14:paraId="5D17BA5F" w14:textId="77777777" w:rsidR="003A1F87" w:rsidRDefault="003A1F87" w:rsidP="00E74B29">
            <w:pPr>
              <w:jc w:val="center"/>
            </w:pPr>
          </w:p>
          <w:p w14:paraId="5FE83FA9" w14:textId="77777777" w:rsidR="003A1F87" w:rsidRDefault="003A1F87" w:rsidP="00E74B29">
            <w:pPr>
              <w:jc w:val="center"/>
            </w:pPr>
          </w:p>
          <w:p w14:paraId="6AA93AFF" w14:textId="77777777" w:rsidR="003A1F87" w:rsidRDefault="003A1F87" w:rsidP="00E74B29">
            <w:pPr>
              <w:jc w:val="center"/>
            </w:pPr>
          </w:p>
          <w:p w14:paraId="09BBC5F5" w14:textId="77777777" w:rsidR="003A1F87" w:rsidRDefault="003A1F87" w:rsidP="00E74B29">
            <w:pPr>
              <w:jc w:val="center"/>
            </w:pPr>
          </w:p>
          <w:p w14:paraId="103D7FEA" w14:textId="77777777" w:rsidR="003A1F87" w:rsidRDefault="003A1F87" w:rsidP="00E74B29">
            <w:pPr>
              <w:jc w:val="center"/>
            </w:pPr>
          </w:p>
          <w:p w14:paraId="791C230C" w14:textId="77777777" w:rsidR="003A1F87" w:rsidRDefault="003A1F87" w:rsidP="00E74B29">
            <w:pPr>
              <w:jc w:val="center"/>
            </w:pPr>
          </w:p>
          <w:p w14:paraId="182CA5EE" w14:textId="77777777" w:rsidR="003A1F87" w:rsidRDefault="003A1F87" w:rsidP="00E74B29">
            <w:pPr>
              <w:jc w:val="center"/>
            </w:pPr>
          </w:p>
          <w:p w14:paraId="3618B73B" w14:textId="77777777" w:rsidR="003A1F87" w:rsidRDefault="003A1F87" w:rsidP="00E74B29">
            <w:pPr>
              <w:jc w:val="center"/>
            </w:pPr>
          </w:p>
          <w:p w14:paraId="69BEC240" w14:textId="77777777" w:rsidR="003A1F87" w:rsidRDefault="003A1F87" w:rsidP="00E74B29">
            <w:pPr>
              <w:jc w:val="center"/>
            </w:pPr>
          </w:p>
          <w:p w14:paraId="623F948B" w14:textId="77777777" w:rsidR="003A1F87" w:rsidRDefault="003A1F87" w:rsidP="00E74B29">
            <w:pPr>
              <w:jc w:val="center"/>
            </w:pPr>
          </w:p>
          <w:p w14:paraId="7619E1C2" w14:textId="77777777" w:rsidR="003A1F87" w:rsidRDefault="003A1F87" w:rsidP="00E74B29">
            <w:pPr>
              <w:jc w:val="center"/>
            </w:pPr>
          </w:p>
          <w:p w14:paraId="68CFC2E4" w14:textId="77777777" w:rsidR="003A1F87" w:rsidRDefault="003A1F87" w:rsidP="00E74B29">
            <w:pPr>
              <w:jc w:val="center"/>
            </w:pPr>
          </w:p>
          <w:p w14:paraId="65F7A092" w14:textId="77777777" w:rsidR="003A1F87" w:rsidRDefault="003A1F87" w:rsidP="00E74B29">
            <w:pPr>
              <w:jc w:val="center"/>
            </w:pPr>
          </w:p>
          <w:p w14:paraId="5FA41385" w14:textId="77777777" w:rsidR="003A1F87" w:rsidRDefault="003A1F87" w:rsidP="00E74B29">
            <w:pPr>
              <w:jc w:val="center"/>
            </w:pPr>
          </w:p>
          <w:p w14:paraId="3D06665D" w14:textId="77777777" w:rsidR="003A1F87" w:rsidRDefault="003A1F87" w:rsidP="00E74B29">
            <w:pPr>
              <w:jc w:val="center"/>
            </w:pPr>
          </w:p>
          <w:p w14:paraId="2B3AC49A" w14:textId="77777777" w:rsidR="003A1F87" w:rsidRDefault="003A1F87" w:rsidP="00E74B29">
            <w:pPr>
              <w:jc w:val="center"/>
            </w:pPr>
          </w:p>
          <w:p w14:paraId="576CC52C" w14:textId="77777777" w:rsidR="003A1F87" w:rsidRDefault="003A1F87" w:rsidP="00E74B29">
            <w:pPr>
              <w:jc w:val="center"/>
            </w:pPr>
          </w:p>
          <w:p w14:paraId="4144858A" w14:textId="77777777" w:rsidR="003A1F87" w:rsidRDefault="003A1F87" w:rsidP="00E74B29">
            <w:pPr>
              <w:jc w:val="center"/>
            </w:pPr>
          </w:p>
          <w:p w14:paraId="007BD03B" w14:textId="77777777" w:rsidR="003A1F87" w:rsidRDefault="003A1F87" w:rsidP="00E74B29">
            <w:pPr>
              <w:jc w:val="center"/>
            </w:pPr>
          </w:p>
          <w:p w14:paraId="1E452E52" w14:textId="77777777" w:rsidR="003A1F87" w:rsidRDefault="003A1F87" w:rsidP="00E74B29">
            <w:pPr>
              <w:jc w:val="center"/>
            </w:pPr>
          </w:p>
          <w:p w14:paraId="53A8064C" w14:textId="77777777" w:rsidR="003A1F87" w:rsidRDefault="003A1F87" w:rsidP="00E74B29">
            <w:pPr>
              <w:jc w:val="center"/>
            </w:pPr>
          </w:p>
          <w:p w14:paraId="4506A1E7" w14:textId="77777777" w:rsidR="003A1F87" w:rsidRDefault="003A1F87" w:rsidP="00E74B29">
            <w:pPr>
              <w:jc w:val="center"/>
            </w:pPr>
          </w:p>
          <w:p w14:paraId="3B1E1F6D" w14:textId="77777777" w:rsidR="003A1F87" w:rsidRDefault="003A1F87" w:rsidP="00E74B29">
            <w:pPr>
              <w:jc w:val="center"/>
            </w:pPr>
          </w:p>
          <w:p w14:paraId="14182EE5" w14:textId="77777777" w:rsidR="003A1F87" w:rsidRDefault="003A1F87" w:rsidP="00E74B29">
            <w:pPr>
              <w:jc w:val="center"/>
            </w:pPr>
          </w:p>
          <w:p w14:paraId="69AAF972" w14:textId="77777777" w:rsidR="003A1F87" w:rsidRDefault="003A1F87" w:rsidP="00E74B29">
            <w:pPr>
              <w:jc w:val="center"/>
            </w:pPr>
          </w:p>
          <w:p w14:paraId="75463459" w14:textId="77777777" w:rsidR="003A1F87" w:rsidRDefault="003A1F87" w:rsidP="00E74B29">
            <w:pPr>
              <w:jc w:val="center"/>
            </w:pPr>
          </w:p>
        </w:tc>
        <w:tc>
          <w:tcPr>
            <w:tcW w:w="989" w:type="dxa"/>
            <w:vMerge/>
          </w:tcPr>
          <w:p w14:paraId="21533225" w14:textId="77777777" w:rsidR="000E4641" w:rsidRDefault="000E4641"/>
        </w:tc>
      </w:tr>
    </w:tbl>
    <w:p w14:paraId="096F7B52" w14:textId="68E7411A" w:rsidR="0048120C" w:rsidRDefault="00AF7DAF">
      <w:r>
        <w:lastRenderedPageBreak/>
        <w:t>Use Cases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F7DAF" w14:paraId="137C61EB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910FE" w14:textId="77777777" w:rsidR="00AF7DAF" w:rsidRDefault="00AF7DAF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1B9" w14:textId="70E29C74" w:rsidR="00AF7DAF" w:rsidRPr="006C17DC" w:rsidRDefault="00AF7DAF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UC-1: Sign Up</w:t>
            </w:r>
          </w:p>
        </w:tc>
      </w:tr>
      <w:tr w:rsidR="00AF7DAF" w14:paraId="15C30932" w14:textId="77777777" w:rsidTr="00AF7DAF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523A7" w14:textId="77777777" w:rsidR="00AF7DAF" w:rsidRDefault="00AF7DAF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588C0" w14:textId="1D137AD0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New Customer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BE160" w14:textId="77777777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1FF7B" w14:textId="7881CB3D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AF7DAF" w14:paraId="0C7A9597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49223" w14:textId="77777777" w:rsidR="00AF7DAF" w:rsidRDefault="00AF7DAF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33CA" w14:textId="46E947A4" w:rsidR="00AF7DAF" w:rsidRPr="005C31C4" w:rsidRDefault="00AF7DAF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new non-registered customer can go to a terminal and create an account by entering their credentials. If the information given by the user is </w:t>
            </w:r>
            <w:r w:rsidR="005C31C4" w:rsidRPr="005C31C4">
              <w:rPr>
                <w:rFonts w:asciiTheme="majorHAnsi" w:hAnsiTheme="majorHAnsi"/>
                <w:sz w:val="18"/>
                <w:szCs w:val="18"/>
              </w:rPr>
              <w:t>correct,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the user can choose to view </w:t>
            </w:r>
            <w:r w:rsidR="006C17DC" w:rsidRPr="005C31C4">
              <w:rPr>
                <w:rFonts w:asciiTheme="majorHAnsi" w:hAnsiTheme="majorHAnsi"/>
                <w:sz w:val="18"/>
                <w:szCs w:val="18"/>
              </w:rPr>
              <w:t>its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unique library ID or getting it send in an email.</w:t>
            </w:r>
          </w:p>
        </w:tc>
      </w:tr>
      <w:tr w:rsidR="00AF7DAF" w14:paraId="373C75B3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8717" w14:textId="77777777" w:rsidR="00AF7DAF" w:rsidRDefault="00AF7DAF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050E7" w14:textId="175D37EE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 New Customer goes to a terminal and wants to create one.</w:t>
            </w:r>
          </w:p>
        </w:tc>
      </w:tr>
      <w:tr w:rsidR="00AF7DAF" w14:paraId="1679F186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C2E51" w14:textId="77777777" w:rsidR="00AF7DAF" w:rsidRDefault="00AF7DAF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AE8C" w14:textId="7E24312F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The Customer is not yet a subscriber.</w:t>
            </w:r>
          </w:p>
        </w:tc>
      </w:tr>
      <w:tr w:rsidR="00AF7DAF" w14:paraId="004B04F9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37227" w14:textId="77777777" w:rsidR="00AF7DAF" w:rsidRDefault="00AF7DAF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F1F27" w14:textId="72FCEEE6" w:rsidR="00AF7DAF" w:rsidRPr="005C31C4" w:rsidRDefault="005C31C4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POST-1. The customer has now become a subscriber and their credentials are now saved into the database.</w:t>
            </w:r>
          </w:p>
        </w:tc>
      </w:tr>
      <w:tr w:rsidR="00AF7DAF" w14:paraId="2E325E37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A63DA" w14:textId="77777777" w:rsidR="00AF7DAF" w:rsidRDefault="00AF7DAF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9217C" w14:textId="77777777" w:rsidR="005C31C4" w:rsidRDefault="005C31C4" w:rsidP="005C31C4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 w:rsidRPr="00103155">
              <w:t>Creating an account. Signing up as a subscriber for the library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BEB9DF2" w14:textId="5F6AB0CE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Customer clicks on the sign-up button to register.</w:t>
            </w:r>
          </w:p>
          <w:p w14:paraId="26B2339E" w14:textId="1B0DAB13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 the Sign-Up page.</w:t>
            </w:r>
          </w:p>
          <w:p w14:paraId="685F4D00" w14:textId="6F8D1511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Customer enters their information as requested and a password which they </w:t>
            </w:r>
            <w:r w:rsidR="00103155">
              <w:rPr>
                <w:rFonts w:asciiTheme="majorHAnsi" w:hAnsiTheme="majorHAnsi"/>
                <w:sz w:val="18"/>
                <w:szCs w:val="18"/>
              </w:rPr>
              <w:t>must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retype.</w:t>
            </w:r>
          </w:p>
          <w:p w14:paraId="1ADE6A1E" w14:textId="74A46F7B" w:rsidR="00103155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Validates the </w:t>
            </w:r>
            <w:r w:rsidR="00103155">
              <w:rPr>
                <w:rFonts w:asciiTheme="majorHAnsi" w:hAnsiTheme="majorHAnsi"/>
                <w:sz w:val="18"/>
                <w:szCs w:val="18"/>
              </w:rPr>
              <w:t>information. (see 1.0.E1, see 1.0.E2)</w:t>
            </w:r>
          </w:p>
          <w:p w14:paraId="1FCEFECC" w14:textId="1383E16F" w:rsidR="005C31C4" w:rsidRDefault="00103155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System </w:t>
            </w:r>
            <w:r w:rsidR="005C31C4">
              <w:rPr>
                <w:rFonts w:asciiTheme="majorHAnsi" w:hAnsiTheme="majorHAnsi"/>
                <w:sz w:val="18"/>
                <w:szCs w:val="18"/>
              </w:rPr>
              <w:t>shows a pop-up where they ask the user how they want the unique ID to be communicated: show on the screen or through email.</w:t>
            </w:r>
          </w:p>
          <w:p w14:paraId="6AF69A07" w14:textId="57AAB399" w:rsid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 The Customer chooses to see the unique ID on the screen and after noting it down they press “DONE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”.</w:t>
            </w:r>
            <w:r w:rsidR="00103155">
              <w:rPr>
                <w:rFonts w:asciiTheme="majorHAnsi" w:hAnsiTheme="majorHAnsi"/>
                <w:sz w:val="18"/>
                <w:szCs w:val="18"/>
              </w:rPr>
              <w:t>(</w:t>
            </w:r>
            <w:proofErr w:type="gramEnd"/>
            <w:r w:rsidR="00103155">
              <w:rPr>
                <w:rFonts w:asciiTheme="majorHAnsi" w:hAnsiTheme="majorHAnsi"/>
                <w:sz w:val="18"/>
                <w:szCs w:val="18"/>
              </w:rPr>
              <w:t>see 1.1)</w:t>
            </w:r>
          </w:p>
          <w:p w14:paraId="7EA58027" w14:textId="0B606D4A" w:rsidR="005C31C4" w:rsidRPr="005C31C4" w:rsidRDefault="005C31C4" w:rsidP="005C31C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6.The System returns to the original “Log IN” window.</w:t>
            </w:r>
          </w:p>
        </w:tc>
      </w:tr>
      <w:tr w:rsidR="00AF7DAF" w14:paraId="4C070729" w14:textId="77777777" w:rsidTr="00AF7DAF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53C2B" w14:textId="77777777" w:rsidR="00AF7DAF" w:rsidRDefault="00AF7DAF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315F" w14:textId="77777777" w:rsidR="00103155" w:rsidRDefault="00103155" w:rsidP="00103155">
            <w:pPr>
              <w:widowControl w:val="0"/>
            </w:pPr>
            <w:r>
              <w:t>1.1        Customer wants to get the unique code through email.</w:t>
            </w:r>
          </w:p>
          <w:p w14:paraId="7140C845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customer requests that the unique </w:t>
            </w:r>
            <w:proofErr w:type="gramStart"/>
            <w:r w:rsidRPr="00103155">
              <w:rPr>
                <w:rFonts w:asciiTheme="majorHAnsi" w:hAnsiTheme="majorHAnsi"/>
                <w:sz w:val="18"/>
                <w:szCs w:val="18"/>
              </w:rPr>
              <w:t>ID to</w:t>
            </w:r>
            <w:proofErr w:type="gramEnd"/>
            <w:r w:rsidRPr="00103155">
              <w:rPr>
                <w:rFonts w:asciiTheme="majorHAnsi" w:hAnsiTheme="majorHAnsi"/>
                <w:sz w:val="18"/>
                <w:szCs w:val="18"/>
              </w:rPr>
              <w:t xml:space="preserve"> be sent through email. </w:t>
            </w:r>
          </w:p>
          <w:p w14:paraId="4F89463E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2. The System shows a message that the Unique ID will be sent in at least 10 minutes to the customer’s email.</w:t>
            </w:r>
          </w:p>
          <w:p w14:paraId="67EB8B9B" w14:textId="77777777" w:rsidR="00103155" w:rsidRPr="00103155" w:rsidRDefault="00103155" w:rsidP="00103155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3.The Customer presses “OK”.</w:t>
            </w:r>
          </w:p>
          <w:p w14:paraId="29F235CF" w14:textId="05F110C0" w:rsidR="00103155" w:rsidRDefault="00103155" w:rsidP="00103155">
            <w:pPr>
              <w:widowControl w:val="0"/>
              <w:ind w:left="720"/>
            </w:pPr>
            <w:r w:rsidRPr="00103155">
              <w:rPr>
                <w:rFonts w:asciiTheme="majorHAnsi" w:hAnsiTheme="majorHAnsi"/>
                <w:sz w:val="18"/>
                <w:szCs w:val="18"/>
              </w:rPr>
              <w:t>4.Return to step 6 of normal flow.</w:t>
            </w:r>
          </w:p>
        </w:tc>
      </w:tr>
      <w:tr w:rsidR="00AF7DAF" w14:paraId="7C9EA879" w14:textId="77777777" w:rsidTr="009B29AB">
        <w:trPr>
          <w:trHeight w:val="148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9C3E" w14:textId="77777777" w:rsidR="00AF7DAF" w:rsidRDefault="00AF7DAF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9673" w14:textId="6A2F62C3" w:rsidR="006C17DC" w:rsidRDefault="006C17DC" w:rsidP="006C17D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1.0.</w:t>
            </w:r>
            <w:r w:rsidR="000B41CC">
              <w:t>E1 The Customer’s CPN (CNP) is already in the database</w:t>
            </w:r>
            <w:r>
              <w:t>.</w:t>
            </w:r>
          </w:p>
          <w:p w14:paraId="1381463C" w14:textId="36ECBA64" w:rsidR="00AF7DAF" w:rsidRPr="006C17DC" w:rsidRDefault="006C17DC" w:rsidP="006C17DC">
            <w:pPr>
              <w:widowControl w:val="0"/>
              <w:ind w:left="720"/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4.a.</w:t>
            </w:r>
            <w:r w:rsidR="000B41CC" w:rsidRPr="006C17DC">
              <w:rPr>
                <w:rFonts w:asciiTheme="majorHAnsi" w:hAnsiTheme="majorHAnsi"/>
                <w:sz w:val="18"/>
                <w:szCs w:val="18"/>
              </w:rPr>
              <w:t xml:space="preserve"> System </w:t>
            </w:r>
            <w:r w:rsidRPr="006C17DC">
              <w:rPr>
                <w:rFonts w:asciiTheme="majorHAnsi" w:hAnsiTheme="majorHAnsi"/>
                <w:sz w:val="18"/>
                <w:szCs w:val="18"/>
              </w:rPr>
              <w:t>detects that CPN is already in the database and shows a message error.</w:t>
            </w:r>
          </w:p>
          <w:p w14:paraId="4E421DA0" w14:textId="77777777" w:rsidR="007540C7" w:rsidRDefault="006C17DC" w:rsidP="006C17DC">
            <w:pPr>
              <w:widowControl w:val="0"/>
              <w:ind w:left="720"/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4.b. System terminates Use Case.</w:t>
            </w:r>
          </w:p>
          <w:p w14:paraId="597774A4" w14:textId="77777777" w:rsidR="007540C7" w:rsidRDefault="007540C7" w:rsidP="000B41CC">
            <w:pPr>
              <w:widowControl w:val="0"/>
            </w:pPr>
            <w:r>
              <w:t>1.0.E2 The Customer has entered non-valid data</w:t>
            </w:r>
          </w:p>
          <w:p w14:paraId="4F0DC488" w14:textId="77777777" w:rsidR="003A1F87" w:rsidRPr="006C17DC" w:rsidRDefault="003A1F87" w:rsidP="003A1F87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6C17DC">
              <w:rPr>
                <w:rFonts w:asciiTheme="majorHAnsi" w:hAnsiTheme="majorHAnsi"/>
                <w:sz w:val="18"/>
                <w:szCs w:val="18"/>
              </w:rPr>
              <w:t>4.a. The system shows an error message and asks the user to re-enter the data carefully.</w:t>
            </w:r>
          </w:p>
          <w:p w14:paraId="6038C306" w14:textId="6812850F" w:rsidR="006C17DC" w:rsidRDefault="003A1F87" w:rsidP="003A1F87">
            <w:pPr>
              <w:widowControl w:val="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          </w:t>
            </w:r>
            <w:r w:rsidRPr="006C17DC">
              <w:rPr>
                <w:rFonts w:asciiTheme="majorHAnsi" w:hAnsiTheme="majorHAnsi"/>
                <w:sz w:val="18"/>
                <w:szCs w:val="18"/>
              </w:rPr>
              <w:t>4.b. Return to step 3.</w:t>
            </w:r>
          </w:p>
        </w:tc>
      </w:tr>
    </w:tbl>
    <w:p w14:paraId="081B3FE5" w14:textId="77777777" w:rsidR="00AF7DAF" w:rsidRDefault="00AF7DAF"/>
    <w:p w14:paraId="51271FCA" w14:textId="77777777" w:rsidR="006C17DC" w:rsidRDefault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618124C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4CD73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AAA5" w14:textId="6563642F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Log In</w:t>
            </w:r>
          </w:p>
        </w:tc>
      </w:tr>
      <w:tr w:rsidR="006C17DC" w14:paraId="3DC8526D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CBFE9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0A6A" w14:textId="7C9DB48C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Subscriber, Librarian, 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B43E5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89BA8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3143B7A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EE3A2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94FE" w14:textId="143DD78C" w:rsidR="006C17DC" w:rsidRPr="005C31C4" w:rsidRDefault="000127F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Someone wants to log-in into the system.</w:t>
            </w:r>
          </w:p>
        </w:tc>
      </w:tr>
      <w:tr w:rsidR="006C17DC" w14:paraId="2D4913E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86FC9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32C2" w14:textId="5664834B" w:rsidR="006C17DC" w:rsidRPr="005C31C4" w:rsidRDefault="000127F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subscriber goes to a terminal/ A Libarian goes to </w:t>
            </w:r>
            <w:proofErr w:type="spellStart"/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it’s</w:t>
            </w:r>
            <w:proofErr w:type="spellEnd"/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designated terminal/ The Admin decides to manage the library account.</w:t>
            </w:r>
          </w:p>
        </w:tc>
      </w:tr>
      <w:tr w:rsidR="006C17DC" w14:paraId="1942ECB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DF73C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A2F8" w14:textId="6960D508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0127F9">
              <w:rPr>
                <w:rFonts w:asciiTheme="majorHAnsi" w:hAnsiTheme="majorHAnsi"/>
                <w:sz w:val="18"/>
                <w:szCs w:val="18"/>
              </w:rPr>
              <w:t>The ACTOR already has an account!</w:t>
            </w:r>
          </w:p>
        </w:tc>
      </w:tr>
      <w:tr w:rsidR="006C17DC" w14:paraId="3B95013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F3205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EBCFD" w14:textId="2BE1B98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0127F9">
              <w:rPr>
                <w:rFonts w:asciiTheme="majorHAnsi" w:hAnsiTheme="majorHAnsi"/>
                <w:sz w:val="18"/>
                <w:szCs w:val="18"/>
              </w:rPr>
              <w:t xml:space="preserve">The system will show the designated </w:t>
            </w:r>
            <w:r w:rsidR="00F153D2">
              <w:rPr>
                <w:rFonts w:asciiTheme="majorHAnsi" w:hAnsiTheme="majorHAnsi"/>
                <w:sz w:val="18"/>
                <w:szCs w:val="18"/>
              </w:rPr>
              <w:t>view to the actor.</w:t>
            </w:r>
          </w:p>
        </w:tc>
      </w:tr>
      <w:tr w:rsidR="006C17DC" w14:paraId="7BA9489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6382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64E4D" w14:textId="5F4F9E3E" w:rsidR="00DF4898" w:rsidRPr="00DF4898" w:rsidRDefault="00E54F1E" w:rsidP="00DF489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 xml:space="preserve">The </w:t>
            </w:r>
            <w:r w:rsidR="00DF4898">
              <w:t xml:space="preserve">Person needs </w:t>
            </w:r>
            <w:r w:rsidR="00933AE1">
              <w:t xml:space="preserve">to log </w:t>
            </w:r>
            <w:proofErr w:type="gramStart"/>
            <w:r w:rsidR="006849C1">
              <w:t>in</w:t>
            </w:r>
            <w:proofErr w:type="gramEnd"/>
          </w:p>
          <w:p w14:paraId="30EDA86C" w14:textId="0B74BAAF" w:rsidR="006C17DC" w:rsidRDefault="006C17DC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140889">
              <w:rPr>
                <w:rFonts w:asciiTheme="majorHAnsi" w:hAnsiTheme="majorHAnsi"/>
                <w:sz w:val="18"/>
                <w:szCs w:val="18"/>
              </w:rPr>
              <w:t>Person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A169C">
              <w:rPr>
                <w:rFonts w:asciiTheme="majorHAnsi" w:hAnsiTheme="majorHAnsi"/>
                <w:sz w:val="18"/>
                <w:szCs w:val="18"/>
              </w:rPr>
              <w:t xml:space="preserve">goes to one of their designated </w:t>
            </w:r>
            <w:r w:rsidR="00CF4A18">
              <w:rPr>
                <w:rFonts w:asciiTheme="majorHAnsi" w:hAnsiTheme="majorHAnsi"/>
                <w:sz w:val="18"/>
                <w:szCs w:val="18"/>
              </w:rPr>
              <w:t>terminals.</w:t>
            </w:r>
          </w:p>
          <w:p w14:paraId="2716C9A2" w14:textId="7CA45B37" w:rsidR="00CF4A18" w:rsidRDefault="00CF4A18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140889">
              <w:rPr>
                <w:rFonts w:asciiTheme="majorHAnsi" w:hAnsiTheme="majorHAnsi"/>
                <w:sz w:val="18"/>
                <w:szCs w:val="18"/>
              </w:rPr>
              <w:t>Person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clicks the Log-In button.</w:t>
            </w:r>
          </w:p>
          <w:p w14:paraId="39686A56" w14:textId="340DECDE" w:rsidR="00CF4A18" w:rsidRDefault="0015716E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will show the Log-In Screen.</w:t>
            </w:r>
          </w:p>
          <w:p w14:paraId="17E419D4" w14:textId="77777777" w:rsidR="0015716E" w:rsidRDefault="0015716E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892B13">
              <w:rPr>
                <w:rFonts w:asciiTheme="majorHAnsi" w:hAnsiTheme="majorHAnsi"/>
                <w:sz w:val="18"/>
                <w:szCs w:val="18"/>
              </w:rPr>
              <w:t>Person enters their credentials.</w:t>
            </w:r>
          </w:p>
          <w:p w14:paraId="5F1AE5E3" w14:textId="3739EF67" w:rsidR="00892B13" w:rsidRDefault="00892B13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validates the credentials of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User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>.</w:t>
            </w:r>
            <w:r w:rsidR="00D313CD">
              <w:rPr>
                <w:rFonts w:asciiTheme="majorHAnsi" w:hAnsiTheme="majorHAnsi"/>
                <w:sz w:val="18"/>
                <w:szCs w:val="18"/>
              </w:rPr>
              <w:t xml:space="preserve"> (View 2.0. E1)</w:t>
            </w:r>
          </w:p>
          <w:p w14:paraId="5E90FF91" w14:textId="673F097C" w:rsidR="0015716E" w:rsidRPr="005C31C4" w:rsidRDefault="00892B13" w:rsidP="00CF4A18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designated view to the user.</w:t>
            </w:r>
          </w:p>
        </w:tc>
      </w:tr>
      <w:tr w:rsidR="006C17DC" w14:paraId="07B60AF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2F724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58617" w14:textId="1E9B4CEC" w:rsidR="006C17DC" w:rsidRDefault="00D313CD" w:rsidP="00721B6C">
            <w:pPr>
              <w:widowControl w:val="0"/>
              <w:ind w:left="720"/>
            </w:pPr>
            <w:r>
              <w:t>No alternative Flows!</w:t>
            </w:r>
          </w:p>
        </w:tc>
      </w:tr>
      <w:tr w:rsidR="006C17DC" w14:paraId="2135837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004F0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E8523" w14:textId="274B1FD7" w:rsidR="00D313CD" w:rsidRDefault="00D313CD" w:rsidP="00D313CD">
            <w:pPr>
              <w:widowControl w:val="0"/>
            </w:pPr>
            <w:r>
              <w:t>2.0.E1        Person enters invalid credentials.</w:t>
            </w:r>
          </w:p>
          <w:p w14:paraId="70566E6C" w14:textId="77777777" w:rsidR="00D313CD" w:rsidRDefault="00D313CD" w:rsidP="00D313CD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5.a. The system shows an error message saying that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the  entered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credentials don’t coincide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to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 data in the system.</w:t>
            </w:r>
          </w:p>
          <w:p w14:paraId="3ED715DA" w14:textId="77777777" w:rsidR="00D313CD" w:rsidRDefault="00D313CD" w:rsidP="00D313CD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5.b. System returns to previous log-In Screen asking the user to reenter the correct information.</w:t>
            </w:r>
          </w:p>
          <w:p w14:paraId="02DE321F" w14:textId="5C6E2655" w:rsidR="006C17DC" w:rsidRDefault="00D313CD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5.c. Return to step 4.</w:t>
            </w:r>
          </w:p>
        </w:tc>
      </w:tr>
    </w:tbl>
    <w:p w14:paraId="19D7632F" w14:textId="77777777" w:rsidR="006C17DC" w:rsidRDefault="006C17DC"/>
    <w:p w14:paraId="4C6725BA" w14:textId="77777777" w:rsidR="00D313CD" w:rsidRDefault="00D313CD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56A95FC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DD8B9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E462" w14:textId="4D336E12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D313CD">
              <w:rPr>
                <w:rFonts w:asciiTheme="majorHAnsi" w:hAnsiTheme="majorHAnsi"/>
                <w:b/>
                <w:bCs/>
              </w:rPr>
              <w:t>3</w:t>
            </w:r>
            <w:r w:rsidRPr="006C17DC">
              <w:rPr>
                <w:rFonts w:asciiTheme="majorHAnsi" w:hAnsiTheme="majorHAnsi"/>
                <w:b/>
                <w:bCs/>
              </w:rPr>
              <w:t>:</w:t>
            </w:r>
            <w:r w:rsidR="00AB2D59">
              <w:rPr>
                <w:rFonts w:asciiTheme="majorHAnsi" w:hAnsiTheme="majorHAnsi"/>
                <w:b/>
                <w:bCs/>
              </w:rPr>
              <w:t xml:space="preserve"> Preview Books for Each Category</w:t>
            </w:r>
          </w:p>
        </w:tc>
      </w:tr>
      <w:tr w:rsidR="006C17DC" w14:paraId="70F68CB7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BA5B7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2A35" w14:textId="51FD3F94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D19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C2364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73EEB43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13D12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0A74B" w14:textId="3D24D2DA" w:rsidR="006C17DC" w:rsidRPr="005C31C4" w:rsidRDefault="00AB2D5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Logging in the </w:t>
            </w:r>
            <w:r w:rsidR="00A43E6F">
              <w:rPr>
                <w:rFonts w:asciiTheme="majorHAnsi" w:hAnsiTheme="majorHAnsi"/>
                <w:sz w:val="18"/>
                <w:szCs w:val="18"/>
              </w:rPr>
              <w:t xml:space="preserve">page contains a preview for each category of the most </w:t>
            </w:r>
            <w:r w:rsidR="0013771B">
              <w:rPr>
                <w:rFonts w:asciiTheme="majorHAnsi" w:hAnsiTheme="majorHAnsi"/>
                <w:sz w:val="18"/>
                <w:szCs w:val="18"/>
              </w:rPr>
              <w:t>borrowed books available</w:t>
            </w:r>
            <w:r w:rsidR="00A43E6F"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</w:tc>
      </w:tr>
      <w:tr w:rsidR="006C17DC" w14:paraId="3F77206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4CF97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A873" w14:textId="2A38FDC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B71F91">
              <w:rPr>
                <w:rFonts w:asciiTheme="majorHAnsi" w:hAnsiTheme="majorHAnsi"/>
                <w:sz w:val="18"/>
                <w:szCs w:val="18"/>
              </w:rPr>
              <w:t>Subscriber logs into the system.</w:t>
            </w:r>
          </w:p>
        </w:tc>
      </w:tr>
      <w:tr w:rsidR="006C17DC" w14:paraId="6DE5D73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26349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C1E2" w14:textId="6048A241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The</w:t>
            </w:r>
            <w:r w:rsidR="00B71F91">
              <w:rPr>
                <w:rFonts w:asciiTheme="majorHAnsi" w:hAnsiTheme="majorHAnsi"/>
                <w:sz w:val="18"/>
                <w:szCs w:val="18"/>
              </w:rPr>
              <w:t xml:space="preserve"> Subscriber has logged in.</w:t>
            </w:r>
          </w:p>
        </w:tc>
      </w:tr>
      <w:tr w:rsidR="006C17DC" w14:paraId="3B9B126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D2F58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E13D1" w14:textId="37E8D454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AE73FD">
              <w:rPr>
                <w:rFonts w:asciiTheme="majorHAnsi" w:hAnsiTheme="majorHAnsi"/>
                <w:sz w:val="18"/>
                <w:szCs w:val="18"/>
              </w:rPr>
              <w:t>The Subscriber can now preview and select for view any book in top 3 of that Category.</w:t>
            </w:r>
          </w:p>
        </w:tc>
      </w:tr>
      <w:tr w:rsidR="006C17DC" w14:paraId="7E6D4C3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D5B86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2F10" w14:textId="30DAD9BB" w:rsidR="006715D8" w:rsidRPr="006715D8" w:rsidRDefault="0013771B" w:rsidP="006715D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System shows the most borrowed books.</w:t>
            </w:r>
          </w:p>
          <w:p w14:paraId="676CCFA8" w14:textId="22D63CFB" w:rsidR="00D834F9" w:rsidRDefault="006715D8" w:rsidP="00D834F9">
            <w:pPr>
              <w:pStyle w:val="ListParagraph"/>
              <w:widowControl w:val="0"/>
              <w:numPr>
                <w:ilvl w:val="0"/>
                <w:numId w:val="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lastRenderedPageBreak/>
              <w:t xml:space="preserve">After logging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in ,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 subscriber can </w:t>
            </w:r>
            <w:r w:rsidR="007604F4">
              <w:rPr>
                <w:rFonts w:asciiTheme="majorHAnsi" w:hAnsiTheme="majorHAnsi"/>
                <w:sz w:val="18"/>
                <w:szCs w:val="18"/>
              </w:rPr>
              <w:t>see 1-4 books in that category</w:t>
            </w:r>
            <w:r w:rsidR="00D834F9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E1BE001" w14:textId="6DF0607C" w:rsidR="006C17DC" w:rsidRPr="005C31C4" w:rsidRDefault="00D834F9" w:rsidP="004C1086">
            <w:pPr>
              <w:pStyle w:val="ListParagraph"/>
              <w:widowControl w:val="0"/>
              <w:numPr>
                <w:ilvl w:val="0"/>
                <w:numId w:val="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can view more about the category </w:t>
            </w:r>
            <w:r w:rsidR="004C1086">
              <w:rPr>
                <w:rFonts w:asciiTheme="majorHAnsi" w:hAnsiTheme="majorHAnsi"/>
                <w:sz w:val="18"/>
                <w:szCs w:val="18"/>
              </w:rPr>
              <w:t>by clicking the View More button. (See UC-4).</w:t>
            </w:r>
          </w:p>
        </w:tc>
      </w:tr>
      <w:tr w:rsidR="006C17DC" w14:paraId="66A6061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0FF18" w14:textId="77777777" w:rsidR="006C17DC" w:rsidRDefault="006C17DC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08F9" w14:textId="522DCB9A" w:rsidR="006C17DC" w:rsidRDefault="004C1086" w:rsidP="00721B6C">
            <w:pPr>
              <w:widowControl w:val="0"/>
            </w:pPr>
            <w:r>
              <w:t>3.1</w:t>
            </w:r>
            <w:r w:rsidR="006C17DC">
              <w:t xml:space="preserve">        </w:t>
            </w:r>
            <w:r>
              <w:t xml:space="preserve">No books available for </w:t>
            </w:r>
            <w:r w:rsidR="007604F4">
              <w:t>one or more</w:t>
            </w:r>
            <w:r>
              <w:t xml:space="preserve"> Categor</w:t>
            </w:r>
            <w:r w:rsidR="007604F4">
              <w:t>ies</w:t>
            </w:r>
            <w:r>
              <w:t>.</w:t>
            </w:r>
          </w:p>
          <w:p w14:paraId="0BBFF65A" w14:textId="2C1C150D" w:rsidR="006C17DC" w:rsidRPr="00103155" w:rsidRDefault="00CD0CA8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1</w:t>
            </w:r>
            <w:r w:rsidR="007604F4">
              <w:rPr>
                <w:rFonts w:asciiTheme="majorHAnsi" w:hAnsiTheme="majorHAnsi"/>
                <w:sz w:val="18"/>
                <w:szCs w:val="18"/>
              </w:rPr>
              <w:t>.</w:t>
            </w:r>
            <w:r>
              <w:rPr>
                <w:rFonts w:asciiTheme="majorHAnsi" w:hAnsiTheme="majorHAnsi"/>
                <w:sz w:val="18"/>
                <w:szCs w:val="18"/>
              </w:rPr>
              <w:t>a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. </w:t>
            </w:r>
            <w:r w:rsidR="007604F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90AB2">
              <w:rPr>
                <w:rFonts w:asciiTheme="majorHAnsi" w:hAnsiTheme="majorHAnsi"/>
                <w:sz w:val="18"/>
                <w:szCs w:val="18"/>
              </w:rPr>
              <w:t xml:space="preserve">The Subscriber can see the </w:t>
            </w:r>
            <w:proofErr w:type="gramStart"/>
            <w:r w:rsidR="00C90AB2">
              <w:rPr>
                <w:rFonts w:asciiTheme="majorHAnsi" w:hAnsiTheme="majorHAnsi"/>
                <w:sz w:val="18"/>
                <w:szCs w:val="18"/>
              </w:rPr>
              <w:t>category</w:t>
            </w:r>
            <w:proofErr w:type="gramEnd"/>
            <w:r w:rsidR="00C90AB2">
              <w:rPr>
                <w:rFonts w:asciiTheme="majorHAnsi" w:hAnsiTheme="majorHAnsi"/>
                <w:sz w:val="18"/>
                <w:szCs w:val="18"/>
              </w:rPr>
              <w:t xml:space="preserve"> but no preview will</w:t>
            </w:r>
            <w:r w:rsidR="00837C2D">
              <w:rPr>
                <w:rFonts w:asciiTheme="majorHAnsi" w:hAnsiTheme="majorHAnsi"/>
                <w:sz w:val="18"/>
                <w:szCs w:val="18"/>
              </w:rPr>
              <w:t xml:space="preserve"> be available and instead of the 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“No books available”.</w:t>
            </w:r>
          </w:p>
          <w:p w14:paraId="5E5A8F85" w14:textId="6A0D6824" w:rsidR="006C17DC" w:rsidRDefault="00CD0CA8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1.b.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>
              <w:rPr>
                <w:rFonts w:asciiTheme="majorHAnsi" w:hAnsiTheme="majorHAnsi"/>
                <w:sz w:val="18"/>
                <w:szCs w:val="18"/>
              </w:rPr>
              <w:t>Go back to step 2.</w:t>
            </w:r>
          </w:p>
          <w:p w14:paraId="75AC1B73" w14:textId="7E3D5342" w:rsidR="006C17DC" w:rsidRDefault="006C17DC" w:rsidP="00721B6C">
            <w:pPr>
              <w:widowControl w:val="0"/>
              <w:ind w:left="720"/>
            </w:pPr>
          </w:p>
        </w:tc>
      </w:tr>
      <w:tr w:rsidR="006C17DC" w14:paraId="14F6EA2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C69B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DF29" w14:textId="14480736" w:rsidR="006C17DC" w:rsidRDefault="00441053" w:rsidP="00721B6C">
            <w:pPr>
              <w:widowControl w:val="0"/>
            </w:pPr>
            <w:r>
              <w:t>No exceptions</w:t>
            </w:r>
          </w:p>
        </w:tc>
      </w:tr>
    </w:tbl>
    <w:p w14:paraId="76470B6A" w14:textId="77777777" w:rsidR="006C17DC" w:rsidRDefault="006C17DC"/>
    <w:p w14:paraId="792D8CD1" w14:textId="77777777" w:rsidR="006C17DC" w:rsidRDefault="006C17DC"/>
    <w:p w14:paraId="4914671D" w14:textId="77777777" w:rsidR="006C17DC" w:rsidRDefault="006C17DC"/>
    <w:p w14:paraId="461E7155" w14:textId="77777777" w:rsidR="006C17DC" w:rsidRDefault="006C17DC"/>
    <w:p w14:paraId="187B5F74" w14:textId="77777777" w:rsidR="006C17DC" w:rsidRDefault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035566B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D8EFD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5D0D" w14:textId="16D0B9A7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8B4F07">
              <w:rPr>
                <w:rFonts w:asciiTheme="majorHAnsi" w:hAnsiTheme="majorHAnsi"/>
                <w:b/>
                <w:bCs/>
              </w:rPr>
              <w:t>4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8B4F07">
              <w:rPr>
                <w:rFonts w:asciiTheme="majorHAnsi" w:hAnsiTheme="majorHAnsi"/>
                <w:b/>
                <w:bCs/>
              </w:rPr>
              <w:t>View Books for Category.</w:t>
            </w:r>
          </w:p>
        </w:tc>
      </w:tr>
      <w:tr w:rsidR="006C17DC" w14:paraId="705B391D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F7CF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9C546" w14:textId="40C9FBD5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1EFC3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E3CF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4C5ACB9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B0139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D2EF" w14:textId="76DF2328" w:rsidR="006C17DC" w:rsidRPr="005C31C4" w:rsidRDefault="0004551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can choose to see </w:t>
            </w:r>
            <w:r w:rsidR="0087651F">
              <w:rPr>
                <w:rFonts w:asciiTheme="majorHAnsi" w:hAnsiTheme="majorHAnsi"/>
                <w:sz w:val="18"/>
                <w:szCs w:val="18"/>
              </w:rPr>
              <w:t>all</w:t>
            </w:r>
            <w:r w:rsidR="00264493">
              <w:rPr>
                <w:rFonts w:asciiTheme="majorHAnsi" w:hAnsiTheme="majorHAnsi"/>
                <w:sz w:val="18"/>
                <w:szCs w:val="18"/>
              </w:rPr>
              <w:t xml:space="preserve"> the books corresponding to the category selected.</w:t>
            </w:r>
          </w:p>
        </w:tc>
      </w:tr>
      <w:tr w:rsidR="006C17DC" w14:paraId="73DB23C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1B64D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B7C44" w14:textId="7F759B5E" w:rsidR="006C17DC" w:rsidRPr="005C31C4" w:rsidRDefault="0026449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has </w:t>
            </w:r>
            <w:r w:rsidR="00454BE6">
              <w:rPr>
                <w:rFonts w:asciiTheme="majorHAnsi" w:hAnsiTheme="majorHAnsi"/>
                <w:sz w:val="18"/>
                <w:szCs w:val="18"/>
              </w:rPr>
              <w:t>clicked the View More Category</w:t>
            </w:r>
            <w:r w:rsidR="00F174CD">
              <w:rPr>
                <w:rFonts w:asciiTheme="majorHAnsi" w:hAnsiTheme="majorHAnsi"/>
                <w:sz w:val="18"/>
                <w:szCs w:val="18"/>
              </w:rPr>
              <w:t xml:space="preserve"> or on the Category Name.</w:t>
            </w:r>
          </w:p>
        </w:tc>
      </w:tr>
      <w:tr w:rsidR="006C17DC" w14:paraId="2368981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96D47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BB" w14:textId="1B4A519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5519C6">
              <w:rPr>
                <w:rFonts w:asciiTheme="majorHAnsi" w:hAnsiTheme="majorHAnsi"/>
                <w:sz w:val="18"/>
                <w:szCs w:val="18"/>
              </w:rPr>
              <w:t xml:space="preserve">The Subscriber is </w:t>
            </w:r>
            <w:r w:rsidR="00834186">
              <w:rPr>
                <w:rFonts w:asciiTheme="majorHAnsi" w:hAnsiTheme="majorHAnsi"/>
                <w:sz w:val="18"/>
                <w:szCs w:val="18"/>
              </w:rPr>
              <w:t>logged in and clicks the button.</w:t>
            </w:r>
          </w:p>
        </w:tc>
      </w:tr>
      <w:tr w:rsidR="006C17DC" w14:paraId="18B9DE8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EF561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7A55" w14:textId="755D271A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834186">
              <w:rPr>
                <w:rFonts w:asciiTheme="majorHAnsi" w:hAnsiTheme="majorHAnsi"/>
                <w:sz w:val="18"/>
                <w:szCs w:val="18"/>
              </w:rPr>
              <w:t xml:space="preserve">The System shows </w:t>
            </w:r>
            <w:r w:rsidR="00BF08CA">
              <w:rPr>
                <w:rFonts w:asciiTheme="majorHAnsi" w:hAnsiTheme="majorHAnsi"/>
                <w:sz w:val="18"/>
                <w:szCs w:val="18"/>
              </w:rPr>
              <w:t>all</w:t>
            </w:r>
            <w:r w:rsidR="00834186">
              <w:rPr>
                <w:rFonts w:asciiTheme="majorHAnsi" w:hAnsiTheme="majorHAnsi"/>
                <w:sz w:val="18"/>
                <w:szCs w:val="18"/>
              </w:rPr>
              <w:t xml:space="preserve"> the books available for that category.</w:t>
            </w:r>
          </w:p>
        </w:tc>
      </w:tr>
      <w:tr w:rsidR="006C17DC" w14:paraId="5AC31D7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BE1B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DC37" w14:textId="1B3A91E8" w:rsidR="006C17DC" w:rsidRDefault="00BF08CA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proofErr w:type="gramStart"/>
            <w:r>
              <w:t>Subscriber</w:t>
            </w:r>
            <w:proofErr w:type="gramEnd"/>
            <w:r>
              <w:t xml:space="preserve"> wants to </w:t>
            </w:r>
            <w:r w:rsidR="00FA461A">
              <w:t xml:space="preserve">see </w:t>
            </w:r>
            <w:proofErr w:type="gramStart"/>
            <w:r w:rsidR="00FA461A">
              <w:t>all of</w:t>
            </w:r>
            <w:proofErr w:type="gramEnd"/>
            <w:r w:rsidR="00FA461A">
              <w:t xml:space="preserve"> the available books for the category</w:t>
            </w:r>
            <w:r w:rsidR="00FD1465">
              <w:t xml:space="preserve"> by clicking on the category.</w:t>
            </w:r>
          </w:p>
          <w:p w14:paraId="772E7102" w14:textId="2C03C0D4" w:rsidR="00F174CD" w:rsidRDefault="00FA461A" w:rsidP="00F174CD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customer </w:t>
            </w:r>
            <w:r w:rsidR="00472B57">
              <w:rPr>
                <w:rFonts w:asciiTheme="majorHAnsi" w:hAnsiTheme="majorHAnsi"/>
                <w:sz w:val="18"/>
                <w:szCs w:val="18"/>
              </w:rPr>
              <w:t>has logged in successfully</w:t>
            </w:r>
            <w:r w:rsidR="00F174CD">
              <w:rPr>
                <w:rFonts w:asciiTheme="majorHAnsi" w:hAnsiTheme="majorHAnsi"/>
                <w:sz w:val="18"/>
                <w:szCs w:val="18"/>
              </w:rPr>
              <w:t>.</w:t>
            </w:r>
            <w:r w:rsidR="00472B57">
              <w:rPr>
                <w:rFonts w:asciiTheme="majorHAnsi" w:hAnsiTheme="majorHAnsi"/>
                <w:sz w:val="18"/>
                <w:szCs w:val="18"/>
              </w:rPr>
              <w:t xml:space="preserve"> (SEE UC2)</w:t>
            </w:r>
          </w:p>
          <w:p w14:paraId="3EBBEB9E" w14:textId="2E100D67" w:rsidR="006C17DC" w:rsidRDefault="00F174CD" w:rsidP="00F174CD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customer</w:t>
            </w:r>
            <w:r w:rsidR="00FD1465">
              <w:rPr>
                <w:rFonts w:asciiTheme="majorHAnsi" w:hAnsiTheme="majorHAnsi"/>
                <w:sz w:val="18"/>
                <w:szCs w:val="18"/>
              </w:rPr>
              <w:t xml:space="preserve"> goes to a certain category and clicks on the category name.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  <w:p w14:paraId="183595DE" w14:textId="2F774957" w:rsidR="006C17DC" w:rsidRPr="005C31C4" w:rsidRDefault="00FD1465" w:rsidP="002351AF">
            <w:pPr>
              <w:pStyle w:val="ListParagraph"/>
              <w:widowControl w:val="0"/>
              <w:numPr>
                <w:ilvl w:val="0"/>
                <w:numId w:val="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</w:t>
            </w:r>
            <w:r w:rsidR="002351AF">
              <w:rPr>
                <w:rFonts w:asciiTheme="majorHAnsi" w:hAnsiTheme="majorHAnsi"/>
                <w:sz w:val="18"/>
                <w:szCs w:val="18"/>
              </w:rPr>
              <w:t xml:space="preserve"> shows </w:t>
            </w:r>
            <w:proofErr w:type="gramStart"/>
            <w:r w:rsidR="002351AF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2351AF">
              <w:rPr>
                <w:rFonts w:asciiTheme="majorHAnsi" w:hAnsiTheme="majorHAnsi"/>
                <w:sz w:val="18"/>
                <w:szCs w:val="18"/>
              </w:rPr>
              <w:t xml:space="preserve"> the available books under that category.</w:t>
            </w:r>
          </w:p>
        </w:tc>
      </w:tr>
      <w:tr w:rsidR="006C17DC" w14:paraId="272134B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E6ACD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3E4A7" w14:textId="3223C017" w:rsidR="006C17DC" w:rsidRDefault="002351AF" w:rsidP="00721B6C">
            <w:pPr>
              <w:widowControl w:val="0"/>
            </w:pPr>
            <w:r>
              <w:t>4</w:t>
            </w:r>
            <w:r w:rsidR="006C17DC">
              <w:t xml:space="preserve">.1        </w:t>
            </w:r>
            <w:r w:rsidR="00F2043E">
              <w:t>Subscriber wants to see all available books under the category by clicking th</w:t>
            </w:r>
            <w:r w:rsidR="00FA701F">
              <w:t>e View More Button.</w:t>
            </w:r>
          </w:p>
          <w:p w14:paraId="73A40586" w14:textId="75BD1904" w:rsidR="00CC09B8" w:rsidRPr="00AF0CFC" w:rsidRDefault="00D62D5E" w:rsidP="00AF0CF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</w:t>
            </w:r>
            <w:r w:rsidR="00CC09B8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>. The Subscriber clicks on the View More button</w:t>
            </w:r>
            <w:r w:rsidR="00AF0CFC">
              <w:rPr>
                <w:rFonts w:asciiTheme="majorHAnsi" w:hAnsiTheme="majorHAnsi"/>
                <w:sz w:val="18"/>
                <w:szCs w:val="18"/>
              </w:rPr>
              <w:t xml:space="preserve"> (if it exists)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C09B8">
              <w:rPr>
                <w:rFonts w:asciiTheme="majorHAnsi" w:hAnsiTheme="majorHAnsi"/>
                <w:sz w:val="18"/>
                <w:szCs w:val="18"/>
              </w:rPr>
              <w:t>that is found under the books previewed.</w:t>
            </w:r>
          </w:p>
          <w:p w14:paraId="5A2DB90E" w14:textId="20E79125" w:rsidR="006C17DC" w:rsidRDefault="006C17DC" w:rsidP="00721B6C">
            <w:pPr>
              <w:widowControl w:val="0"/>
              <w:ind w:left="720"/>
            </w:pPr>
          </w:p>
        </w:tc>
      </w:tr>
      <w:tr w:rsidR="006C17DC" w14:paraId="1CC4A8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10AA8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1E4A" w14:textId="1B12C2CA" w:rsidR="006C17DC" w:rsidRDefault="00AF0CFC" w:rsidP="00721B6C">
            <w:pPr>
              <w:widowControl w:val="0"/>
              <w:ind w:left="720"/>
            </w:pPr>
            <w:r>
              <w:t>None</w:t>
            </w:r>
          </w:p>
        </w:tc>
      </w:tr>
    </w:tbl>
    <w:p w14:paraId="1F162A32" w14:textId="77777777" w:rsidR="006C17DC" w:rsidRDefault="006C17DC"/>
    <w:p w14:paraId="500B8615" w14:textId="77777777" w:rsidR="006C17DC" w:rsidRDefault="006C17DC"/>
    <w:p w14:paraId="24D3E57E" w14:textId="77777777" w:rsidR="006C17DC" w:rsidRDefault="006C17DC"/>
    <w:p w14:paraId="3350D7E5" w14:textId="77777777" w:rsidR="006C17DC" w:rsidRDefault="006C17DC" w:rsidP="006C17DC"/>
    <w:p w14:paraId="3F773EFD" w14:textId="77777777" w:rsidR="006C17DC" w:rsidRDefault="006C17DC" w:rsidP="006C17D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17DC" w14:paraId="24CA66B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83EBC" w14:textId="77777777" w:rsidR="006C17DC" w:rsidRDefault="006C17DC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8F6F" w14:textId="3BE2927E" w:rsidR="006C17DC" w:rsidRPr="006C17DC" w:rsidRDefault="006C17DC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76654D">
              <w:rPr>
                <w:rFonts w:asciiTheme="majorHAnsi" w:hAnsiTheme="majorHAnsi"/>
                <w:b/>
                <w:bCs/>
              </w:rPr>
              <w:t>5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76654D">
              <w:rPr>
                <w:rFonts w:asciiTheme="majorHAnsi" w:hAnsiTheme="majorHAnsi"/>
                <w:b/>
                <w:bCs/>
              </w:rPr>
              <w:t>View Filtered Books</w:t>
            </w:r>
          </w:p>
        </w:tc>
      </w:tr>
      <w:tr w:rsidR="006C17DC" w14:paraId="59D02E75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29E8C" w14:textId="77777777" w:rsidR="006C17DC" w:rsidRDefault="006C17DC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1935" w14:textId="3755E19E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8D082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E54B" w14:textId="77777777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C17DC" w14:paraId="59BEAEAF" w14:textId="77777777" w:rsidTr="00A217EB">
        <w:trPr>
          <w:trHeight w:val="168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331E5" w14:textId="77777777" w:rsidR="006C17DC" w:rsidRDefault="006C17DC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ED8B" w14:textId="2AACF830" w:rsidR="006C17DC" w:rsidRPr="005C31C4" w:rsidRDefault="00865A5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872F3E">
              <w:rPr>
                <w:rFonts w:asciiTheme="majorHAnsi" w:hAnsiTheme="majorHAnsi"/>
                <w:sz w:val="18"/>
                <w:szCs w:val="18"/>
              </w:rPr>
              <w:t xml:space="preserve">subscriber wants to further filter the books shown for the books under the category they are </w:t>
            </w:r>
            <w:r w:rsidR="00A217EB">
              <w:rPr>
                <w:rFonts w:asciiTheme="majorHAnsi" w:hAnsiTheme="majorHAnsi"/>
                <w:sz w:val="18"/>
                <w:szCs w:val="18"/>
              </w:rPr>
              <w:t>seeing.</w:t>
            </w:r>
          </w:p>
        </w:tc>
      </w:tr>
      <w:tr w:rsidR="006C17DC" w14:paraId="39713D9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04A77" w14:textId="77777777" w:rsidR="006C17DC" w:rsidRDefault="006C17DC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5775E" w14:textId="4F0837F3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</w:t>
            </w:r>
            <w:r w:rsidR="00A217EB">
              <w:rPr>
                <w:rFonts w:asciiTheme="majorHAnsi" w:hAnsiTheme="majorHAnsi"/>
                <w:sz w:val="18"/>
                <w:szCs w:val="18"/>
              </w:rPr>
              <w:t xml:space="preserve"> Subscriber </w:t>
            </w:r>
            <w:r w:rsidR="00077D1B">
              <w:rPr>
                <w:rFonts w:asciiTheme="majorHAnsi" w:hAnsiTheme="majorHAnsi"/>
                <w:sz w:val="18"/>
                <w:szCs w:val="18"/>
              </w:rPr>
              <w:t>chooses filters from the filter panel</w:t>
            </w:r>
            <w:r w:rsidR="003A1883">
              <w:rPr>
                <w:rFonts w:asciiTheme="majorHAnsi" w:hAnsiTheme="majorHAnsi"/>
                <w:sz w:val="18"/>
                <w:szCs w:val="18"/>
              </w:rPr>
              <w:t xml:space="preserve"> while viewing books under a category.</w:t>
            </w:r>
          </w:p>
        </w:tc>
      </w:tr>
      <w:tr w:rsidR="006C17DC" w14:paraId="19DE694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3F483" w14:textId="77777777" w:rsidR="006C17DC" w:rsidRDefault="006C17DC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823B3" w14:textId="6E5F6769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3A1883">
              <w:rPr>
                <w:rFonts w:asciiTheme="majorHAnsi" w:hAnsiTheme="majorHAnsi"/>
                <w:sz w:val="18"/>
                <w:szCs w:val="18"/>
              </w:rPr>
              <w:t xml:space="preserve">Subscriber is logged in and is </w:t>
            </w:r>
            <w:r w:rsidR="00E15C99">
              <w:rPr>
                <w:rFonts w:asciiTheme="majorHAnsi" w:hAnsiTheme="majorHAnsi"/>
                <w:sz w:val="18"/>
                <w:szCs w:val="18"/>
              </w:rPr>
              <w:t>viewing books only under a category.</w:t>
            </w:r>
          </w:p>
        </w:tc>
      </w:tr>
      <w:tr w:rsidR="006C17DC" w14:paraId="3AFB2D8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90403" w14:textId="77777777" w:rsidR="006C17DC" w:rsidRDefault="006C17DC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A44F" w14:textId="1FD5AA32" w:rsidR="006C17DC" w:rsidRPr="005C31C4" w:rsidRDefault="006C17DC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E15C99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AA7DA6">
              <w:rPr>
                <w:rFonts w:asciiTheme="majorHAnsi" w:hAnsiTheme="majorHAnsi"/>
                <w:sz w:val="18"/>
                <w:szCs w:val="18"/>
              </w:rPr>
              <w:t>System shows book</w:t>
            </w:r>
            <w:r w:rsidR="00821A74">
              <w:rPr>
                <w:rFonts w:asciiTheme="majorHAnsi" w:hAnsiTheme="majorHAnsi"/>
                <w:sz w:val="18"/>
                <w:szCs w:val="18"/>
              </w:rPr>
              <w:t>s under the category filtered.</w:t>
            </w:r>
          </w:p>
        </w:tc>
      </w:tr>
      <w:tr w:rsidR="006C17DC" w14:paraId="651DA88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EBB82" w14:textId="77777777" w:rsidR="006C17DC" w:rsidRDefault="006C17DC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C42CB" w14:textId="217C7FFC" w:rsidR="006C17DC" w:rsidRDefault="00D638D6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 wants to see the books filtered.</w:t>
            </w:r>
          </w:p>
          <w:p w14:paraId="51DC0BBD" w14:textId="0A8328B1" w:rsidR="004B3E78" w:rsidRDefault="00BF57EB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</w:t>
            </w:r>
            <w:r w:rsidR="00922E56">
              <w:rPr>
                <w:rFonts w:asciiTheme="majorHAnsi" w:hAnsiTheme="majorHAnsi"/>
                <w:sz w:val="18"/>
                <w:szCs w:val="18"/>
              </w:rPr>
              <w:t xml:space="preserve"> Subscriber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wants to </w:t>
            </w:r>
            <w:r w:rsidR="004B3E78">
              <w:rPr>
                <w:rFonts w:asciiTheme="majorHAnsi" w:hAnsiTheme="majorHAnsi"/>
                <w:sz w:val="18"/>
                <w:szCs w:val="18"/>
              </w:rPr>
              <w:t>filter the books under the category.</w:t>
            </w:r>
          </w:p>
          <w:p w14:paraId="7901C7E8" w14:textId="77777777" w:rsidR="00922E56" w:rsidRDefault="00922E56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the filter drop-menu.</w:t>
            </w:r>
          </w:p>
          <w:p w14:paraId="179D3DBF" w14:textId="77777777" w:rsidR="00512973" w:rsidRDefault="00922E56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now the Panel </w:t>
            </w:r>
            <w:r w:rsidR="00512973">
              <w:rPr>
                <w:rFonts w:asciiTheme="majorHAnsi" w:hAnsiTheme="majorHAnsi"/>
                <w:sz w:val="18"/>
                <w:szCs w:val="18"/>
              </w:rPr>
              <w:t>with the filtering items.</w:t>
            </w:r>
          </w:p>
          <w:p w14:paraId="367EE909" w14:textId="46C35501" w:rsidR="00375ADD" w:rsidRDefault="00512973" w:rsidP="004B3E78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</w:t>
            </w:r>
            <w:r w:rsidR="001F3E10">
              <w:rPr>
                <w:rFonts w:asciiTheme="majorHAnsi" w:hAnsiTheme="majorHAnsi"/>
                <w:sz w:val="18"/>
                <w:szCs w:val="18"/>
              </w:rPr>
              <w:t xml:space="preserve">selects the filters from </w:t>
            </w:r>
            <w:r w:rsidR="00375ADD">
              <w:rPr>
                <w:rFonts w:asciiTheme="majorHAnsi" w:hAnsiTheme="majorHAnsi"/>
                <w:sz w:val="18"/>
                <w:szCs w:val="18"/>
              </w:rPr>
              <w:t>the panel. (See 5.0.E1.)</w:t>
            </w:r>
          </w:p>
          <w:p w14:paraId="4BDB340C" w14:textId="67F86568" w:rsidR="006C17DC" w:rsidRDefault="00375ADD" w:rsidP="00375ADD">
            <w:pPr>
              <w:pStyle w:val="ListParagraph"/>
              <w:widowControl w:val="0"/>
              <w:numPr>
                <w:ilvl w:val="0"/>
                <w:numId w:val="9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shows the books under the filter. (See 5.1)</w:t>
            </w:r>
          </w:p>
          <w:p w14:paraId="3E58861C" w14:textId="583D56D3" w:rsidR="006C17DC" w:rsidRPr="005C31C4" w:rsidRDefault="006C17DC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6C17DC" w14:paraId="598FCD5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814E5" w14:textId="77777777" w:rsidR="006C17DC" w:rsidRDefault="006C17DC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6FB5" w14:textId="4A91FC65" w:rsidR="006C17DC" w:rsidRDefault="00C0768F" w:rsidP="00721B6C">
            <w:pPr>
              <w:widowControl w:val="0"/>
            </w:pPr>
            <w:r>
              <w:t>5</w:t>
            </w:r>
            <w:r w:rsidR="006C17DC">
              <w:t xml:space="preserve">.1        </w:t>
            </w:r>
            <w:r w:rsidR="00DC5662">
              <w:t>T</w:t>
            </w:r>
            <w:r w:rsidR="006723D9">
              <w:t>he Subscriber wants to see the books filtered b</w:t>
            </w:r>
            <w:r w:rsidR="00744A24">
              <w:t>ut</w:t>
            </w:r>
            <w:r w:rsidR="006723D9">
              <w:t xml:space="preserve"> there are none</w:t>
            </w:r>
            <w:r w:rsidR="006C17DC">
              <w:t>.</w:t>
            </w:r>
          </w:p>
          <w:p w14:paraId="348E7E4B" w14:textId="46F5FD19" w:rsidR="006C17DC" w:rsidRDefault="006723D9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5.a</w:t>
            </w:r>
            <w:r w:rsidR="006C17DC" w:rsidRPr="00103155">
              <w:rPr>
                <w:rFonts w:asciiTheme="majorHAnsi" w:hAnsiTheme="majorHAnsi"/>
                <w:sz w:val="18"/>
                <w:szCs w:val="18"/>
              </w:rPr>
              <w:t xml:space="preserve">. The System shows </w:t>
            </w:r>
            <w:r>
              <w:rPr>
                <w:rFonts w:asciiTheme="majorHAnsi" w:hAnsiTheme="majorHAnsi"/>
                <w:sz w:val="18"/>
                <w:szCs w:val="18"/>
              </w:rPr>
              <w:t>the text “No Available books under</w:t>
            </w:r>
            <w:r w:rsidR="00744A24">
              <w:rPr>
                <w:rFonts w:asciiTheme="majorHAnsi" w:hAnsiTheme="majorHAnsi"/>
                <w:sz w:val="18"/>
                <w:szCs w:val="18"/>
              </w:rPr>
              <w:t xml:space="preserve"> Filter”</w:t>
            </w:r>
          </w:p>
        </w:tc>
      </w:tr>
      <w:tr w:rsidR="006C17DC" w14:paraId="533F51E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5C1D2" w14:textId="77777777" w:rsidR="006C17DC" w:rsidRDefault="006C17DC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9841C" w14:textId="17775297" w:rsidR="006C17DC" w:rsidRDefault="00744A2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5</w:t>
            </w:r>
            <w:r w:rsidR="006C17DC">
              <w:t xml:space="preserve">.0.E1 The </w:t>
            </w:r>
            <w:r>
              <w:t>Subscriber enters non-valid filters.</w:t>
            </w:r>
          </w:p>
          <w:p w14:paraId="073DF287" w14:textId="060B7588" w:rsidR="006C17DC" w:rsidRDefault="00744A24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5,</w:t>
            </w:r>
            <w:r w:rsidR="002B101C">
              <w:rPr>
                <w:rFonts w:asciiTheme="majorHAnsi" w:hAnsiTheme="majorHAnsi"/>
                <w:sz w:val="18"/>
                <w:szCs w:val="18"/>
              </w:rPr>
              <w:t>a.</w:t>
            </w:r>
            <w:proofErr w:type="gramEnd"/>
            <w:r w:rsidR="002B101C">
              <w:rPr>
                <w:rFonts w:asciiTheme="majorHAnsi" w:hAnsiTheme="majorHAnsi"/>
                <w:sz w:val="18"/>
                <w:szCs w:val="18"/>
              </w:rPr>
              <w:t xml:space="preserve"> The Subscriber enters invalid strings in text-fiel</w:t>
            </w:r>
            <w:r w:rsidR="004C3466">
              <w:rPr>
                <w:rFonts w:asciiTheme="majorHAnsi" w:hAnsiTheme="majorHAnsi"/>
                <w:sz w:val="18"/>
                <w:szCs w:val="18"/>
              </w:rPr>
              <w:t>ds.</w:t>
            </w:r>
          </w:p>
          <w:p w14:paraId="5D45FF63" w14:textId="7701126D" w:rsidR="004C3466" w:rsidRDefault="004C3466" w:rsidP="002B101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5.b. The System shows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and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error message</w:t>
            </w:r>
            <w:r w:rsidR="008F67F6">
              <w:rPr>
                <w:rFonts w:asciiTheme="majorHAnsi" w:hAnsiTheme="majorHAnsi"/>
                <w:sz w:val="18"/>
                <w:szCs w:val="18"/>
              </w:rPr>
              <w:t xml:space="preserve"> and clears </w:t>
            </w:r>
            <w:r w:rsidR="007C631C">
              <w:rPr>
                <w:rFonts w:asciiTheme="majorHAnsi" w:hAnsiTheme="majorHAnsi"/>
                <w:sz w:val="18"/>
                <w:szCs w:val="18"/>
              </w:rPr>
              <w:t xml:space="preserve">the text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field</w:t>
            </w:r>
            <w:r w:rsidR="007C631C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6E8DDC0A" w14:textId="0D5FD7F8" w:rsidR="006C17DC" w:rsidRDefault="006C17DC" w:rsidP="00721B6C">
            <w:pPr>
              <w:widowControl w:val="0"/>
              <w:ind w:left="720"/>
            </w:pPr>
          </w:p>
        </w:tc>
      </w:tr>
    </w:tbl>
    <w:p w14:paraId="5E8DE7B3" w14:textId="77777777" w:rsidR="006C17DC" w:rsidRDefault="006C17DC" w:rsidP="006C17DC"/>
    <w:p w14:paraId="44C2FE47" w14:textId="77777777" w:rsidR="006C17DC" w:rsidRDefault="006C17DC"/>
    <w:p w14:paraId="0165E716" w14:textId="77777777" w:rsidR="00300663" w:rsidRDefault="00300663" w:rsidP="00300663"/>
    <w:p w14:paraId="3D5EEFF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03983B0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7A5D3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7A93" w14:textId="6D6840CB" w:rsidR="008910B3" w:rsidRPr="008910B3" w:rsidRDefault="00300663" w:rsidP="00721B6C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 w:rsidR="00310F66">
              <w:rPr>
                <w:rFonts w:asciiTheme="majorHAnsi" w:hAnsiTheme="majorHAnsi"/>
                <w:b/>
                <w:bCs/>
              </w:rPr>
              <w:t xml:space="preserve">-6: </w:t>
            </w:r>
            <w:r w:rsidR="009D4B8B">
              <w:rPr>
                <w:rFonts w:asciiTheme="majorHAnsi" w:hAnsiTheme="majorHAnsi"/>
                <w:b/>
                <w:bCs/>
              </w:rPr>
              <w:t>Search</w:t>
            </w:r>
            <w:r w:rsidR="00310F66">
              <w:rPr>
                <w:rFonts w:asciiTheme="majorHAnsi" w:hAnsiTheme="majorHAnsi"/>
                <w:b/>
                <w:bCs/>
              </w:rPr>
              <w:t xml:space="preserve"> books </w:t>
            </w:r>
          </w:p>
        </w:tc>
      </w:tr>
      <w:tr w:rsidR="00300663" w14:paraId="760693F8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D95C0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932F" w14:textId="4D9A00F2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</w:t>
            </w:r>
            <w:r w:rsidR="009D4B8B">
              <w:rPr>
                <w:rFonts w:asciiTheme="majorHAnsi" w:hAnsiTheme="majorHAnsi"/>
                <w:sz w:val="18"/>
                <w:szCs w:val="18"/>
              </w:rPr>
              <w:t>r</w:t>
            </w:r>
            <w:r w:rsidR="004B567F"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40E7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ABB1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472CEFB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775C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EF1BF" w14:textId="2119DEE3" w:rsidR="00300663" w:rsidRPr="005C31C4" w:rsidRDefault="004B567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D7EAB">
              <w:rPr>
                <w:rFonts w:asciiTheme="majorHAnsi" w:hAnsiTheme="majorHAnsi"/>
                <w:sz w:val="18"/>
                <w:szCs w:val="18"/>
              </w:rPr>
              <w:t>Th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e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subscriber wants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to search</w:t>
            </w:r>
            <w:r w:rsidR="000D7EAB">
              <w:rPr>
                <w:rFonts w:asciiTheme="majorHAnsi" w:hAnsiTheme="majorHAnsi"/>
                <w:sz w:val="18"/>
                <w:szCs w:val="18"/>
              </w:rPr>
              <w:t xml:space="preserve"> for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1A0F2C">
              <w:rPr>
                <w:rFonts w:asciiTheme="majorHAnsi" w:hAnsiTheme="majorHAnsi"/>
                <w:sz w:val="18"/>
                <w:szCs w:val="18"/>
              </w:rPr>
              <w:t xml:space="preserve">certain </w:t>
            </w:r>
            <w:proofErr w:type="gramStart"/>
            <w:r w:rsidR="001A0F2C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.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They can do so by entering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into</w:t>
            </w:r>
            <w:r w:rsidR="00B327BE">
              <w:rPr>
                <w:rFonts w:asciiTheme="majorHAnsi" w:hAnsiTheme="majorHAnsi"/>
                <w:sz w:val="18"/>
                <w:szCs w:val="18"/>
              </w:rPr>
              <w:t xml:space="preserve"> the search </w:t>
            </w:r>
            <w:r w:rsidR="001A0F2C">
              <w:rPr>
                <w:rFonts w:asciiTheme="majorHAnsi" w:hAnsiTheme="majorHAnsi"/>
                <w:sz w:val="18"/>
                <w:szCs w:val="18"/>
              </w:rPr>
              <w:t>bar</w:t>
            </w:r>
            <w:r w:rsidR="00B327B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944B2">
              <w:rPr>
                <w:rFonts w:asciiTheme="majorHAnsi" w:hAnsiTheme="majorHAnsi"/>
                <w:sz w:val="18"/>
                <w:szCs w:val="18"/>
              </w:rPr>
              <w:t xml:space="preserve">something related to the </w:t>
            </w:r>
            <w:proofErr w:type="gramStart"/>
            <w:r w:rsidR="00A944B2">
              <w:rPr>
                <w:rFonts w:asciiTheme="majorHAnsi" w:hAnsiTheme="majorHAnsi"/>
                <w:sz w:val="18"/>
                <w:szCs w:val="18"/>
              </w:rPr>
              <w:t>book’s</w:t>
            </w:r>
            <w:proofErr w:type="gramEnd"/>
            <w:r w:rsidR="00A944B2"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</w:tc>
      </w:tr>
      <w:tr w:rsidR="00300663" w14:paraId="634BADE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6578B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2B38" w14:textId="22056766" w:rsidR="00300663" w:rsidRPr="005C31C4" w:rsidRDefault="009547F0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32A8D">
              <w:rPr>
                <w:rFonts w:asciiTheme="majorHAnsi" w:hAnsiTheme="majorHAnsi"/>
                <w:sz w:val="18"/>
                <w:szCs w:val="18"/>
              </w:rPr>
              <w:t>The s</w:t>
            </w:r>
            <w:r w:rsidR="001A0F2C">
              <w:rPr>
                <w:rFonts w:asciiTheme="majorHAnsi" w:hAnsiTheme="majorHAnsi"/>
                <w:sz w:val="18"/>
                <w:szCs w:val="18"/>
              </w:rPr>
              <w:t xml:space="preserve">ubscriber enters </w:t>
            </w:r>
            <w:r w:rsidR="00DE4C6A">
              <w:rPr>
                <w:rFonts w:asciiTheme="majorHAnsi" w:hAnsiTheme="majorHAnsi"/>
                <w:sz w:val="18"/>
                <w:szCs w:val="18"/>
              </w:rPr>
              <w:t xml:space="preserve">into the search bar what they are searching </w:t>
            </w:r>
            <w:proofErr w:type="gramStart"/>
            <w:r w:rsidR="00DE4C6A">
              <w:rPr>
                <w:rFonts w:asciiTheme="majorHAnsi" w:hAnsiTheme="majorHAnsi"/>
                <w:sz w:val="18"/>
                <w:szCs w:val="18"/>
              </w:rPr>
              <w:t>for</w:t>
            </w:r>
            <w:proofErr w:type="gramEnd"/>
            <w:r w:rsidR="00DE4C6A">
              <w:rPr>
                <w:rFonts w:asciiTheme="majorHAnsi" w:hAnsiTheme="majorHAnsi"/>
                <w:sz w:val="18"/>
                <w:szCs w:val="18"/>
              </w:rPr>
              <w:t xml:space="preserve"> and clicks enter or the button “Search”.</w:t>
            </w:r>
          </w:p>
        </w:tc>
      </w:tr>
      <w:tr w:rsidR="00300663" w14:paraId="6F8B0DD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B575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FFC5" w14:textId="141DE521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 w:rsidR="0047207A">
              <w:rPr>
                <w:rFonts w:asciiTheme="majorHAnsi" w:hAnsiTheme="majorHAnsi"/>
                <w:sz w:val="18"/>
                <w:szCs w:val="18"/>
              </w:rPr>
              <w:t>e Customer is logged in into the terminal.</w:t>
            </w:r>
          </w:p>
        </w:tc>
      </w:tr>
      <w:tr w:rsidR="00300663" w14:paraId="721C568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FEDAB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D81E0" w14:textId="7AA4D2F0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47207A">
              <w:rPr>
                <w:rFonts w:asciiTheme="majorHAnsi" w:hAnsiTheme="majorHAnsi"/>
                <w:sz w:val="18"/>
                <w:szCs w:val="18"/>
              </w:rPr>
              <w:t xml:space="preserve">The System needs to </w:t>
            </w:r>
            <w:r w:rsidR="00F5479E">
              <w:rPr>
                <w:rFonts w:asciiTheme="majorHAnsi" w:hAnsiTheme="majorHAnsi"/>
                <w:sz w:val="18"/>
                <w:szCs w:val="18"/>
              </w:rPr>
              <w:t xml:space="preserve">show </w:t>
            </w:r>
            <w:proofErr w:type="gramStart"/>
            <w:r w:rsidR="00F5479E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F5479E">
              <w:rPr>
                <w:rFonts w:asciiTheme="majorHAnsi" w:hAnsiTheme="majorHAnsi"/>
                <w:sz w:val="18"/>
                <w:szCs w:val="18"/>
              </w:rPr>
              <w:t xml:space="preserve"> the books</w:t>
            </w:r>
            <w:r w:rsidR="004D1B57">
              <w:rPr>
                <w:rFonts w:asciiTheme="majorHAnsi" w:hAnsiTheme="majorHAnsi"/>
                <w:sz w:val="18"/>
                <w:szCs w:val="18"/>
              </w:rPr>
              <w:t xml:space="preserve"> corresponding to that search string.</w:t>
            </w:r>
          </w:p>
        </w:tc>
      </w:tr>
      <w:tr w:rsidR="00300663" w14:paraId="0C1D6C8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03EF3" w14:textId="77777777" w:rsidR="00300663" w:rsidRDefault="00300663" w:rsidP="00721B6C">
            <w:pPr>
              <w:widowControl w:val="0"/>
            </w:pPr>
            <w:r>
              <w:lastRenderedPageBreak/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A301" w14:textId="7E82D8BE" w:rsidR="00D704FD" w:rsidRPr="00D704FD" w:rsidRDefault="004D1B57" w:rsidP="00D704FD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Book</w:t>
            </w:r>
            <w:r w:rsidR="00D704FD">
              <w:t>/s by Using the Search Bar.</w:t>
            </w:r>
          </w:p>
          <w:p w14:paraId="386D5346" w14:textId="3F681D26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D704FD">
              <w:rPr>
                <w:rFonts w:asciiTheme="majorHAnsi" w:hAnsiTheme="majorHAnsi"/>
                <w:sz w:val="18"/>
                <w:szCs w:val="18"/>
              </w:rPr>
              <w:t xml:space="preserve">Subscriber </w:t>
            </w:r>
            <w:r w:rsidR="000A41F3">
              <w:rPr>
                <w:rFonts w:asciiTheme="majorHAnsi" w:hAnsiTheme="majorHAnsi"/>
                <w:sz w:val="18"/>
                <w:szCs w:val="18"/>
              </w:rPr>
              <w:t xml:space="preserve">is on the main page and wants to search books by a certain </w:t>
            </w:r>
            <w:r w:rsidR="00417213">
              <w:rPr>
                <w:rFonts w:asciiTheme="majorHAnsi" w:hAnsiTheme="majorHAnsi"/>
                <w:sz w:val="18"/>
                <w:szCs w:val="18"/>
              </w:rPr>
              <w:t>attribute.</w:t>
            </w:r>
            <w:r w:rsidR="000A41F3">
              <w:rPr>
                <w:rFonts w:asciiTheme="majorHAnsi" w:hAnsiTheme="majorHAnsi"/>
                <w:sz w:val="18"/>
                <w:szCs w:val="18"/>
              </w:rPr>
              <w:t xml:space="preserve">  (</w:t>
            </w:r>
            <w:proofErr w:type="spellStart"/>
            <w:proofErr w:type="gramStart"/>
            <w:r w:rsidR="000A41F3">
              <w:rPr>
                <w:rFonts w:asciiTheme="majorHAnsi" w:hAnsiTheme="majorHAnsi"/>
                <w:sz w:val="18"/>
                <w:szCs w:val="18"/>
              </w:rPr>
              <w:t>eg</w:t>
            </w:r>
            <w:proofErr w:type="gramEnd"/>
            <w:r w:rsidR="000A41F3">
              <w:rPr>
                <w:rFonts w:asciiTheme="majorHAnsi" w:hAnsiTheme="majorHAnsi"/>
                <w:sz w:val="18"/>
                <w:szCs w:val="18"/>
              </w:rPr>
              <w:t>.</w:t>
            </w:r>
            <w:proofErr w:type="spellEnd"/>
            <w:r w:rsidR="000A41F3">
              <w:rPr>
                <w:rFonts w:asciiTheme="majorHAnsi" w:hAnsiTheme="majorHAnsi"/>
                <w:sz w:val="18"/>
                <w:szCs w:val="18"/>
              </w:rPr>
              <w:t xml:space="preserve"> Name, Author)</w:t>
            </w:r>
          </w:p>
          <w:p w14:paraId="3F787B42" w14:textId="54AE42EE" w:rsidR="00300663" w:rsidRPr="00417213" w:rsidRDefault="00300663" w:rsidP="00417213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</w:t>
            </w:r>
            <w:r w:rsidR="00C855E4">
              <w:rPr>
                <w:rFonts w:asciiTheme="majorHAnsi" w:hAnsiTheme="majorHAnsi"/>
                <w:sz w:val="18"/>
                <w:szCs w:val="18"/>
              </w:rPr>
              <w:t xml:space="preserve"> loads the books that contain the string.</w:t>
            </w:r>
            <w:r w:rsidR="00417213">
              <w:rPr>
                <w:rFonts w:asciiTheme="majorHAnsi" w:hAnsiTheme="majorHAnsi"/>
                <w:sz w:val="18"/>
                <w:szCs w:val="18"/>
              </w:rPr>
              <w:t xml:space="preserve"> (see 6.1)</w:t>
            </w:r>
          </w:p>
        </w:tc>
      </w:tr>
      <w:tr w:rsidR="00300663" w14:paraId="10764FC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8E01D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AA269" w14:textId="63760EAE" w:rsidR="00300663" w:rsidRDefault="003A1F87" w:rsidP="00721B6C">
            <w:pPr>
              <w:widowControl w:val="0"/>
            </w:pPr>
            <w:r>
              <w:t>6</w:t>
            </w:r>
            <w:r w:rsidR="00300663">
              <w:t xml:space="preserve">.1        </w:t>
            </w:r>
            <w:r w:rsidR="00417213">
              <w:t>No book available containing string.</w:t>
            </w:r>
          </w:p>
          <w:p w14:paraId="6B6157E8" w14:textId="281F3B1E" w:rsidR="00300663" w:rsidRDefault="00417213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2.1. The System shows instead of the books</w:t>
            </w:r>
            <w:r w:rsidR="00E1493F">
              <w:rPr>
                <w:rFonts w:asciiTheme="majorHAnsi" w:hAnsiTheme="majorHAnsi"/>
                <w:sz w:val="18"/>
                <w:szCs w:val="18"/>
              </w:rPr>
              <w:t xml:space="preserve"> the text “No books containing criteria is available”.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300663" w14:paraId="0E175FD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E44F4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1410" w14:textId="3A318B37" w:rsidR="00E1493F" w:rsidRDefault="00E1493F" w:rsidP="00E1493F">
            <w:pPr>
              <w:widowControl w:val="0"/>
            </w:pPr>
            <w:r>
              <w:t>No exceptions.</w:t>
            </w:r>
          </w:p>
          <w:p w14:paraId="123ECBA6" w14:textId="514F6F0F" w:rsidR="00300663" w:rsidRDefault="00300663" w:rsidP="00721B6C">
            <w:pPr>
              <w:widowControl w:val="0"/>
              <w:ind w:left="720"/>
            </w:pPr>
          </w:p>
        </w:tc>
      </w:tr>
    </w:tbl>
    <w:p w14:paraId="7FF2C42F" w14:textId="77777777" w:rsidR="00300663" w:rsidRDefault="00300663" w:rsidP="00300663"/>
    <w:p w14:paraId="10F77C3D" w14:textId="77777777" w:rsidR="00300663" w:rsidRDefault="00300663"/>
    <w:p w14:paraId="6FF210DF" w14:textId="77777777" w:rsidR="00300663" w:rsidRDefault="00300663" w:rsidP="00300663"/>
    <w:p w14:paraId="347E30BA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7DC6E92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010D5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9D3D" w14:textId="6655DC3C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782E04">
              <w:rPr>
                <w:rFonts w:asciiTheme="majorHAnsi" w:hAnsiTheme="majorHAnsi"/>
                <w:b/>
                <w:bCs/>
              </w:rPr>
              <w:t>7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 w:rsidR="00782E04">
              <w:rPr>
                <w:rFonts w:asciiTheme="majorHAnsi" w:hAnsiTheme="majorHAnsi"/>
                <w:b/>
                <w:bCs/>
              </w:rPr>
              <w:t>View Book Details</w:t>
            </w:r>
          </w:p>
        </w:tc>
      </w:tr>
      <w:tr w:rsidR="00300663" w14:paraId="2AC56B51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C5025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6B64" w14:textId="06EEE47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Subscriber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3ADE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330D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7643A1F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D9B7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32C5" w14:textId="114582E7" w:rsidR="00300663" w:rsidRPr="005C31C4" w:rsidRDefault="00433A4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Subscriber wants to see details abou</w:t>
            </w:r>
            <w:r w:rsidR="00473E8A">
              <w:rPr>
                <w:rFonts w:asciiTheme="majorHAnsi" w:hAnsiTheme="majorHAnsi"/>
                <w:sz w:val="18"/>
                <w:szCs w:val="18"/>
              </w:rPr>
              <w:t>t a certain book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or</w:t>
            </w:r>
            <w:r w:rsidR="0047087A">
              <w:rPr>
                <w:rFonts w:asciiTheme="majorHAnsi" w:hAnsiTheme="majorHAnsi"/>
                <w:sz w:val="18"/>
                <w:szCs w:val="18"/>
              </w:rPr>
              <w:t xml:space="preserve"> even borrow it. They will click on the book and </w:t>
            </w:r>
            <w:r w:rsidR="00B84A0A">
              <w:rPr>
                <w:rFonts w:asciiTheme="majorHAnsi" w:hAnsiTheme="majorHAnsi"/>
                <w:sz w:val="18"/>
                <w:szCs w:val="18"/>
              </w:rPr>
              <w:t>their</w:t>
            </w:r>
            <w:r w:rsidR="0047087A">
              <w:rPr>
                <w:rFonts w:asciiTheme="majorHAnsi" w:hAnsiTheme="majorHAnsi"/>
                <w:sz w:val="18"/>
                <w:szCs w:val="18"/>
              </w:rPr>
              <w:t xml:space="preserve"> multiple actions are available.</w:t>
            </w:r>
          </w:p>
        </w:tc>
      </w:tr>
      <w:tr w:rsidR="00300663" w14:paraId="435CACE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A0209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E3D1" w14:textId="2A1CB15C" w:rsidR="00300663" w:rsidRPr="005C31C4" w:rsidRDefault="0047087A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</w:t>
            </w:r>
            <w:r w:rsidR="009160FF">
              <w:rPr>
                <w:rFonts w:asciiTheme="majorHAnsi" w:hAnsiTheme="majorHAnsi"/>
                <w:sz w:val="18"/>
                <w:szCs w:val="18"/>
              </w:rPr>
              <w:t>e Subscriber clicks on one of the books shown on the page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1AEFD4C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1196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E402" w14:textId="794BFFD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B84A0A">
              <w:rPr>
                <w:rFonts w:asciiTheme="majorHAnsi" w:hAnsiTheme="majorHAnsi"/>
                <w:sz w:val="18"/>
                <w:szCs w:val="18"/>
              </w:rPr>
              <w:t xml:space="preserve">Subscriber </w:t>
            </w:r>
            <w:r w:rsidR="00B84A0A" w:rsidRPr="005C31C4">
              <w:rPr>
                <w:rFonts w:asciiTheme="majorHAnsi" w:hAnsiTheme="majorHAnsi"/>
                <w:sz w:val="18"/>
                <w:szCs w:val="18"/>
              </w:rPr>
              <w:t>is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9160FF">
              <w:rPr>
                <w:rFonts w:asciiTheme="majorHAnsi" w:hAnsiTheme="majorHAnsi"/>
                <w:sz w:val="18"/>
                <w:szCs w:val="18"/>
              </w:rPr>
              <w:t>logged in and a book is shown on the screen.</w:t>
            </w:r>
          </w:p>
        </w:tc>
      </w:tr>
      <w:tr w:rsidR="00300663" w14:paraId="2BE3825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9F86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BDCD4" w14:textId="1342B55C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160FF">
              <w:rPr>
                <w:rFonts w:asciiTheme="majorHAnsi" w:hAnsiTheme="majorHAnsi"/>
                <w:sz w:val="18"/>
                <w:szCs w:val="18"/>
              </w:rPr>
              <w:t xml:space="preserve">The System shows a new page with </w:t>
            </w:r>
            <w:r w:rsidR="00B67697">
              <w:rPr>
                <w:rFonts w:asciiTheme="majorHAnsi" w:hAnsiTheme="majorHAnsi"/>
                <w:sz w:val="18"/>
                <w:szCs w:val="18"/>
              </w:rPr>
              <w:t>the information of the book and possibility of adding it to the borrowing basket.</w:t>
            </w:r>
          </w:p>
        </w:tc>
      </w:tr>
      <w:tr w:rsidR="00300663" w14:paraId="63EF7CF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B13F9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1A4A" w14:textId="0798430E" w:rsidR="00300663" w:rsidRDefault="002B496D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a Book’s Details.</w:t>
            </w:r>
          </w:p>
          <w:p w14:paraId="349F52C3" w14:textId="1549E4C9" w:rsidR="00300663" w:rsidRDefault="00300663" w:rsidP="00473E8A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2B496D">
              <w:rPr>
                <w:rFonts w:asciiTheme="majorHAnsi" w:hAnsiTheme="majorHAnsi"/>
                <w:sz w:val="18"/>
                <w:szCs w:val="18"/>
              </w:rPr>
              <w:t>Subscriber wants</w:t>
            </w:r>
            <w:r w:rsidR="00473E8A">
              <w:rPr>
                <w:rFonts w:asciiTheme="majorHAnsi" w:hAnsiTheme="majorHAnsi"/>
                <w:sz w:val="18"/>
                <w:szCs w:val="18"/>
              </w:rPr>
              <w:t xml:space="preserve"> to see the details about a certain book.</w:t>
            </w:r>
          </w:p>
          <w:p w14:paraId="73797351" w14:textId="24206DA0" w:rsidR="00473E8A" w:rsidRDefault="00473E8A" w:rsidP="00473E8A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the book cover or name of book.</w:t>
            </w:r>
          </w:p>
          <w:p w14:paraId="1D731B6A" w14:textId="1375B9DB" w:rsidR="00300663" w:rsidRPr="008346E0" w:rsidRDefault="00473E8A" w:rsidP="008346E0">
            <w:pPr>
              <w:pStyle w:val="ListParagraph"/>
              <w:widowControl w:val="0"/>
              <w:numPr>
                <w:ilvl w:val="0"/>
                <w:numId w:val="10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subscriber a new page where the details are and the possibility of adding it to the </w:t>
            </w:r>
            <w:r w:rsidR="008346E0">
              <w:rPr>
                <w:rFonts w:asciiTheme="majorHAnsi" w:hAnsiTheme="majorHAnsi"/>
                <w:sz w:val="18"/>
                <w:szCs w:val="18"/>
              </w:rPr>
              <w:t>basket is.</w:t>
            </w:r>
          </w:p>
        </w:tc>
      </w:tr>
      <w:tr w:rsidR="00300663" w14:paraId="20F638D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9BFD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13FBF" w14:textId="0EF80F6F" w:rsidR="008346E0" w:rsidRDefault="008346E0" w:rsidP="008346E0">
            <w:pPr>
              <w:widowControl w:val="0"/>
            </w:pPr>
            <w:r>
              <w:t>None.</w:t>
            </w:r>
          </w:p>
          <w:p w14:paraId="1469267D" w14:textId="2E84FC11" w:rsidR="00300663" w:rsidRDefault="00300663" w:rsidP="00721B6C">
            <w:pPr>
              <w:widowControl w:val="0"/>
              <w:ind w:left="720"/>
            </w:pPr>
          </w:p>
        </w:tc>
      </w:tr>
      <w:tr w:rsidR="00300663" w14:paraId="75C0EA4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F691F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DEB1A" w14:textId="6CDC8245" w:rsidR="00300663" w:rsidRPr="008346E0" w:rsidRDefault="008346E0" w:rsidP="008346E0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</w:tc>
      </w:tr>
    </w:tbl>
    <w:p w14:paraId="1C4C7AB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F1466" w14:paraId="79638AA3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72743" w14:textId="77777777" w:rsidR="00DF1466" w:rsidRDefault="00DF1466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9D6D5" w14:textId="25FBC6DB" w:rsidR="00DF1466" w:rsidRPr="008910B3" w:rsidRDefault="00DF1466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-8: Add Book to Basket </w:t>
            </w:r>
          </w:p>
        </w:tc>
      </w:tr>
      <w:tr w:rsidR="00DF1466" w14:paraId="1B9E1FC3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A7736" w14:textId="77777777" w:rsidR="00DF1466" w:rsidRDefault="00DF1466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C5751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E8C47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4F12" w14:textId="77777777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DF1466" w14:paraId="5AEF0AE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347D" w14:textId="77777777" w:rsidR="00DF1466" w:rsidRDefault="00DF1466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B5F2D" w14:textId="276B39A2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subscriber wants to add a certain book or multiple copies of that book in the basket.</w:t>
            </w:r>
          </w:p>
        </w:tc>
      </w:tr>
      <w:tr w:rsidR="00DF1466" w14:paraId="46F6478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30E2D" w14:textId="77777777" w:rsidR="00DF1466" w:rsidRDefault="00DF1466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3934B" w14:textId="7AD0E6D3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When the Subscriber is viewing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book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they have the button add to basket </w:t>
            </w:r>
            <w:r>
              <w:rPr>
                <w:rFonts w:asciiTheme="majorHAnsi" w:hAnsiTheme="majorHAnsi"/>
                <w:sz w:val="18"/>
                <w:szCs w:val="18"/>
              </w:rPr>
              <w:lastRenderedPageBreak/>
              <w:t xml:space="preserve">which has next to it </w:t>
            </w:r>
            <w:r w:rsidR="009E5CF9">
              <w:rPr>
                <w:rFonts w:asciiTheme="majorHAnsi" w:hAnsiTheme="majorHAnsi"/>
                <w:sz w:val="18"/>
                <w:szCs w:val="18"/>
              </w:rPr>
              <w:t>the quantity which is by default set to ‘0’.</w:t>
            </w:r>
          </w:p>
        </w:tc>
      </w:tr>
      <w:tr w:rsidR="00DF1466" w14:paraId="620F46B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341D0" w14:textId="77777777" w:rsidR="00DF1466" w:rsidRDefault="00DF1466" w:rsidP="00C16988">
            <w:pPr>
              <w:widowControl w:val="0"/>
            </w:pPr>
            <w:r>
              <w:lastRenderedPageBreak/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C0BF" w14:textId="743F166C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</w:t>
            </w:r>
            <w:r w:rsidR="009E5CF9">
              <w:rPr>
                <w:rFonts w:asciiTheme="majorHAnsi" w:hAnsiTheme="majorHAnsi"/>
                <w:sz w:val="18"/>
                <w:szCs w:val="18"/>
              </w:rPr>
              <w:t xml:space="preserve"> The Customer is viewing a book’s details.</w:t>
            </w:r>
          </w:p>
        </w:tc>
      </w:tr>
      <w:tr w:rsidR="00DF1466" w14:paraId="47EB784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8A089" w14:textId="77777777" w:rsidR="00DF1466" w:rsidRDefault="00DF1466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3A19A" w14:textId="2D370C66" w:rsidR="00DF1466" w:rsidRPr="005C31C4" w:rsidRDefault="00DF1466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D134BD">
              <w:rPr>
                <w:rFonts w:asciiTheme="majorHAnsi" w:hAnsiTheme="majorHAnsi"/>
                <w:sz w:val="18"/>
                <w:szCs w:val="18"/>
              </w:rPr>
              <w:t xml:space="preserve">The System will update the Customer’s Basket and add the item with </w:t>
            </w:r>
            <w:r w:rsidR="00C326A1">
              <w:rPr>
                <w:rFonts w:asciiTheme="majorHAnsi" w:hAnsiTheme="majorHAnsi"/>
                <w:sz w:val="18"/>
                <w:szCs w:val="18"/>
              </w:rPr>
              <w:t>its</w:t>
            </w:r>
            <w:r w:rsidR="00D134BD">
              <w:rPr>
                <w:rFonts w:asciiTheme="majorHAnsi" w:hAnsiTheme="majorHAnsi"/>
                <w:sz w:val="18"/>
                <w:szCs w:val="18"/>
              </w:rPr>
              <w:t xml:space="preserve"> quantity in the basket. </w:t>
            </w:r>
          </w:p>
        </w:tc>
      </w:tr>
      <w:tr w:rsidR="00DF1466" w14:paraId="60DF4F9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1DB7D" w14:textId="77777777" w:rsidR="00DF1466" w:rsidRDefault="00DF1466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1DE1" w14:textId="76356D8C" w:rsidR="00DF1466" w:rsidRPr="00D704FD" w:rsidRDefault="00C326A1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Adding Book to the Basket</w:t>
            </w:r>
          </w:p>
          <w:p w14:paraId="58CD27EA" w14:textId="200AE971" w:rsidR="00DF1466" w:rsidRDefault="00C326A1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0B1408">
              <w:rPr>
                <w:rFonts w:asciiTheme="majorHAnsi" w:hAnsiTheme="majorHAnsi"/>
                <w:sz w:val="18"/>
                <w:szCs w:val="18"/>
              </w:rPr>
              <w:t>Subscriber clicks on a book they want to view.</w:t>
            </w:r>
          </w:p>
          <w:p w14:paraId="571A1E58" w14:textId="41BBB7A0" w:rsidR="000B1408" w:rsidRDefault="000B1408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While Viewing the button “Add to Basket”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will  be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173D59">
              <w:rPr>
                <w:rFonts w:asciiTheme="majorHAnsi" w:hAnsiTheme="majorHAnsi"/>
                <w:sz w:val="18"/>
                <w:szCs w:val="18"/>
              </w:rPr>
              <w:t>available. The Subscriber can choose the quantity and then add it to the basket.</w:t>
            </w:r>
          </w:p>
          <w:p w14:paraId="2C22973B" w14:textId="7A1163BF" w:rsidR="00173D59" w:rsidRDefault="003958A2" w:rsidP="000B1408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adds the item/s to the </w:t>
            </w:r>
            <w:r w:rsidR="0076196D">
              <w:rPr>
                <w:rFonts w:asciiTheme="majorHAnsi" w:hAnsiTheme="majorHAnsi"/>
                <w:sz w:val="18"/>
                <w:szCs w:val="18"/>
              </w:rPr>
              <w:t>basket. (</w:t>
            </w:r>
            <w:r w:rsidR="00123114">
              <w:rPr>
                <w:rFonts w:asciiTheme="majorHAnsi" w:hAnsiTheme="majorHAnsi"/>
                <w:sz w:val="18"/>
                <w:szCs w:val="18"/>
              </w:rPr>
              <w:t xml:space="preserve">See </w:t>
            </w:r>
            <w:r w:rsidR="007826F2">
              <w:rPr>
                <w:rFonts w:asciiTheme="majorHAnsi" w:hAnsiTheme="majorHAnsi"/>
                <w:sz w:val="18"/>
                <w:szCs w:val="18"/>
              </w:rPr>
              <w:t>8.0 E1,8.0</w:t>
            </w:r>
            <w:r w:rsidR="00C6701D">
              <w:rPr>
                <w:rFonts w:asciiTheme="majorHAnsi" w:hAnsiTheme="majorHAnsi"/>
                <w:sz w:val="18"/>
                <w:szCs w:val="18"/>
              </w:rPr>
              <w:t xml:space="preserve"> E2</w:t>
            </w:r>
            <w:r w:rsidR="0076196D">
              <w:rPr>
                <w:rFonts w:asciiTheme="majorHAnsi" w:hAnsiTheme="majorHAnsi"/>
                <w:sz w:val="18"/>
                <w:szCs w:val="18"/>
              </w:rPr>
              <w:t>)</w:t>
            </w:r>
          </w:p>
          <w:p w14:paraId="51811A6B" w14:textId="44C5DA2B" w:rsidR="00DF1466" w:rsidRPr="00123114" w:rsidRDefault="003958A2" w:rsidP="00123114">
            <w:pPr>
              <w:pStyle w:val="ListParagraph"/>
              <w:widowControl w:val="0"/>
              <w:numPr>
                <w:ilvl w:val="0"/>
                <w:numId w:val="11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Basket will now have the items counter increased.</w:t>
            </w:r>
          </w:p>
        </w:tc>
      </w:tr>
      <w:tr w:rsidR="00DF1466" w14:paraId="50C75C1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E2495" w14:textId="77777777" w:rsidR="00DF1466" w:rsidRDefault="00DF1466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4D35" w14:textId="23378BB3" w:rsidR="0076196D" w:rsidRDefault="0076196D" w:rsidP="0076196D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2E74C571" w14:textId="387E780F" w:rsidR="00DF1466" w:rsidRDefault="00DF1466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DF1466" w14:paraId="16F7D39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3ADC1" w14:textId="77777777" w:rsidR="00DF1466" w:rsidRDefault="00DF1466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2068" w14:textId="77777777" w:rsidR="00DF1466" w:rsidRDefault="0076196D" w:rsidP="0076196D">
            <w:pPr>
              <w:widowControl w:val="0"/>
            </w:pPr>
            <w:r>
              <w:t xml:space="preserve">8.0.E1 The Subscriber has chosen too many </w:t>
            </w:r>
            <w:r w:rsidR="00057671">
              <w:t>units</w:t>
            </w:r>
          </w:p>
          <w:p w14:paraId="480B716C" w14:textId="5CDE5EF9" w:rsidR="00057671" w:rsidRDefault="002D498F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3.1. The System does not find enough units for the subscriber’s </w:t>
            </w:r>
            <w:r w:rsidR="00B271D0">
              <w:rPr>
                <w:rFonts w:asciiTheme="majorHAnsi" w:hAnsiTheme="majorHAnsi"/>
                <w:sz w:val="18"/>
                <w:szCs w:val="18"/>
              </w:rPr>
              <w:t>desired book.</w:t>
            </w:r>
          </w:p>
          <w:p w14:paraId="577C50D7" w14:textId="25D34D8F" w:rsidR="00B271D0" w:rsidRDefault="00B271D0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</w:t>
            </w:r>
            <w:r w:rsidR="00DA5820">
              <w:rPr>
                <w:rFonts w:asciiTheme="majorHAnsi" w:hAnsiTheme="majorHAnsi"/>
                <w:sz w:val="18"/>
                <w:szCs w:val="18"/>
              </w:rPr>
              <w:t>2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System shows a message asking the </w:t>
            </w:r>
            <w:r w:rsidR="00DA5820">
              <w:rPr>
                <w:rFonts w:asciiTheme="majorHAnsi" w:hAnsiTheme="majorHAnsi"/>
                <w:sz w:val="18"/>
                <w:szCs w:val="18"/>
              </w:rPr>
              <w:t>subscriber if they still want the number available right now of units for that book.</w:t>
            </w:r>
          </w:p>
          <w:p w14:paraId="065C4BCF" w14:textId="77777777" w:rsidR="00DA5820" w:rsidRDefault="00DA5820" w:rsidP="00AF555E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</w:t>
            </w:r>
            <w:r w:rsidR="008E6C20">
              <w:rPr>
                <w:rFonts w:asciiTheme="majorHAnsi" w:hAnsiTheme="majorHAnsi"/>
                <w:sz w:val="18"/>
                <w:szCs w:val="18"/>
              </w:rPr>
              <w:t>.</w:t>
            </w:r>
            <w:r w:rsidR="00074B1B">
              <w:rPr>
                <w:rFonts w:asciiTheme="majorHAnsi" w:hAnsiTheme="majorHAnsi"/>
                <w:sz w:val="18"/>
                <w:szCs w:val="18"/>
              </w:rPr>
              <w:t>3.</w:t>
            </w:r>
          </w:p>
          <w:p w14:paraId="46766000" w14:textId="733AABD7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3.3.a.</w:t>
            </w:r>
            <w:r w:rsidR="004A11E0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Subscriber chooses “YES</w:t>
            </w:r>
            <w:r w:rsidR="004A11E0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4CD016E8" w14:textId="5FA27653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</w:t>
            </w:r>
            <w:r w:rsidR="004A11E0">
              <w:rPr>
                <w:rFonts w:asciiTheme="majorHAnsi" w:hAnsiTheme="majorHAnsi"/>
                <w:sz w:val="18"/>
                <w:szCs w:val="18"/>
              </w:rPr>
              <w:t>a.2. The System puts the number of available units in the basket.</w:t>
            </w:r>
          </w:p>
          <w:p w14:paraId="15328A89" w14:textId="1BCBC3B0" w:rsidR="00074B1B" w:rsidRDefault="00074B1B" w:rsidP="00074B1B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3.3.b</w:t>
            </w:r>
            <w:r w:rsidR="0027327F">
              <w:rPr>
                <w:rFonts w:asciiTheme="majorHAnsi" w:hAnsiTheme="majorHAnsi"/>
                <w:sz w:val="18"/>
                <w:szCs w:val="18"/>
              </w:rPr>
              <w:t>.1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Subsc</w:t>
            </w:r>
            <w:r w:rsidR="004A11E0">
              <w:rPr>
                <w:rFonts w:asciiTheme="majorHAnsi" w:hAnsiTheme="majorHAnsi"/>
                <w:sz w:val="18"/>
                <w:szCs w:val="18"/>
              </w:rPr>
              <w:t>riber chooses “NO”.</w:t>
            </w:r>
          </w:p>
          <w:p w14:paraId="3CC8E4C4" w14:textId="77777777" w:rsidR="001A5BA8" w:rsidRDefault="004A11E0" w:rsidP="001A5BA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</w:t>
            </w:r>
            <w:r w:rsidR="0027327F">
              <w:rPr>
                <w:rFonts w:asciiTheme="majorHAnsi" w:hAnsiTheme="majorHAnsi"/>
                <w:sz w:val="18"/>
                <w:szCs w:val="18"/>
              </w:rPr>
              <w:t xml:space="preserve">b.2. The quantity is </w:t>
            </w:r>
            <w:proofErr w:type="gramStart"/>
            <w:r w:rsidR="0027327F">
              <w:rPr>
                <w:rFonts w:asciiTheme="majorHAnsi" w:hAnsiTheme="majorHAnsi"/>
                <w:sz w:val="18"/>
                <w:szCs w:val="18"/>
              </w:rPr>
              <w:t>reset</w:t>
            </w:r>
            <w:proofErr w:type="gramEnd"/>
            <w:r w:rsidR="0027327F">
              <w:rPr>
                <w:rFonts w:asciiTheme="majorHAnsi" w:hAnsiTheme="majorHAnsi"/>
                <w:sz w:val="18"/>
                <w:szCs w:val="18"/>
              </w:rPr>
              <w:t xml:space="preserve"> and the system goes back to the viewing page of the item.</w:t>
            </w:r>
          </w:p>
          <w:p w14:paraId="2E88AC78" w14:textId="76C9FF8D" w:rsidR="001A5BA8" w:rsidRDefault="001A5BA8" w:rsidP="001A5BA8">
            <w:pPr>
              <w:widowControl w:val="0"/>
            </w:pPr>
            <w:r>
              <w:t>8.0.E2 The Book has become</w:t>
            </w:r>
            <w:r w:rsidR="00E310CD">
              <w:t xml:space="preserve"> </w:t>
            </w:r>
            <w:r w:rsidR="000F565E">
              <w:t>unavailable.</w:t>
            </w:r>
          </w:p>
          <w:p w14:paraId="4C4D540E" w14:textId="0900087D" w:rsidR="001A5BA8" w:rsidRDefault="001A5BA8" w:rsidP="001A5B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3.1. The System</w:t>
            </w:r>
            <w:r w:rsidR="000F565E">
              <w:rPr>
                <w:rFonts w:asciiTheme="majorHAnsi" w:hAnsiTheme="majorHAnsi"/>
                <w:sz w:val="18"/>
                <w:szCs w:val="18"/>
              </w:rPr>
              <w:t xml:space="preserve"> finds that the book has become unavailable </w:t>
            </w:r>
            <w:proofErr w:type="gramStart"/>
            <w:r w:rsidR="000F565E">
              <w:rPr>
                <w:rFonts w:asciiTheme="majorHAnsi" w:hAnsiTheme="majorHAnsi"/>
                <w:sz w:val="18"/>
                <w:szCs w:val="18"/>
              </w:rPr>
              <w:t>at the moment</w:t>
            </w:r>
            <w:proofErr w:type="gramEnd"/>
            <w:r w:rsidR="000F565E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3165B6E9" w14:textId="112725C0" w:rsidR="000F565E" w:rsidRDefault="000F565E" w:rsidP="001A5B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3.2. </w:t>
            </w:r>
            <w:r w:rsidR="001A4ECB">
              <w:rPr>
                <w:rFonts w:asciiTheme="majorHAnsi" w:hAnsiTheme="majorHAnsi"/>
                <w:sz w:val="18"/>
                <w:szCs w:val="18"/>
              </w:rPr>
              <w:t>The System shows an error message to the Subscriber.</w:t>
            </w:r>
          </w:p>
          <w:p w14:paraId="4EDD32EF" w14:textId="0B8E7354" w:rsidR="001A5BA8" w:rsidRPr="00AF555E" w:rsidRDefault="001A4ECB" w:rsidP="00295B89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3.3.  The System returns to the window before </w:t>
            </w:r>
            <w:r w:rsidR="00295B89">
              <w:rPr>
                <w:rFonts w:asciiTheme="majorHAnsi" w:hAnsiTheme="majorHAnsi"/>
                <w:sz w:val="18"/>
                <w:szCs w:val="18"/>
              </w:rPr>
              <w:t>the viewing of the book.</w:t>
            </w:r>
          </w:p>
        </w:tc>
      </w:tr>
    </w:tbl>
    <w:p w14:paraId="27B543AD" w14:textId="77777777" w:rsidR="00300663" w:rsidRDefault="00300663"/>
    <w:p w14:paraId="64E1FAC3" w14:textId="77777777" w:rsidR="00300663" w:rsidRDefault="00300663" w:rsidP="00300663"/>
    <w:p w14:paraId="4C5E07A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95B89" w14:paraId="229B720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6705D" w14:textId="77777777" w:rsidR="00295B89" w:rsidRDefault="00295B89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1822A" w14:textId="6B92C083" w:rsidR="00295B89" w:rsidRPr="008910B3" w:rsidRDefault="00295B89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-9:</w:t>
            </w:r>
            <w:r w:rsidR="006B0B47">
              <w:rPr>
                <w:rFonts w:asciiTheme="majorHAnsi" w:hAnsiTheme="majorHAnsi"/>
                <w:b/>
                <w:bCs/>
              </w:rPr>
              <w:t xml:space="preserve"> View Borrowing Basket</w:t>
            </w:r>
          </w:p>
        </w:tc>
      </w:tr>
      <w:tr w:rsidR="00295B89" w14:paraId="0A177A7B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35309" w14:textId="77777777" w:rsidR="00295B89" w:rsidRDefault="00295B89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52D8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7E264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4D977" w14:textId="77777777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295B89" w14:paraId="747EC5F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288C4" w14:textId="77777777" w:rsidR="00295B89" w:rsidRDefault="00295B89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59700" w14:textId="3C83757C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6B0B47">
              <w:rPr>
                <w:rFonts w:asciiTheme="majorHAnsi" w:hAnsiTheme="majorHAnsi"/>
                <w:sz w:val="18"/>
                <w:szCs w:val="18"/>
              </w:rPr>
              <w:t xml:space="preserve">subscriber wants to see the basket of books they have </w:t>
            </w:r>
            <w:proofErr w:type="gramStart"/>
            <w:r w:rsidR="006B0B47">
              <w:rPr>
                <w:rFonts w:asciiTheme="majorHAnsi" w:hAnsiTheme="majorHAnsi"/>
                <w:sz w:val="18"/>
                <w:szCs w:val="18"/>
              </w:rPr>
              <w:t xml:space="preserve">added </w:t>
            </w:r>
            <w:r w:rsidR="003942D4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07157A">
              <w:rPr>
                <w:rFonts w:asciiTheme="majorHAnsi" w:hAnsiTheme="majorHAnsi"/>
                <w:sz w:val="18"/>
                <w:szCs w:val="18"/>
              </w:rPr>
              <w:t>to</w:t>
            </w:r>
            <w:proofErr w:type="gramEnd"/>
            <w:r w:rsidR="0007157A">
              <w:rPr>
                <w:rFonts w:asciiTheme="majorHAnsi" w:hAnsiTheme="majorHAnsi"/>
                <w:sz w:val="18"/>
                <w:szCs w:val="18"/>
              </w:rPr>
              <w:t xml:space="preserve"> borrow from the library.</w:t>
            </w:r>
          </w:p>
        </w:tc>
      </w:tr>
      <w:tr w:rsidR="00295B89" w14:paraId="2E6A5A1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EB02A" w14:textId="77777777" w:rsidR="00295B89" w:rsidRDefault="00295B89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8FDB9" w14:textId="781D70EA" w:rsidR="00295B89" w:rsidRPr="005C31C4" w:rsidRDefault="0007157A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At any time besides viewing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book ,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while logged in, the </w:t>
            </w:r>
            <w:r w:rsidR="00CC651C">
              <w:rPr>
                <w:rFonts w:asciiTheme="majorHAnsi" w:hAnsiTheme="majorHAnsi"/>
                <w:sz w:val="18"/>
                <w:szCs w:val="18"/>
              </w:rPr>
              <w:t>subscriber can click on the right upper corner basket to see them.</w:t>
            </w:r>
          </w:p>
        </w:tc>
      </w:tr>
      <w:tr w:rsidR="00295B89" w14:paraId="67051BF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F849E" w14:textId="77777777" w:rsidR="00295B89" w:rsidRDefault="00295B89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F6DD4" w14:textId="49B0CC46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 The Custome</w:t>
            </w:r>
            <w:r w:rsidR="00CC651C">
              <w:rPr>
                <w:rFonts w:asciiTheme="majorHAnsi" w:hAnsiTheme="majorHAnsi"/>
                <w:sz w:val="18"/>
                <w:szCs w:val="18"/>
              </w:rPr>
              <w:t>r is not viewing a book’s details.</w:t>
            </w:r>
          </w:p>
        </w:tc>
      </w:tr>
      <w:tr w:rsidR="00295B89" w14:paraId="6F86DF7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F4E57" w14:textId="77777777" w:rsidR="00295B89" w:rsidRDefault="00295B89" w:rsidP="00C16988">
            <w:pPr>
              <w:widowControl w:val="0"/>
            </w:pPr>
            <w:r>
              <w:lastRenderedPageBreak/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D377F" w14:textId="3FE2A24F" w:rsidR="00295B89" w:rsidRPr="005C31C4" w:rsidRDefault="00295B89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CC651C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9E33DB">
              <w:rPr>
                <w:rFonts w:asciiTheme="majorHAnsi" w:hAnsiTheme="majorHAnsi"/>
                <w:sz w:val="18"/>
                <w:szCs w:val="18"/>
              </w:rPr>
              <w:t>System loads the page where the basket can be viewed, edited and the borrowing choosing can be finished,</w:t>
            </w:r>
          </w:p>
        </w:tc>
      </w:tr>
      <w:tr w:rsidR="00295B89" w14:paraId="2135A1B1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7103A" w14:textId="77777777" w:rsidR="00295B89" w:rsidRDefault="00295B89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45A1" w14:textId="4D974A52" w:rsidR="00295B89" w:rsidRPr="00D704FD" w:rsidRDefault="009E33DB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Borrowing Basket</w:t>
            </w:r>
          </w:p>
          <w:p w14:paraId="275A130C" w14:textId="2669C09F" w:rsidR="00295B89" w:rsidRPr="009E33DB" w:rsidRDefault="00295B89" w:rsidP="009E33DB">
            <w:pPr>
              <w:pStyle w:val="ListParagraph"/>
              <w:widowControl w:val="0"/>
              <w:numPr>
                <w:ilvl w:val="0"/>
                <w:numId w:val="12"/>
              </w:numPr>
              <w:rPr>
                <w:rFonts w:asciiTheme="majorHAnsi" w:hAnsiTheme="majorHAnsi"/>
                <w:sz w:val="18"/>
                <w:szCs w:val="18"/>
              </w:rPr>
            </w:pPr>
            <w:r w:rsidRPr="009E33DB">
              <w:rPr>
                <w:rFonts w:asciiTheme="majorHAnsi" w:hAnsiTheme="majorHAnsi"/>
                <w:sz w:val="18"/>
                <w:szCs w:val="18"/>
              </w:rPr>
              <w:t xml:space="preserve">The Subscriber clicks </w:t>
            </w:r>
            <w:r w:rsidR="009E33DB" w:rsidRPr="009E33DB">
              <w:rPr>
                <w:rFonts w:asciiTheme="majorHAnsi" w:hAnsiTheme="majorHAnsi"/>
                <w:sz w:val="18"/>
                <w:szCs w:val="18"/>
              </w:rPr>
              <w:t>the basket.</w:t>
            </w:r>
          </w:p>
          <w:p w14:paraId="6A462CE8" w14:textId="31D55C59" w:rsidR="00295B89" w:rsidRPr="00EE2182" w:rsidRDefault="006C3FE6" w:rsidP="00EE2182">
            <w:pPr>
              <w:pStyle w:val="ListParagraph"/>
              <w:widowControl w:val="0"/>
              <w:numPr>
                <w:ilvl w:val="0"/>
                <w:numId w:val="12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page, where a list of all items the subscriber wants to borrow are.</w:t>
            </w:r>
          </w:p>
        </w:tc>
      </w:tr>
      <w:tr w:rsidR="00295B89" w14:paraId="26EE934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8BBE0" w14:textId="77777777" w:rsidR="00295B89" w:rsidRDefault="00295B89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392C" w14:textId="23EE7D44" w:rsidR="00295B89" w:rsidRDefault="00EE2182" w:rsidP="00C16988">
            <w:pPr>
              <w:widowControl w:val="0"/>
            </w:pPr>
            <w:r>
              <w:t>9.1.      There are no books in the Basket.</w:t>
            </w:r>
          </w:p>
          <w:p w14:paraId="64F0A1EE" w14:textId="6F900FE7" w:rsidR="00EE2182" w:rsidRDefault="00EE2182" w:rsidP="00EE218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2.1. The System loads the page </w:t>
            </w:r>
            <w:r w:rsidR="002729BC">
              <w:rPr>
                <w:rFonts w:asciiTheme="majorHAnsi" w:hAnsiTheme="majorHAnsi"/>
                <w:sz w:val="18"/>
                <w:szCs w:val="18"/>
              </w:rPr>
              <w:t>not showing any items but the text “No items have been yet added” and shows a button which redirects the user to the front page.</w:t>
            </w:r>
          </w:p>
          <w:p w14:paraId="254A1AB0" w14:textId="77777777" w:rsidR="00295B89" w:rsidRDefault="00295B89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295B89" w14:paraId="3E309E5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4CD42" w14:textId="77777777" w:rsidR="00295B89" w:rsidRDefault="00295B89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95E39" w14:textId="6D9B0C19" w:rsidR="00295B89" w:rsidRPr="00AF555E" w:rsidRDefault="002729BC" w:rsidP="002729B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</w:tc>
      </w:tr>
    </w:tbl>
    <w:p w14:paraId="6A36CC76" w14:textId="77777777" w:rsidR="00295B89" w:rsidRDefault="00295B89" w:rsidP="00295B89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F1E04" w14:paraId="58206A3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83EFD" w14:textId="77777777" w:rsidR="006F1E04" w:rsidRDefault="006F1E04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55450" w14:textId="6C02F35E" w:rsidR="006F1E04" w:rsidRPr="008910B3" w:rsidRDefault="006F1E04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-10: Modify Basket </w:t>
            </w:r>
          </w:p>
        </w:tc>
      </w:tr>
      <w:tr w:rsidR="006F1E04" w14:paraId="45D77BAA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68734" w14:textId="77777777" w:rsidR="006F1E04" w:rsidRDefault="006F1E04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D8F1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8638D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FF56F" w14:textId="7777777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F1E04" w14:paraId="6CD3397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0883" w14:textId="77777777" w:rsidR="006F1E04" w:rsidRDefault="006F1E04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38F09" w14:textId="0A2DD03F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subscriber can modify the basket while viewing it before check-out. They can remove items or edit the quantity of them.</w:t>
            </w:r>
          </w:p>
        </w:tc>
      </w:tr>
      <w:tr w:rsidR="006F1E04" w14:paraId="780FAE8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F7079" w14:textId="77777777" w:rsidR="006F1E04" w:rsidRDefault="006F1E04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DCA6" w14:textId="22B44C7E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the button “Modify” while viewing their baskets.</w:t>
            </w:r>
          </w:p>
        </w:tc>
      </w:tr>
      <w:tr w:rsidR="006F1E04" w14:paraId="063038C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9CA2" w14:textId="77777777" w:rsidR="006F1E04" w:rsidRDefault="006F1E04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0A4D5" w14:textId="6429A0C7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>e Customer is logged in into the terminal. The Subscriber has added items in the cart already.</w:t>
            </w:r>
            <w:r w:rsidR="00C62EBF">
              <w:rPr>
                <w:rFonts w:asciiTheme="majorHAnsi" w:hAnsiTheme="majorHAnsi"/>
                <w:sz w:val="18"/>
                <w:szCs w:val="18"/>
              </w:rPr>
              <w:t xml:space="preserve"> The Subscriber is viewing the cart.</w:t>
            </w:r>
          </w:p>
        </w:tc>
      </w:tr>
      <w:tr w:rsidR="006F1E04" w14:paraId="4FE711E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EE305" w14:textId="77777777" w:rsidR="006F1E04" w:rsidRDefault="006F1E04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D730" w14:textId="2FC059CB" w:rsidR="006F1E04" w:rsidRPr="005C31C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The System will update </w:t>
            </w:r>
            <w:r w:rsidR="00C62EBF">
              <w:rPr>
                <w:rFonts w:asciiTheme="majorHAnsi" w:hAnsiTheme="majorHAnsi"/>
                <w:sz w:val="18"/>
                <w:szCs w:val="18"/>
              </w:rPr>
              <w:t>the Subscriber’s basket.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F1E04" w14:paraId="4DE7FD7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67DA2" w14:textId="77777777" w:rsidR="006F1E04" w:rsidRDefault="006F1E04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9FA6" w14:textId="6478FDA7" w:rsidR="006F1E04" w:rsidRPr="00D704FD" w:rsidRDefault="00C62EBF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 edits the basket.</w:t>
            </w:r>
          </w:p>
          <w:p w14:paraId="341BC59F" w14:textId="77777777" w:rsidR="006F1E04" w:rsidRDefault="00C62EBF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is viewing the basket. They click on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 xml:space="preserve">the  </w:t>
            </w:r>
            <w:r w:rsidR="00B524EA">
              <w:rPr>
                <w:rFonts w:asciiTheme="majorHAnsi" w:hAnsiTheme="majorHAnsi"/>
                <w:sz w:val="18"/>
                <w:szCs w:val="18"/>
              </w:rPr>
              <w:t>modify</w:t>
            </w:r>
            <w:proofErr w:type="gramEnd"/>
            <w:r w:rsidR="00B524EA">
              <w:rPr>
                <w:rFonts w:asciiTheme="majorHAnsi" w:hAnsiTheme="majorHAnsi"/>
                <w:sz w:val="18"/>
                <w:szCs w:val="18"/>
              </w:rPr>
              <w:t xml:space="preserve"> button.</w:t>
            </w:r>
          </w:p>
          <w:p w14:paraId="407DEC1E" w14:textId="77777777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will add methods to remove and modify the quantity for each item in the basket. </w:t>
            </w:r>
          </w:p>
          <w:p w14:paraId="18F34B27" w14:textId="52639BD2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Subscriber changes </w:t>
            </w:r>
            <w:r w:rsidR="00AB4AB1">
              <w:rPr>
                <w:rFonts w:asciiTheme="majorHAnsi" w:hAnsiTheme="majorHAnsi"/>
                <w:sz w:val="18"/>
                <w:szCs w:val="18"/>
              </w:rPr>
              <w:t xml:space="preserve">or does not change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quantity’s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or remove items from the basket.</w:t>
            </w:r>
          </w:p>
          <w:p w14:paraId="0C13F632" w14:textId="77777777" w:rsidR="00B524EA" w:rsidRDefault="00B524EA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validates the new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change .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(See</w:t>
            </w:r>
            <w:r w:rsidR="00AB4AB1">
              <w:rPr>
                <w:rFonts w:asciiTheme="majorHAnsi" w:hAnsiTheme="majorHAnsi"/>
                <w:sz w:val="18"/>
                <w:szCs w:val="18"/>
              </w:rPr>
              <w:t xml:space="preserve"> 10.0.E1.)</w:t>
            </w:r>
          </w:p>
          <w:p w14:paraId="006F6E52" w14:textId="64BA3081" w:rsidR="00AB4AB1" w:rsidRPr="00C62EBF" w:rsidRDefault="00AB4AB1" w:rsidP="00C62EBF">
            <w:pPr>
              <w:pStyle w:val="ListParagraph"/>
              <w:widowControl w:val="0"/>
              <w:numPr>
                <w:ilvl w:val="0"/>
                <w:numId w:val="1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the basket modified.</w:t>
            </w:r>
          </w:p>
        </w:tc>
      </w:tr>
      <w:tr w:rsidR="006F1E04" w14:paraId="6599F8A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337C9" w14:textId="77777777" w:rsidR="006F1E04" w:rsidRDefault="006F1E04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0DDC" w14:textId="77777777" w:rsidR="006F1E04" w:rsidRDefault="006F1E0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051083B9" w14:textId="77777777" w:rsidR="006F1E04" w:rsidRDefault="006F1E04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F1E04" w14:paraId="28887D3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59541" w14:textId="77777777" w:rsidR="006F1E04" w:rsidRDefault="006F1E04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D65A" w14:textId="794CC58A" w:rsidR="006F1E04" w:rsidRDefault="006310CC" w:rsidP="00C16988">
            <w:pPr>
              <w:widowControl w:val="0"/>
            </w:pPr>
            <w:r>
              <w:t>10</w:t>
            </w:r>
            <w:r w:rsidR="006F1E04">
              <w:t>.0.E1 The Subscriber has chosen too many units</w:t>
            </w:r>
          </w:p>
          <w:p w14:paraId="7D7AF835" w14:textId="67A0599D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.1. The System does not find enough units for the subscriber’s desired book.</w:t>
            </w:r>
          </w:p>
          <w:p w14:paraId="71910E53" w14:textId="189B5455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.2. The System shows a message asking the subscriber if they still want the number available right now of units for that book.</w:t>
            </w:r>
          </w:p>
          <w:p w14:paraId="64DF76C5" w14:textId="67C57823" w:rsidR="006F1E04" w:rsidRDefault="00AB4AB1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</w:t>
            </w:r>
          </w:p>
          <w:p w14:paraId="6BDC3DB4" w14:textId="712F0C79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.3.a.1. The Subscriber chooses “YES.</w:t>
            </w:r>
          </w:p>
          <w:p w14:paraId="7B380FEF" w14:textId="1F5ADDC0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.3.a.2. The System puts the number of available units in the basket.</w:t>
            </w:r>
          </w:p>
          <w:p w14:paraId="30C8333E" w14:textId="3D4BD845" w:rsidR="006F1E04" w:rsidRDefault="00AB4AB1" w:rsidP="00C16988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lastRenderedPageBreak/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.3.b.1 The Subscriber chooses “NO”.</w:t>
            </w:r>
          </w:p>
          <w:p w14:paraId="65F21951" w14:textId="6A1305A6" w:rsidR="002510F2" w:rsidRDefault="00AB4AB1" w:rsidP="002510F2">
            <w:pPr>
              <w:widowControl w:val="0"/>
              <w:ind w:left="144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 xml:space="preserve">.3.b.2. </w:t>
            </w:r>
            <w:r>
              <w:rPr>
                <w:rFonts w:asciiTheme="majorHAnsi" w:hAnsiTheme="majorHAnsi"/>
                <w:sz w:val="18"/>
                <w:szCs w:val="18"/>
              </w:rPr>
              <w:t>The S</w:t>
            </w:r>
            <w:r w:rsidR="004E7648">
              <w:rPr>
                <w:rFonts w:asciiTheme="majorHAnsi" w:hAnsiTheme="majorHAnsi"/>
                <w:sz w:val="18"/>
                <w:szCs w:val="18"/>
              </w:rPr>
              <w:t>ystem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2510F2">
              <w:rPr>
                <w:rFonts w:asciiTheme="majorHAnsi" w:hAnsiTheme="majorHAnsi"/>
                <w:sz w:val="18"/>
                <w:szCs w:val="18"/>
              </w:rPr>
              <w:t>deletes the item from the basket.</w:t>
            </w:r>
          </w:p>
          <w:p w14:paraId="1C90534A" w14:textId="6D9791BD" w:rsidR="002510F2" w:rsidRDefault="002510F2" w:rsidP="002510F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4.4. The System shows the new basket updated.</w:t>
            </w:r>
          </w:p>
          <w:p w14:paraId="63EA59BB" w14:textId="4975E674" w:rsidR="006F1E04" w:rsidRDefault="006310CC" w:rsidP="00C16988">
            <w:pPr>
              <w:widowControl w:val="0"/>
            </w:pPr>
            <w:r>
              <w:t>10</w:t>
            </w:r>
            <w:r w:rsidR="006F1E04">
              <w:t>.0.E2 The Book has become unavailable.</w:t>
            </w:r>
          </w:p>
          <w:p w14:paraId="30814436" w14:textId="3CD20E60" w:rsidR="006F1E04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 xml:space="preserve">.1. The System finds that the book has become unavailable </w:t>
            </w:r>
            <w:proofErr w:type="gramStart"/>
            <w:r w:rsidR="006F1E04">
              <w:rPr>
                <w:rFonts w:asciiTheme="majorHAnsi" w:hAnsiTheme="majorHAnsi"/>
                <w:sz w:val="18"/>
                <w:szCs w:val="18"/>
              </w:rPr>
              <w:t>at the moment</w:t>
            </w:r>
            <w:proofErr w:type="gramEnd"/>
            <w:r w:rsidR="006F1E0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6A2286F5" w14:textId="47F5941B" w:rsidR="006F1E04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.2. The System shows an error message to the Subscriber.</w:t>
            </w:r>
          </w:p>
          <w:p w14:paraId="49A05FD0" w14:textId="7561D6BD" w:rsidR="006F1E04" w:rsidRPr="00AF555E" w:rsidRDefault="002510F2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.3.  The System</w:t>
            </w:r>
            <w:r w:rsidR="004E7648">
              <w:rPr>
                <w:rFonts w:asciiTheme="majorHAnsi" w:hAnsiTheme="majorHAnsi"/>
                <w:sz w:val="18"/>
                <w:szCs w:val="18"/>
              </w:rPr>
              <w:t xml:space="preserve"> deletes the item from the basket and shows it updated</w:t>
            </w:r>
            <w:r w:rsidR="006F1E0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</w:tbl>
    <w:p w14:paraId="17395C5D" w14:textId="77777777" w:rsidR="006F1E04" w:rsidRDefault="006F1E04" w:rsidP="006F1E04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310CC" w14:paraId="024813F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29274" w14:textId="77777777" w:rsidR="006310CC" w:rsidRDefault="006310CC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27C9" w14:textId="6BFB57A0" w:rsidR="006310CC" w:rsidRPr="008910B3" w:rsidRDefault="006310CC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-11: Finishing Choosing Items.</w:t>
            </w:r>
          </w:p>
        </w:tc>
      </w:tr>
      <w:tr w:rsidR="006310CC" w14:paraId="79C44BF1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1C03" w14:textId="77777777" w:rsidR="006310CC" w:rsidRDefault="006310CC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66FCB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Subscriber. 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B7AE9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73761" w14:textId="77777777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6310CC" w14:paraId="7CDAE0F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2563B" w14:textId="77777777" w:rsidR="006310CC" w:rsidRDefault="006310CC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31509" w14:textId="25972860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choosing the books they want the subscriber will want to finish choosing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items .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820C44">
              <w:rPr>
                <w:rFonts w:asciiTheme="majorHAnsi" w:hAnsiTheme="majorHAnsi"/>
                <w:sz w:val="18"/>
                <w:szCs w:val="18"/>
              </w:rPr>
              <w:t>They can do so by choosing to finish the borrowing.</w:t>
            </w:r>
          </w:p>
        </w:tc>
      </w:tr>
      <w:tr w:rsidR="006310CC" w14:paraId="1688E2D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7199" w14:textId="77777777" w:rsidR="006310CC" w:rsidRDefault="006310CC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0E834" w14:textId="5B9C5BE4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When the Subscriber is viewing the </w:t>
            </w:r>
            <w:r w:rsidR="0038414A">
              <w:rPr>
                <w:rFonts w:asciiTheme="majorHAnsi" w:hAnsiTheme="majorHAnsi"/>
                <w:sz w:val="18"/>
                <w:szCs w:val="18"/>
              </w:rPr>
              <w:t xml:space="preserve">list of </w:t>
            </w:r>
            <w:proofErr w:type="gramStart"/>
            <w:r w:rsidR="0038414A">
              <w:rPr>
                <w:rFonts w:asciiTheme="majorHAnsi" w:hAnsiTheme="majorHAnsi"/>
                <w:sz w:val="18"/>
                <w:szCs w:val="18"/>
              </w:rPr>
              <w:t>items</w:t>
            </w:r>
            <w:proofErr w:type="gramEnd"/>
            <w:r w:rsidR="0038414A">
              <w:rPr>
                <w:rFonts w:asciiTheme="majorHAnsi" w:hAnsiTheme="majorHAnsi"/>
                <w:sz w:val="18"/>
                <w:szCs w:val="18"/>
              </w:rPr>
              <w:t xml:space="preserve"> they want to borrow they can click the button finish order.</w:t>
            </w:r>
          </w:p>
        </w:tc>
      </w:tr>
      <w:tr w:rsidR="006310CC" w14:paraId="6E93987C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324AE" w14:textId="77777777" w:rsidR="006310CC" w:rsidRDefault="006310CC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2E122" w14:textId="415D83E9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Th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e Customer is logged in into the terminal. The </w:t>
            </w:r>
            <w:r w:rsidR="00211683">
              <w:rPr>
                <w:rFonts w:asciiTheme="majorHAnsi" w:hAnsiTheme="majorHAnsi"/>
                <w:sz w:val="18"/>
                <w:szCs w:val="18"/>
              </w:rPr>
              <w:t xml:space="preserve">Subscriber has items in their </w:t>
            </w:r>
            <w:proofErr w:type="gramStart"/>
            <w:r w:rsidR="00211683">
              <w:rPr>
                <w:rFonts w:asciiTheme="majorHAnsi" w:hAnsiTheme="majorHAnsi"/>
                <w:sz w:val="18"/>
                <w:szCs w:val="18"/>
              </w:rPr>
              <w:t>cart</w:t>
            </w:r>
            <w:proofErr w:type="gramEnd"/>
            <w:r w:rsidR="00211683">
              <w:rPr>
                <w:rFonts w:asciiTheme="majorHAnsi" w:hAnsiTheme="majorHAnsi"/>
                <w:sz w:val="18"/>
                <w:szCs w:val="18"/>
              </w:rPr>
              <w:t xml:space="preserve"> and they are viewing it. </w:t>
            </w:r>
          </w:p>
        </w:tc>
      </w:tr>
      <w:tr w:rsidR="006310CC" w14:paraId="2A00E1F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DC3A9" w14:textId="77777777" w:rsidR="006310CC" w:rsidRDefault="006310CC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F28D" w14:textId="3B02D572" w:rsidR="006310CC" w:rsidRPr="005C31C4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211683">
              <w:rPr>
                <w:rFonts w:asciiTheme="majorHAnsi" w:hAnsiTheme="majorHAnsi"/>
                <w:sz w:val="18"/>
                <w:szCs w:val="18"/>
              </w:rPr>
              <w:t xml:space="preserve">The number for each time must be available at the time of purchasing the products. If they are the system will mark them as unavailable </w:t>
            </w:r>
            <w:r w:rsidR="00D9773E">
              <w:rPr>
                <w:rFonts w:asciiTheme="majorHAnsi" w:hAnsiTheme="majorHAnsi"/>
                <w:sz w:val="18"/>
                <w:szCs w:val="18"/>
              </w:rPr>
              <w:t>and proceed to save the order.</w:t>
            </w:r>
          </w:p>
        </w:tc>
      </w:tr>
      <w:tr w:rsidR="006310CC" w14:paraId="253035E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A8DC8" w14:textId="77777777" w:rsidR="006310CC" w:rsidRDefault="006310CC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E40EC" w14:textId="3DD21A65" w:rsidR="006310CC" w:rsidRPr="00D704FD" w:rsidRDefault="00D9773E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Finishing Order.</w:t>
            </w:r>
          </w:p>
          <w:p w14:paraId="681915F5" w14:textId="256C519D" w:rsidR="00177B79" w:rsidRP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 w:rsidRPr="00177B79">
              <w:rPr>
                <w:rFonts w:asciiTheme="majorHAnsi" w:hAnsiTheme="majorHAnsi"/>
                <w:sz w:val="18"/>
                <w:szCs w:val="18"/>
              </w:rPr>
              <w:t>The Subscriber is viewing the list.</w:t>
            </w:r>
          </w:p>
          <w:p w14:paraId="1F4D4D5B" w14:textId="77777777" w:rsid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Subscriber clicks on “Finish”.</w:t>
            </w:r>
          </w:p>
          <w:p w14:paraId="0F503AB1" w14:textId="77777777" w:rsidR="00177B79" w:rsidRDefault="00177B7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once again if the items are in stock.</w:t>
            </w:r>
          </w:p>
          <w:p w14:paraId="0B03A07B" w14:textId="6864CBBA" w:rsidR="00177B79" w:rsidRPr="00177B79" w:rsidRDefault="00FF7D39" w:rsidP="00177B79">
            <w:pPr>
              <w:pStyle w:val="ListParagraph"/>
              <w:widowControl w:val="0"/>
              <w:numPr>
                <w:ilvl w:val="0"/>
                <w:numId w:val="14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shows a success message and adds the order to the subscriber’s account.</w:t>
            </w:r>
          </w:p>
        </w:tc>
      </w:tr>
      <w:tr w:rsidR="006310CC" w14:paraId="59EED8A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F85C7" w14:textId="77777777" w:rsidR="006310CC" w:rsidRDefault="006310CC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EDFF" w14:textId="77777777" w:rsidR="006310CC" w:rsidRDefault="006310CC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1AB62D26" w14:textId="77777777" w:rsidR="006310CC" w:rsidRDefault="006310CC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6310CC" w14:paraId="79AB70E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A744E" w14:textId="77777777" w:rsidR="006310CC" w:rsidRDefault="006310CC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B4EB" w14:textId="371C64E4" w:rsidR="006310CC" w:rsidRDefault="00FF7D39" w:rsidP="00C16988">
            <w:pPr>
              <w:widowControl w:val="0"/>
            </w:pPr>
            <w:r>
              <w:t>11</w:t>
            </w:r>
            <w:r w:rsidR="006310CC">
              <w:t xml:space="preserve">.0.E1 </w:t>
            </w:r>
            <w:r>
              <w:t>Some books have become unavailable.</w:t>
            </w:r>
          </w:p>
          <w:p w14:paraId="7204CD10" w14:textId="77777777" w:rsidR="00D350F0" w:rsidRDefault="006310CC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3.1. The System</w:t>
            </w:r>
            <w:r w:rsidR="00FF7D39">
              <w:rPr>
                <w:rFonts w:asciiTheme="majorHAnsi" w:hAnsiTheme="majorHAnsi"/>
                <w:sz w:val="18"/>
                <w:szCs w:val="18"/>
              </w:rPr>
              <w:t xml:space="preserve"> finds that some books have been borrowed by other people in the </w:t>
            </w:r>
            <w:r w:rsidR="00D350F0">
              <w:rPr>
                <w:rFonts w:asciiTheme="majorHAnsi" w:hAnsiTheme="majorHAnsi"/>
                <w:sz w:val="18"/>
                <w:szCs w:val="18"/>
              </w:rPr>
              <w:t>meantime</w:t>
            </w:r>
            <w:r w:rsidR="00FF7D39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33A5DA26" w14:textId="77777777" w:rsidR="00D350F0" w:rsidRDefault="00D350F0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3.3. The System shows an error message informing the Subscriber of the books that are currently unavailable or how many units they have.</w:t>
            </w:r>
          </w:p>
          <w:p w14:paraId="48C99D7C" w14:textId="1AF86A64" w:rsidR="006310CC" w:rsidRPr="00AF555E" w:rsidRDefault="00D350F0" w:rsidP="002D7E37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3.4. The System returns the subscriber to the viewing page of the books they wanted to borrow. </w:t>
            </w:r>
            <w:r w:rsidR="00FF7D39"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</w:tbl>
    <w:p w14:paraId="4117BD2A" w14:textId="77777777" w:rsidR="006310CC" w:rsidRDefault="006310CC" w:rsidP="006310C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97B65" w14:paraId="1D9D631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8191B" w14:textId="77777777" w:rsidR="00797B65" w:rsidRDefault="00797B65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2057" w14:textId="5A1659A1" w:rsidR="00797B65" w:rsidRPr="008910B3" w:rsidRDefault="00797B65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-12: Search For Subscriber. </w:t>
            </w:r>
          </w:p>
        </w:tc>
      </w:tr>
      <w:tr w:rsidR="00797B65" w14:paraId="11A175F7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B5F5" w14:textId="77777777" w:rsidR="00797B65" w:rsidRDefault="00797B65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3A9E" w14:textId="5295B963" w:rsidR="00797B65" w:rsidRPr="005C31C4" w:rsidRDefault="00E12A0B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0853C" w14:textId="77777777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0D5C" w14:textId="77777777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797B65" w14:paraId="58E0D67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73BA6" w14:textId="77777777" w:rsidR="00797B65" w:rsidRDefault="00797B65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54FA" w14:textId="19907688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E12A0B">
              <w:rPr>
                <w:rFonts w:asciiTheme="majorHAnsi" w:hAnsiTheme="majorHAnsi"/>
                <w:sz w:val="18"/>
                <w:szCs w:val="18"/>
              </w:rPr>
              <w:t>librarian wants to search for a certain subscriber by their id or CPN.</w:t>
            </w:r>
            <w:r w:rsidR="000968F4">
              <w:rPr>
                <w:rFonts w:asciiTheme="majorHAnsi" w:hAnsiTheme="majorHAnsi"/>
                <w:sz w:val="18"/>
                <w:szCs w:val="18"/>
              </w:rPr>
              <w:t xml:space="preserve"> They want more information about </w:t>
            </w:r>
            <w:proofErr w:type="gramStart"/>
            <w:r w:rsidR="000968F4">
              <w:rPr>
                <w:rFonts w:asciiTheme="majorHAnsi" w:hAnsiTheme="majorHAnsi"/>
                <w:sz w:val="18"/>
                <w:szCs w:val="18"/>
              </w:rPr>
              <w:t>it</w:t>
            </w:r>
            <w:proofErr w:type="gramEnd"/>
            <w:r w:rsidR="000968F4">
              <w:rPr>
                <w:rFonts w:asciiTheme="majorHAnsi" w:hAnsiTheme="majorHAnsi"/>
                <w:sz w:val="18"/>
                <w:szCs w:val="18"/>
              </w:rPr>
              <w:t xml:space="preserve"> or they need it so that the books they brought </w:t>
            </w:r>
            <w:r w:rsidR="000968F4">
              <w:rPr>
                <w:rFonts w:asciiTheme="majorHAnsi" w:hAnsiTheme="majorHAnsi"/>
                <w:sz w:val="18"/>
                <w:szCs w:val="18"/>
              </w:rPr>
              <w:lastRenderedPageBreak/>
              <w:t>back to be marked as returned.</w:t>
            </w:r>
          </w:p>
        </w:tc>
      </w:tr>
      <w:tr w:rsidR="00797B65" w14:paraId="3B27EFC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025F6" w14:textId="77777777" w:rsidR="00797B65" w:rsidRDefault="00797B65" w:rsidP="00C16988">
            <w:pPr>
              <w:widowControl w:val="0"/>
            </w:pPr>
            <w:r>
              <w:lastRenderedPageBreak/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37F0" w14:textId="657AB5EF" w:rsidR="00797B65" w:rsidRPr="005C31C4" w:rsidRDefault="000968F4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the librarian has logged in the terminal, the only option they have is to enter </w:t>
            </w:r>
            <w:r w:rsidR="00EE1188">
              <w:rPr>
                <w:rFonts w:asciiTheme="majorHAnsi" w:hAnsiTheme="majorHAnsi"/>
                <w:sz w:val="18"/>
                <w:szCs w:val="18"/>
              </w:rPr>
              <w:t>the ID/CPN of the subscriber. After clicking search or pressing enter the action will be done.</w:t>
            </w:r>
          </w:p>
        </w:tc>
      </w:tr>
      <w:tr w:rsidR="00797B65" w14:paraId="3850207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61C88" w14:textId="77777777" w:rsidR="00797B65" w:rsidRDefault="00797B65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3736" w14:textId="278BA313" w:rsidR="00797B65" w:rsidRPr="005C31C4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EE1188"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</w:tc>
      </w:tr>
      <w:tr w:rsidR="00797B65" w14:paraId="200F188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9FC7F" w14:textId="77777777" w:rsidR="00797B65" w:rsidRDefault="00797B65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4AE1B" w14:textId="77777777" w:rsidR="00751FA1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751FA1">
              <w:rPr>
                <w:rFonts w:asciiTheme="majorHAnsi" w:hAnsiTheme="majorHAnsi"/>
                <w:sz w:val="18"/>
                <w:szCs w:val="18"/>
              </w:rPr>
              <w:t xml:space="preserve">The Subscriber is registered in the system. </w:t>
            </w:r>
          </w:p>
          <w:p w14:paraId="355885BB" w14:textId="5706AA65" w:rsidR="00797B65" w:rsidRPr="005C31C4" w:rsidRDefault="00751FA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POST-2. The items are marked as</w:t>
            </w:r>
            <w:r w:rsidR="008E1D5B">
              <w:rPr>
                <w:rFonts w:asciiTheme="majorHAnsi" w:hAnsiTheme="majorHAnsi"/>
                <w:sz w:val="18"/>
                <w:szCs w:val="18"/>
              </w:rPr>
              <w:t xml:space="preserve"> available.</w:t>
            </w:r>
            <w:r w:rsidR="00797B65"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797B65" w14:paraId="4B064415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B9780" w14:textId="77777777" w:rsidR="00797B65" w:rsidRDefault="00797B65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001C2" w14:textId="7E0F90A8" w:rsidR="00797B65" w:rsidRPr="00D704FD" w:rsidRDefault="008E1D5B" w:rsidP="00797B65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for a Subscriber.</w:t>
            </w:r>
          </w:p>
          <w:p w14:paraId="23305DD9" w14:textId="0A6CBA4C" w:rsidR="00797B65" w:rsidRDefault="00797B65" w:rsidP="008E1D5B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 w:rsidRPr="008E1D5B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 w:rsidR="008E1D5B">
              <w:rPr>
                <w:rFonts w:asciiTheme="majorHAnsi" w:hAnsiTheme="majorHAnsi"/>
                <w:sz w:val="18"/>
                <w:szCs w:val="18"/>
              </w:rPr>
              <w:t>Librarian enters the ID/CPN of Subscriber</w:t>
            </w:r>
            <w:r w:rsidR="00C62B72">
              <w:rPr>
                <w:rFonts w:asciiTheme="majorHAnsi" w:hAnsiTheme="majorHAnsi"/>
                <w:sz w:val="18"/>
                <w:szCs w:val="18"/>
              </w:rPr>
              <w:t xml:space="preserve"> in the terminal.</w:t>
            </w:r>
          </w:p>
          <w:p w14:paraId="42910FA7" w14:textId="369523CF" w:rsidR="00C62B72" w:rsidRDefault="00C62B72" w:rsidP="008E1D5B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credentials. (View 12.0.E1)</w:t>
            </w:r>
          </w:p>
          <w:p w14:paraId="00D6C9BF" w14:textId="12397FAC" w:rsidR="00797B65" w:rsidRPr="00C62B72" w:rsidRDefault="00C62B72" w:rsidP="00C62B72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full details of Subscriber.</w:t>
            </w:r>
          </w:p>
        </w:tc>
      </w:tr>
      <w:tr w:rsidR="00797B65" w14:paraId="223324FB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EAD1A" w14:textId="77777777" w:rsidR="00797B65" w:rsidRDefault="00797B65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38ABA" w14:textId="77777777" w:rsidR="00797B65" w:rsidRDefault="00797B6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241DB19A" w14:textId="77777777" w:rsidR="00797B65" w:rsidRDefault="00797B65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797B65" w14:paraId="1F28345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E8854" w14:textId="77777777" w:rsidR="00797B65" w:rsidRDefault="00797B65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BB81" w14:textId="180298BC" w:rsidR="00797B65" w:rsidRDefault="00FC4A34" w:rsidP="00C16988">
            <w:pPr>
              <w:widowControl w:val="0"/>
            </w:pPr>
            <w:r>
              <w:t>12</w:t>
            </w:r>
            <w:r w:rsidR="00797B65">
              <w:t>.0.E1 The Subscriber</w:t>
            </w:r>
            <w:r>
              <w:t>’s credentials are wrong</w:t>
            </w:r>
          </w:p>
          <w:p w14:paraId="27063E86" w14:textId="3DAF39D0" w:rsidR="00797B65" w:rsidRDefault="00A47CBD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</w:t>
            </w:r>
            <w:r w:rsidR="00797B65">
              <w:rPr>
                <w:rFonts w:asciiTheme="majorHAnsi" w:hAnsiTheme="majorHAnsi"/>
                <w:sz w:val="18"/>
                <w:szCs w:val="18"/>
              </w:rPr>
              <w:t xml:space="preserve">.1. The System </w:t>
            </w:r>
            <w:r w:rsidR="00FC4A34">
              <w:rPr>
                <w:rFonts w:asciiTheme="majorHAnsi" w:hAnsiTheme="majorHAnsi"/>
                <w:sz w:val="18"/>
                <w:szCs w:val="18"/>
              </w:rPr>
              <w:t xml:space="preserve">does not find the </w:t>
            </w:r>
            <w:r>
              <w:rPr>
                <w:rFonts w:asciiTheme="majorHAnsi" w:hAnsiTheme="majorHAnsi"/>
                <w:sz w:val="18"/>
                <w:szCs w:val="18"/>
              </w:rPr>
              <w:t>customer’s credentials.</w:t>
            </w:r>
          </w:p>
          <w:p w14:paraId="71D3FEC8" w14:textId="2DA9585F" w:rsidR="00A47CBD" w:rsidRDefault="00A47CBD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2.2. The System shows an error message to the librarian.</w:t>
            </w:r>
          </w:p>
          <w:p w14:paraId="30ED6AD5" w14:textId="625370E9" w:rsidR="00797B65" w:rsidRPr="00AF555E" w:rsidRDefault="00A47CBD" w:rsidP="00992A83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2.3. Return to </w:t>
            </w:r>
            <w:r w:rsidR="00992A83">
              <w:rPr>
                <w:rFonts w:asciiTheme="majorHAnsi" w:hAnsiTheme="majorHAnsi"/>
                <w:sz w:val="18"/>
                <w:szCs w:val="18"/>
              </w:rPr>
              <w:t>Step 1 of 12.0.</w:t>
            </w:r>
          </w:p>
        </w:tc>
      </w:tr>
    </w:tbl>
    <w:p w14:paraId="646CA19B" w14:textId="77777777" w:rsidR="00797B65" w:rsidRDefault="00797B65" w:rsidP="00797B65"/>
    <w:p w14:paraId="0D793B64" w14:textId="77777777" w:rsidR="00797B65" w:rsidRDefault="00797B65" w:rsidP="006310CC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43481" w14:paraId="431D9AD6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377E0" w14:textId="77777777" w:rsidR="00143481" w:rsidRDefault="00143481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A9BF4" w14:textId="76732A4F" w:rsidR="00143481" w:rsidRPr="008910B3" w:rsidRDefault="00143481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 xml:space="preserve">-13: Show Subscriber’s Rental. </w:t>
            </w:r>
          </w:p>
        </w:tc>
      </w:tr>
      <w:tr w:rsidR="00143481" w14:paraId="75501B23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9CA3F" w14:textId="77777777" w:rsidR="00143481" w:rsidRDefault="00143481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0D02B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ED012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2332" w14:textId="77777777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143481" w14:paraId="2C940F78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1616" w14:textId="77777777" w:rsidR="00143481" w:rsidRDefault="00143481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213F3" w14:textId="39878F7C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librarian wants to see the rentals of the subscriber. After entering the subscriber’s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credentials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they wil</w:t>
            </w:r>
            <w:r w:rsidR="0020171E">
              <w:rPr>
                <w:rFonts w:asciiTheme="majorHAnsi" w:hAnsiTheme="majorHAnsi"/>
                <w:sz w:val="18"/>
                <w:szCs w:val="18"/>
              </w:rPr>
              <w:t>l be able to choose between seeing their rentals or information about it. The librarian chooses to see their rentals.</w:t>
            </w:r>
          </w:p>
        </w:tc>
      </w:tr>
      <w:tr w:rsidR="00143481" w14:paraId="277BE85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23F4B" w14:textId="77777777" w:rsidR="00143481" w:rsidRDefault="00143481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EBC7" w14:textId="6188BB42" w:rsidR="00143481" w:rsidRPr="005C31C4" w:rsidRDefault="0020171E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</w:t>
            </w:r>
            <w:r w:rsidR="009F52C3">
              <w:rPr>
                <w:rFonts w:asciiTheme="majorHAnsi" w:hAnsiTheme="majorHAnsi"/>
                <w:sz w:val="18"/>
                <w:szCs w:val="18"/>
              </w:rPr>
              <w:t xml:space="preserve">entering correct credentials of </w:t>
            </w:r>
            <w:proofErr w:type="gramStart"/>
            <w:r w:rsidR="009F52C3">
              <w:rPr>
                <w:rFonts w:asciiTheme="majorHAnsi" w:hAnsiTheme="majorHAnsi"/>
                <w:sz w:val="18"/>
                <w:szCs w:val="18"/>
              </w:rPr>
              <w:t>subscriber</w:t>
            </w:r>
            <w:proofErr w:type="gramEnd"/>
            <w:r w:rsidR="009F52C3">
              <w:rPr>
                <w:rFonts w:asciiTheme="majorHAnsi" w:hAnsiTheme="majorHAnsi"/>
                <w:sz w:val="18"/>
                <w:szCs w:val="18"/>
              </w:rPr>
              <w:t xml:space="preserve"> the Librarian chooses the “Show Rentals” button.</w:t>
            </w:r>
          </w:p>
        </w:tc>
      </w:tr>
      <w:tr w:rsidR="00143481" w14:paraId="4F00A52E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2508" w14:textId="77777777" w:rsidR="00143481" w:rsidRDefault="00143481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7F86" w14:textId="77777777" w:rsidR="00143481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  <w:p w14:paraId="032F774E" w14:textId="71A209EA" w:rsidR="009F52C3" w:rsidRPr="005C31C4" w:rsidRDefault="009F52C3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PRE-2. The Librarian must have entered valid credentials of a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subscriber’s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143481" w14:paraId="1394255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B83E" w14:textId="77777777" w:rsidR="00143481" w:rsidRDefault="00143481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20DE4" w14:textId="226E4B70" w:rsidR="009F52C3" w:rsidRPr="005C31C4" w:rsidRDefault="00143481" w:rsidP="009F52C3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F52C3">
              <w:rPr>
                <w:rFonts w:asciiTheme="majorHAnsi" w:hAnsiTheme="majorHAnsi"/>
                <w:sz w:val="18"/>
                <w:szCs w:val="18"/>
              </w:rPr>
              <w:t xml:space="preserve">The System shows a list of the subscriber’s rentals. </w:t>
            </w:r>
          </w:p>
          <w:p w14:paraId="1E7BEF32" w14:textId="07AD6AE9" w:rsidR="00143481" w:rsidRPr="005C31C4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143481" w14:paraId="119ADF7A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820DD" w14:textId="77777777" w:rsidR="00143481" w:rsidRDefault="00143481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9DF7" w14:textId="0C1023E2" w:rsidR="00143481" w:rsidRPr="00D704FD" w:rsidRDefault="00402D2B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Viewing Subscriber’s rental.</w:t>
            </w:r>
          </w:p>
          <w:p w14:paraId="7CD60B35" w14:textId="612E28A5" w:rsidR="00143481" w:rsidRPr="00E23985" w:rsidRDefault="00143481" w:rsidP="00E23985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 w:rsidRPr="00E23985">
              <w:rPr>
                <w:rFonts w:asciiTheme="majorHAnsi" w:hAnsiTheme="majorHAnsi"/>
                <w:sz w:val="18"/>
                <w:szCs w:val="18"/>
              </w:rPr>
              <w:t xml:space="preserve">The Librarian </w:t>
            </w:r>
            <w:r w:rsidR="00E23985" w:rsidRPr="00E23985">
              <w:rPr>
                <w:rFonts w:asciiTheme="majorHAnsi" w:hAnsiTheme="majorHAnsi"/>
                <w:sz w:val="18"/>
                <w:szCs w:val="18"/>
              </w:rPr>
              <w:t>is viewing the subscriber’s information.</w:t>
            </w:r>
          </w:p>
          <w:p w14:paraId="60ADCCEE" w14:textId="0BA939FA" w:rsidR="00E23985" w:rsidRDefault="00E23985" w:rsidP="00E23985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Librarian clicks on “Show Rentals”.</w:t>
            </w:r>
          </w:p>
          <w:p w14:paraId="4A6EA41E" w14:textId="685F9E5B" w:rsidR="00143481" w:rsidRPr="00895EDC" w:rsidRDefault="00E23985" w:rsidP="00895EDC">
            <w:pPr>
              <w:pStyle w:val="ListParagraph"/>
              <w:widowControl w:val="0"/>
              <w:numPr>
                <w:ilvl w:val="0"/>
                <w:numId w:val="16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rentals of the subscriber by date </w:t>
            </w:r>
            <w:r w:rsidR="00895EDC">
              <w:rPr>
                <w:rFonts w:asciiTheme="majorHAnsi" w:hAnsiTheme="majorHAnsi"/>
                <w:sz w:val="18"/>
                <w:szCs w:val="18"/>
              </w:rPr>
              <w:t>and firstly the ones they are currently borrowing.</w:t>
            </w:r>
          </w:p>
        </w:tc>
      </w:tr>
      <w:tr w:rsidR="00143481" w14:paraId="6DFAB7A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1738" w14:textId="77777777" w:rsidR="00143481" w:rsidRDefault="00143481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3BFA0" w14:textId="77777777" w:rsidR="00143481" w:rsidRDefault="00143481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6B2B0F66" w14:textId="77777777" w:rsidR="00143481" w:rsidRDefault="00143481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143481" w14:paraId="4C0A9E73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5A9B0" w14:textId="77777777" w:rsidR="00143481" w:rsidRDefault="00143481" w:rsidP="00C16988">
            <w:pPr>
              <w:widowControl w:val="0"/>
            </w:pPr>
            <w:r>
              <w:lastRenderedPageBreak/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C3C1" w14:textId="118C7431" w:rsidR="00143481" w:rsidRPr="00AF555E" w:rsidRDefault="00895EDC" w:rsidP="00895ED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</w:t>
            </w:r>
          </w:p>
        </w:tc>
      </w:tr>
    </w:tbl>
    <w:p w14:paraId="57C07D45" w14:textId="77777777" w:rsidR="006310CC" w:rsidRDefault="006310CC" w:rsidP="006F1E04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4C95" w14:paraId="5648F1B7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21BC2" w14:textId="77777777" w:rsidR="00A34C95" w:rsidRDefault="00A34C95" w:rsidP="00C16988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EB0C" w14:textId="4535F98C" w:rsidR="00A34C95" w:rsidRPr="008910B3" w:rsidRDefault="00A34C95" w:rsidP="00C16988">
            <w:pPr>
              <w:widowControl w:val="0"/>
              <w:rPr>
                <w:rFonts w:asciiTheme="majorHAnsi" w:hAnsiTheme="majorHAnsi"/>
                <w:b/>
                <w:bCs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</w:t>
            </w:r>
            <w:r>
              <w:rPr>
                <w:rFonts w:asciiTheme="majorHAnsi" w:hAnsiTheme="majorHAnsi"/>
                <w:b/>
                <w:bCs/>
              </w:rPr>
              <w:t>-1</w:t>
            </w:r>
            <w:r w:rsidR="00C903F7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 xml:space="preserve">: </w:t>
            </w:r>
            <w:r w:rsidR="00A013DD">
              <w:rPr>
                <w:rFonts w:asciiTheme="majorHAnsi" w:hAnsiTheme="majorHAnsi"/>
                <w:b/>
                <w:bCs/>
              </w:rPr>
              <w:t xml:space="preserve">Show Information </w:t>
            </w:r>
            <w:r w:rsidR="00832BD3">
              <w:rPr>
                <w:rFonts w:asciiTheme="majorHAnsi" w:hAnsiTheme="majorHAnsi"/>
                <w:b/>
                <w:bCs/>
              </w:rPr>
              <w:t>about Subscriber.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</w:p>
        </w:tc>
      </w:tr>
      <w:tr w:rsidR="00A34C95" w14:paraId="5295458B" w14:textId="77777777" w:rsidTr="00C16988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DE8D3" w14:textId="77777777" w:rsidR="00A34C95" w:rsidRDefault="00A34C95" w:rsidP="00C16988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BD58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Librarian.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1B8E0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E5665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A34C95" w14:paraId="0BBBAE11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9D211" w14:textId="77777777" w:rsidR="00A34C95" w:rsidRDefault="00A34C95" w:rsidP="00C16988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CB794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The librarian wants to search for a certain subscriber by their id or CPN. They want more information about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it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or they need it so that the books they brought back to be marked as returned.</w:t>
            </w:r>
          </w:p>
        </w:tc>
      </w:tr>
      <w:tr w:rsidR="00A34C95" w14:paraId="5FCD001F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17B0C" w14:textId="77777777" w:rsidR="00A34C95" w:rsidRDefault="00A34C95" w:rsidP="00C16988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5007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After the librarian has logged in the terminal, the only option they have is to enter the ID/CPN of the subscriber. After clicking search or pressing enter the action will be done.</w:t>
            </w:r>
          </w:p>
        </w:tc>
      </w:tr>
      <w:tr w:rsidR="00A34C95" w14:paraId="2D3155E0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A8E76" w14:textId="77777777" w:rsidR="00A34C95" w:rsidRDefault="00A34C95" w:rsidP="00C16988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1F9C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>
              <w:rPr>
                <w:rFonts w:asciiTheme="majorHAnsi" w:hAnsiTheme="majorHAnsi"/>
                <w:sz w:val="18"/>
                <w:szCs w:val="18"/>
              </w:rPr>
              <w:t>The Librarian must be logged in.</w:t>
            </w:r>
          </w:p>
        </w:tc>
      </w:tr>
      <w:tr w:rsidR="00A34C95" w14:paraId="76BE717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840AD" w14:textId="77777777" w:rsidR="00A34C95" w:rsidRDefault="00A34C95" w:rsidP="00C16988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5FF92" w14:textId="77777777" w:rsidR="00A34C95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The Subscriber is registered in the system. </w:t>
            </w:r>
          </w:p>
          <w:p w14:paraId="287A4BE6" w14:textId="77777777" w:rsidR="00A34C95" w:rsidRPr="005C31C4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POST-2. The items are marked as available. </w:t>
            </w:r>
          </w:p>
        </w:tc>
      </w:tr>
      <w:tr w:rsidR="00A34C95" w14:paraId="4ED7C5DD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319C7" w14:textId="77777777" w:rsidR="00A34C95" w:rsidRDefault="00A34C95" w:rsidP="00C1698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A869" w14:textId="77777777" w:rsidR="00A34C95" w:rsidRPr="00D704FD" w:rsidRDefault="00A34C95" w:rsidP="00C1698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Searching for a Subscriber.</w:t>
            </w:r>
          </w:p>
          <w:p w14:paraId="75D971B3" w14:textId="77777777" w:rsidR="00A34C95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 w:rsidRPr="008E1D5B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r>
              <w:rPr>
                <w:rFonts w:asciiTheme="majorHAnsi" w:hAnsiTheme="majorHAnsi"/>
                <w:sz w:val="18"/>
                <w:szCs w:val="18"/>
              </w:rPr>
              <w:t>Librarian enters the ID/CPN of Subscriber in the terminal.</w:t>
            </w:r>
          </w:p>
          <w:p w14:paraId="31EBE1A8" w14:textId="77777777" w:rsidR="00A34C95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validates the credentials. (View 12.0.E1)</w:t>
            </w:r>
          </w:p>
          <w:p w14:paraId="413CA6CC" w14:textId="77777777" w:rsidR="00A34C95" w:rsidRPr="00C62B72" w:rsidRDefault="00A34C95" w:rsidP="00C16988">
            <w:pPr>
              <w:pStyle w:val="ListParagraph"/>
              <w:widowControl w:val="0"/>
              <w:numPr>
                <w:ilvl w:val="0"/>
                <w:numId w:val="15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now shows full details of Subscriber.</w:t>
            </w:r>
          </w:p>
        </w:tc>
      </w:tr>
      <w:tr w:rsidR="00A34C95" w14:paraId="6809A6D4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E7C63" w14:textId="77777777" w:rsidR="00A34C95" w:rsidRDefault="00A34C95" w:rsidP="00C1698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B847" w14:textId="77777777" w:rsidR="00A34C95" w:rsidRDefault="00A34C95" w:rsidP="00C1698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None.</w:t>
            </w:r>
          </w:p>
          <w:p w14:paraId="1D588597" w14:textId="77777777" w:rsidR="00A34C95" w:rsidRDefault="00A34C95" w:rsidP="00C16988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A34C95" w14:paraId="69E140A2" w14:textId="77777777" w:rsidTr="00C16988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1FCF7" w14:textId="77777777" w:rsidR="00A34C95" w:rsidRDefault="00A34C95" w:rsidP="00C1698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636D" w14:textId="6852A34B" w:rsidR="00A34C95" w:rsidRDefault="00A34C95" w:rsidP="00C16988">
            <w:pPr>
              <w:widowControl w:val="0"/>
            </w:pPr>
            <w:r>
              <w:t>1</w:t>
            </w:r>
            <w:r w:rsidR="00AC0B8F">
              <w:t>4</w:t>
            </w:r>
            <w:r>
              <w:t>.0.E1 The Subscriber’s credentials are wrong</w:t>
            </w:r>
          </w:p>
          <w:p w14:paraId="6A8D2250" w14:textId="77777777" w:rsidR="00A34C95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2.1. The System does not find the customer’s credentials.</w:t>
            </w:r>
          </w:p>
          <w:p w14:paraId="436A4F79" w14:textId="77777777" w:rsidR="00A34C95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2.2. The System shows an error message to the librarian.</w:t>
            </w:r>
          </w:p>
          <w:p w14:paraId="6077AAD3" w14:textId="77777777" w:rsidR="00A34C95" w:rsidRPr="00AF555E" w:rsidRDefault="00A34C95" w:rsidP="00C1698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2.3. Return to Step 1 of 12.0.</w:t>
            </w:r>
          </w:p>
        </w:tc>
      </w:tr>
    </w:tbl>
    <w:p w14:paraId="1FD30D4E" w14:textId="77777777" w:rsidR="00A34C95" w:rsidRDefault="00A34C95" w:rsidP="006F1E04"/>
    <w:p w14:paraId="7ED92DA2" w14:textId="77777777" w:rsidR="00295B89" w:rsidRDefault="00295B89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564AF1B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91C7D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BA6E" w14:textId="4852325F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15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Return Books Corresponding to Rental</w:t>
            </w:r>
          </w:p>
        </w:tc>
      </w:tr>
      <w:tr w:rsidR="00300663" w14:paraId="31FF9971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6E414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7F66" w14:textId="013C063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Librarian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C455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E14C5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FE701A9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E4FA8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9E12" w14:textId="21BCE887" w:rsidR="00300663" w:rsidRPr="005C31C4" w:rsidRDefault="00AC0B8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After entering the subscriber’s credentials the librarian wants to mark the books given as either lost or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returned ,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now being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back in stock. If the customer has lost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book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they will be fined with a 100-200 </w:t>
            </w:r>
            <w:proofErr w:type="spellStart"/>
            <w:r>
              <w:rPr>
                <w:rFonts w:asciiTheme="majorHAnsi" w:hAnsiTheme="majorHAnsi"/>
                <w:sz w:val="18"/>
                <w:szCs w:val="18"/>
              </w:rPr>
              <w:t>ron</w:t>
            </w:r>
            <w:proofErr w:type="spellEnd"/>
            <w:r>
              <w:rPr>
                <w:rFonts w:asciiTheme="majorHAnsi" w:hAnsiTheme="majorHAnsi"/>
                <w:sz w:val="18"/>
                <w:szCs w:val="18"/>
              </w:rPr>
              <w:t xml:space="preserve"> fine, decided at the place by the Librarian.</w:t>
            </w:r>
          </w:p>
        </w:tc>
      </w:tr>
      <w:tr w:rsidR="00300663" w14:paraId="041512C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7AA9A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8B99A" w14:textId="5BA2952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AC0B8F">
              <w:rPr>
                <w:rFonts w:asciiTheme="majorHAnsi" w:hAnsiTheme="majorHAnsi"/>
                <w:sz w:val="18"/>
                <w:szCs w:val="18"/>
              </w:rPr>
              <w:t xml:space="preserve">Subscriber comes with books to </w:t>
            </w:r>
            <w:proofErr w:type="gramStart"/>
            <w:r w:rsidR="00AC0B8F">
              <w:rPr>
                <w:rFonts w:asciiTheme="majorHAnsi" w:hAnsiTheme="majorHAnsi"/>
                <w:sz w:val="18"/>
                <w:szCs w:val="18"/>
              </w:rPr>
              <w:t>return</w:t>
            </w:r>
            <w:proofErr w:type="gramEnd"/>
            <w:r w:rsidR="00AC0B8F">
              <w:rPr>
                <w:rFonts w:asciiTheme="majorHAnsi" w:hAnsiTheme="majorHAnsi"/>
                <w:sz w:val="18"/>
                <w:szCs w:val="18"/>
              </w:rPr>
              <w:t xml:space="preserve"> and the librarian needs to reintroduce them in the system.</w:t>
            </w:r>
          </w:p>
        </w:tc>
      </w:tr>
      <w:tr w:rsidR="00300663" w14:paraId="43A3E62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D265E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BD16" w14:textId="3881F85B" w:rsidR="00AC0B8F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AC0B8F">
              <w:rPr>
                <w:rFonts w:asciiTheme="majorHAnsi" w:hAnsiTheme="majorHAnsi"/>
                <w:sz w:val="18"/>
                <w:szCs w:val="18"/>
              </w:rPr>
              <w:t xml:space="preserve">The Subscriber has books they are currently renting and the librarian has entered the subscriber’s credentials in the terminal </w:t>
            </w:r>
            <w:proofErr w:type="gramStart"/>
            <w:r w:rsidR="00AC0B8F">
              <w:rPr>
                <w:rFonts w:asciiTheme="majorHAnsi" w:hAnsiTheme="majorHAnsi"/>
                <w:sz w:val="18"/>
                <w:szCs w:val="18"/>
              </w:rPr>
              <w:t>( either</w:t>
            </w:r>
            <w:proofErr w:type="gramEnd"/>
            <w:r w:rsidR="00AC0B8F">
              <w:rPr>
                <w:rFonts w:asciiTheme="majorHAnsi" w:hAnsiTheme="majorHAnsi"/>
                <w:sz w:val="18"/>
                <w:szCs w:val="18"/>
              </w:rPr>
              <w:t xml:space="preserve"> the username, the email, or unique code).</w:t>
            </w:r>
          </w:p>
        </w:tc>
      </w:tr>
      <w:tr w:rsidR="00300663" w14:paraId="193B1CD3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08AD6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D71C" w14:textId="5B3B970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proofErr w:type="gramStart"/>
            <w:r w:rsidR="00AC0B8F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AC0B8F">
              <w:rPr>
                <w:rFonts w:asciiTheme="majorHAnsi" w:hAnsiTheme="majorHAnsi"/>
                <w:sz w:val="18"/>
                <w:szCs w:val="18"/>
              </w:rPr>
              <w:t xml:space="preserve"> the book units increase and if the book was no longer available now it will be and will appear for the subscriber’s search.</w:t>
            </w:r>
          </w:p>
        </w:tc>
      </w:tr>
      <w:tr w:rsidR="00300663" w14:paraId="5805112E" w14:textId="77777777" w:rsidTr="00AC0B8F">
        <w:trPr>
          <w:trHeight w:val="2058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D985B" w14:textId="77777777" w:rsidR="00300663" w:rsidRDefault="00300663" w:rsidP="00721B6C">
            <w:pPr>
              <w:widowControl w:val="0"/>
            </w:pPr>
            <w:r>
              <w:lastRenderedPageBreak/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9C65" w14:textId="7AECD287" w:rsidR="00300663" w:rsidRDefault="00AC0B8F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Retrieving All Books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42EB784" w14:textId="0D7A27C1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The Librarian chooses one of the Rentals the subscriber is currently wanting to retrieve.</w:t>
            </w:r>
          </w:p>
          <w:p w14:paraId="1F432137" w14:textId="7A0BB0FA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</w:t>
            </w:r>
            <w:r w:rsidR="00AC0B8F">
              <w:rPr>
                <w:rFonts w:asciiTheme="majorHAnsi" w:hAnsiTheme="majorHAnsi"/>
                <w:sz w:val="18"/>
                <w:szCs w:val="18"/>
              </w:rPr>
              <w:t xml:space="preserve"> the list of books the Subscriber has rented in that rental.</w:t>
            </w:r>
          </w:p>
          <w:p w14:paraId="6D5E01C9" w14:textId="0CD4E2EC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</w:t>
            </w:r>
            <w:r w:rsidR="00AC0B8F">
              <w:rPr>
                <w:rFonts w:asciiTheme="majorHAnsi" w:hAnsiTheme="majorHAnsi"/>
                <w:sz w:val="18"/>
                <w:szCs w:val="18"/>
              </w:rPr>
              <w:t>a.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If every book is being returned, the librarian does not have to mark anything as lost and can mark them all as returned.</w:t>
            </w:r>
          </w:p>
          <w:p w14:paraId="4B39372E" w14:textId="3372C94A" w:rsidR="00AC0B8F" w:rsidRPr="00AC0B8F" w:rsidRDefault="00300663" w:rsidP="00AC0B8F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sets the book unit states as now available for rental.</w:t>
            </w:r>
          </w:p>
          <w:p w14:paraId="642E1C6B" w14:textId="18086A00" w:rsidR="00300663" w:rsidRPr="00AC0B8F" w:rsidRDefault="00300663" w:rsidP="00AC0B8F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System </w:t>
            </w:r>
            <w:r w:rsidR="00AC0B8F">
              <w:rPr>
                <w:rFonts w:asciiTheme="majorHAnsi" w:hAnsiTheme="majorHAnsi"/>
                <w:sz w:val="18"/>
                <w:szCs w:val="18"/>
              </w:rPr>
              <w:t>sets the Rental as concluded,</w:t>
            </w:r>
          </w:p>
        </w:tc>
      </w:tr>
      <w:tr w:rsidR="00300663" w14:paraId="5336270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1098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1E29" w14:textId="7A5A55C3" w:rsidR="00300663" w:rsidRDefault="00300663" w:rsidP="00721B6C">
            <w:pPr>
              <w:widowControl w:val="0"/>
            </w:pPr>
            <w:r>
              <w:t>1</w:t>
            </w:r>
            <w:r w:rsidR="00AC0B8F">
              <w:t>5</w:t>
            </w:r>
            <w:r>
              <w:t xml:space="preserve">.1        Customer </w:t>
            </w:r>
            <w:r w:rsidR="00AC0B8F">
              <w:t>has lost one or more books.</w:t>
            </w:r>
          </w:p>
          <w:p w14:paraId="58C68701" w14:textId="4CB586BA" w:rsidR="00300663" w:rsidRDefault="00AC0B8F" w:rsidP="00721B6C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3.a.</w:t>
            </w:r>
            <w:r w:rsidR="00F15DB2">
              <w:rPr>
                <w:rFonts w:asciiTheme="majorHAnsi" w:hAnsiTheme="majorHAnsi"/>
                <w:sz w:val="18"/>
                <w:szCs w:val="18"/>
              </w:rPr>
              <w:t xml:space="preserve"> The customer has lost some </w:t>
            </w:r>
            <w:proofErr w:type="gramStart"/>
            <w:r w:rsidR="00F15DB2">
              <w:rPr>
                <w:rFonts w:asciiTheme="majorHAnsi" w:hAnsiTheme="majorHAnsi"/>
                <w:sz w:val="18"/>
                <w:szCs w:val="18"/>
              </w:rPr>
              <w:t>books</w:t>
            </w:r>
            <w:proofErr w:type="gramEnd"/>
            <w:r w:rsidR="00F15DB2">
              <w:rPr>
                <w:rFonts w:asciiTheme="majorHAnsi" w:hAnsiTheme="majorHAnsi"/>
                <w:sz w:val="18"/>
                <w:szCs w:val="18"/>
              </w:rPr>
              <w:t xml:space="preserve"> so the librarian marks the units as lost and fines the customer a fine.</w:t>
            </w:r>
          </w:p>
        </w:tc>
      </w:tr>
      <w:tr w:rsidR="00300663" w14:paraId="54297A6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30B9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3223" w14:textId="59739AF5" w:rsidR="00F15DB2" w:rsidRDefault="00F15DB2" w:rsidP="00F15DB2">
            <w:pPr>
              <w:widowControl w:val="0"/>
            </w:pPr>
            <w:r>
              <w:t>-</w:t>
            </w:r>
          </w:p>
          <w:p w14:paraId="498D7E0C" w14:textId="6AFE6276" w:rsidR="00300663" w:rsidRDefault="00300663" w:rsidP="00721B6C">
            <w:pPr>
              <w:widowControl w:val="0"/>
              <w:ind w:left="720"/>
            </w:pPr>
          </w:p>
        </w:tc>
      </w:tr>
    </w:tbl>
    <w:p w14:paraId="02057421" w14:textId="77777777" w:rsidR="00300663" w:rsidRDefault="00300663" w:rsidP="00300663"/>
    <w:p w14:paraId="382E5790" w14:textId="77777777" w:rsidR="00300663" w:rsidRDefault="00300663"/>
    <w:p w14:paraId="3DB4FA70" w14:textId="77777777" w:rsidR="00300663" w:rsidRDefault="00300663" w:rsidP="00300663"/>
    <w:p w14:paraId="62F86A7C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0563FF2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A020B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4885" w14:textId="68E0F78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16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Manage Subscribers</w:t>
            </w:r>
          </w:p>
        </w:tc>
      </w:tr>
      <w:tr w:rsidR="00300663" w14:paraId="3252EF53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FE656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45E69" w14:textId="1E0956A2" w:rsidR="00300663" w:rsidRPr="005C31C4" w:rsidRDefault="00AC0B8F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6D4EF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B927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0302152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41B0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514F" w14:textId="42B8221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A</w:t>
            </w:r>
            <w:r w:rsidR="00F15DB2">
              <w:rPr>
                <w:rFonts w:asciiTheme="majorHAnsi" w:hAnsiTheme="majorHAnsi"/>
                <w:sz w:val="18"/>
                <w:szCs w:val="18"/>
              </w:rPr>
              <w:t>n admin can manage the subscribers by default after logging in. They can see all current subscribers and delete them after selecting one of them.</w:t>
            </w:r>
          </w:p>
        </w:tc>
      </w:tr>
      <w:tr w:rsidR="00300663" w14:paraId="6BA69F9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74B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44C79" w14:textId="680BFB97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logs into their account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1E482EE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50353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D6C14" w14:textId="7F50F28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</w:t>
            </w:r>
            <w:r w:rsidR="00F15DB2">
              <w:rPr>
                <w:rFonts w:asciiTheme="majorHAnsi" w:hAnsiTheme="majorHAnsi"/>
                <w:sz w:val="18"/>
                <w:szCs w:val="18"/>
              </w:rPr>
              <w:t>he admin has logged in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55DF82E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B51FE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55876" w14:textId="4DBAC354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subscribers are shown to the admin.</w:t>
            </w:r>
          </w:p>
        </w:tc>
      </w:tr>
      <w:tr w:rsidR="00300663" w14:paraId="11E3531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CCDAC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3AD1" w14:textId="3D20E491" w:rsidR="00300663" w:rsidRDefault="00F15DB2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Subscribers are shown.</w:t>
            </w:r>
          </w:p>
          <w:p w14:paraId="10EC3D2B" w14:textId="14B88E2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F15DB2">
              <w:rPr>
                <w:rFonts w:asciiTheme="majorHAnsi" w:hAnsiTheme="majorHAnsi"/>
                <w:sz w:val="18"/>
                <w:szCs w:val="18"/>
              </w:rPr>
              <w:t xml:space="preserve">The System loads the list with </w:t>
            </w:r>
            <w:proofErr w:type="gramStart"/>
            <w:r w:rsidR="00F15DB2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F15DB2">
              <w:rPr>
                <w:rFonts w:asciiTheme="majorHAnsi" w:hAnsiTheme="majorHAnsi"/>
                <w:sz w:val="18"/>
                <w:szCs w:val="18"/>
              </w:rPr>
              <w:t xml:space="preserve"> the subscribers.</w:t>
            </w:r>
          </w:p>
          <w:p w14:paraId="51F35AE9" w14:textId="224567F1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Admin can choose to see details about the subscriber.</w:t>
            </w:r>
          </w:p>
          <w:p w14:paraId="7FF370A3" w14:textId="7CB3B7AA" w:rsidR="00F15DB2" w:rsidRPr="005C31C4" w:rsidRDefault="00300663" w:rsidP="00F15DB2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System shows more details about the subscriber.</w:t>
            </w:r>
          </w:p>
          <w:p w14:paraId="33424F27" w14:textId="5BB14FA8" w:rsidR="00300663" w:rsidRPr="005C31C4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</w:tc>
      </w:tr>
      <w:tr w:rsidR="00300663" w14:paraId="06C16FF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7D9CF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B5BA" w14:textId="58DFF6AA" w:rsidR="00F15DB2" w:rsidRDefault="00F15DB2" w:rsidP="00F15DB2">
            <w:pPr>
              <w:widowControl w:val="0"/>
            </w:pPr>
            <w:r>
              <w:t>-</w:t>
            </w:r>
          </w:p>
          <w:p w14:paraId="7E6F168F" w14:textId="1599FCFB" w:rsidR="00300663" w:rsidRDefault="00300663" w:rsidP="00721B6C">
            <w:pPr>
              <w:widowControl w:val="0"/>
              <w:ind w:left="720"/>
            </w:pPr>
          </w:p>
        </w:tc>
      </w:tr>
      <w:tr w:rsidR="00300663" w14:paraId="0CFCBC1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17F6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11AA9" w14:textId="770A8B94" w:rsidR="00F15DB2" w:rsidRDefault="00F15DB2" w:rsidP="00F15DB2">
            <w:pPr>
              <w:widowControl w:val="0"/>
            </w:pPr>
            <w:r>
              <w:t>-</w:t>
            </w:r>
          </w:p>
          <w:p w14:paraId="0FC4D3C4" w14:textId="2306C95A" w:rsidR="00300663" w:rsidRDefault="00300663" w:rsidP="00721B6C">
            <w:pPr>
              <w:widowControl w:val="0"/>
              <w:ind w:left="720"/>
            </w:pPr>
          </w:p>
        </w:tc>
      </w:tr>
    </w:tbl>
    <w:p w14:paraId="1C499D46" w14:textId="77777777" w:rsidR="00300663" w:rsidRDefault="00300663" w:rsidP="00300663"/>
    <w:p w14:paraId="444CFDD9" w14:textId="77777777" w:rsidR="00300663" w:rsidRDefault="00300663" w:rsidP="00300663"/>
    <w:p w14:paraId="476F30AC" w14:textId="77777777" w:rsidR="00300663" w:rsidRDefault="00300663" w:rsidP="00300663"/>
    <w:p w14:paraId="0FAAFECB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1DED15C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D7016" w14:textId="77777777" w:rsidR="00300663" w:rsidRDefault="00300663" w:rsidP="00721B6C">
            <w:pPr>
              <w:widowControl w:val="0"/>
            </w:pPr>
            <w:r>
              <w:lastRenderedPageBreak/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DAA0" w14:textId="35E6F43B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17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Delete Subscriber</w:t>
            </w:r>
          </w:p>
        </w:tc>
      </w:tr>
      <w:tr w:rsidR="00300663" w14:paraId="209B928B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92B44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9D7A" w14:textId="6A9994F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F3FF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6B1B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6A54855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19DAA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3AF4" w14:textId="1BB2FD80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can choose to delete a subscriber.</w:t>
            </w:r>
          </w:p>
        </w:tc>
      </w:tr>
      <w:tr w:rsidR="00300663" w14:paraId="4DA1B9E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B7D1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AE78C" w14:textId="28ABEE2D" w:rsidR="00300663" w:rsidRPr="005C31C4" w:rsidRDefault="00F15DB2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chooses a subscriber and chooses to delete.</w:t>
            </w:r>
          </w:p>
        </w:tc>
      </w:tr>
      <w:tr w:rsidR="00300663" w14:paraId="1EAEB27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6B1A8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A5DD7" w14:textId="166ABF81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F15DB2">
              <w:rPr>
                <w:rFonts w:asciiTheme="majorHAnsi" w:hAnsiTheme="majorHAnsi"/>
                <w:sz w:val="18"/>
                <w:szCs w:val="18"/>
              </w:rPr>
              <w:t>The Subscriber was selected.</w:t>
            </w:r>
          </w:p>
        </w:tc>
      </w:tr>
      <w:tr w:rsidR="00300663" w14:paraId="632164D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20D6C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C1EC" w14:textId="790D23E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proofErr w:type="gramStart"/>
            <w:r w:rsidR="00F15DB2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F15DB2">
              <w:rPr>
                <w:rFonts w:asciiTheme="majorHAnsi" w:hAnsiTheme="majorHAnsi"/>
                <w:sz w:val="18"/>
                <w:szCs w:val="18"/>
              </w:rPr>
              <w:t xml:space="preserve"> the information about the subscriber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is erased and cannot be retrieved.</w:t>
            </w:r>
          </w:p>
        </w:tc>
      </w:tr>
      <w:tr w:rsidR="00300663" w14:paraId="2F64F67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2103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D3D91" w14:textId="75869926" w:rsidR="00300663" w:rsidRDefault="003E33D4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The admin chooses to delete a subscriber.</w:t>
            </w:r>
          </w:p>
          <w:p w14:paraId="34BFB679" w14:textId="06D9CA43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admin selects a </w:t>
            </w:r>
            <w:proofErr w:type="gramStart"/>
            <w:r w:rsidR="003E33D4">
              <w:rPr>
                <w:rFonts w:asciiTheme="majorHAnsi" w:hAnsiTheme="majorHAnsi"/>
                <w:sz w:val="18"/>
                <w:szCs w:val="18"/>
              </w:rPr>
              <w:t>subscriber .</w:t>
            </w:r>
            <w:proofErr w:type="gramEnd"/>
          </w:p>
          <w:p w14:paraId="39C80EC8" w14:textId="4397C33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System loads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more information about the subscriber and gives the admin the option to delete the subscriber.</w:t>
            </w:r>
          </w:p>
          <w:p w14:paraId="4AEBEBCB" w14:textId="6F956539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</w:t>
            </w:r>
            <w:r w:rsidR="003E33D4">
              <w:rPr>
                <w:rFonts w:asciiTheme="majorHAnsi" w:hAnsiTheme="majorHAnsi"/>
                <w:sz w:val="18"/>
                <w:szCs w:val="18"/>
              </w:rPr>
              <w:t>The Admin chooses to delete the subscriber.</w:t>
            </w:r>
          </w:p>
          <w:p w14:paraId="107D3B9F" w14:textId="4454D33D" w:rsidR="00300663" w:rsidRPr="003E33D4" w:rsidRDefault="00300663" w:rsidP="003E33D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The System erases </w:t>
            </w:r>
            <w:proofErr w:type="gramStart"/>
            <w:r w:rsidR="003E33D4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3E33D4">
              <w:rPr>
                <w:rFonts w:asciiTheme="majorHAnsi" w:hAnsiTheme="majorHAnsi"/>
                <w:sz w:val="18"/>
                <w:szCs w:val="18"/>
              </w:rPr>
              <w:t xml:space="preserve"> the information about the subscriber,</w:t>
            </w:r>
          </w:p>
        </w:tc>
      </w:tr>
      <w:tr w:rsidR="00300663" w14:paraId="06710DF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F372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B2971" w14:textId="65AE9B45" w:rsidR="003E33D4" w:rsidRDefault="003E33D4" w:rsidP="003E33D4">
            <w:pPr>
              <w:widowControl w:val="0"/>
            </w:pPr>
            <w:r>
              <w:t>-</w:t>
            </w:r>
          </w:p>
          <w:p w14:paraId="4FB5A468" w14:textId="0538B530" w:rsidR="00300663" w:rsidRDefault="00300663" w:rsidP="00721B6C">
            <w:pPr>
              <w:widowControl w:val="0"/>
              <w:ind w:left="720"/>
            </w:pPr>
          </w:p>
        </w:tc>
      </w:tr>
      <w:tr w:rsidR="00300663" w14:paraId="2ED7245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16A96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2DCA1" w14:textId="00106E29" w:rsidR="003E33D4" w:rsidRDefault="003E33D4" w:rsidP="003E33D4">
            <w:pPr>
              <w:widowControl w:val="0"/>
            </w:pPr>
            <w:r>
              <w:t>-</w:t>
            </w:r>
          </w:p>
          <w:p w14:paraId="1921556E" w14:textId="768793AF" w:rsidR="00300663" w:rsidRDefault="00300663" w:rsidP="00721B6C">
            <w:pPr>
              <w:widowControl w:val="0"/>
              <w:ind w:left="720"/>
            </w:pPr>
          </w:p>
        </w:tc>
      </w:tr>
    </w:tbl>
    <w:p w14:paraId="1C312540" w14:textId="77777777" w:rsidR="00300663" w:rsidRDefault="00300663" w:rsidP="00300663"/>
    <w:p w14:paraId="6B47C8F8" w14:textId="77777777" w:rsidR="00300663" w:rsidRDefault="00300663" w:rsidP="00300663"/>
    <w:p w14:paraId="3BF5C8EE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3333618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A2F98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D1F4" w14:textId="6F623D08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18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Add Librarian</w:t>
            </w:r>
          </w:p>
        </w:tc>
      </w:tr>
      <w:tr w:rsidR="00300663" w14:paraId="14E422DC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10A1A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58AB" w14:textId="341383D2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F6E1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E42C4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430270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A1A9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6720" w14:textId="7FA42F63" w:rsidR="00300663" w:rsidRPr="005C31C4" w:rsidRDefault="003E33D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library employees a new person. Due to that, the librarian needs to register the information for the librarian and retain their information.</w:t>
            </w:r>
          </w:p>
        </w:tc>
      </w:tr>
      <w:tr w:rsidR="00300663" w14:paraId="0EC9D2F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5AFF9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CD666" w14:textId="2023495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New 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Librarian is </w:t>
            </w:r>
            <w:proofErr w:type="gramStart"/>
            <w:r w:rsidR="00FE5936">
              <w:rPr>
                <w:rFonts w:asciiTheme="majorHAnsi" w:hAnsiTheme="majorHAnsi"/>
                <w:sz w:val="18"/>
                <w:szCs w:val="18"/>
              </w:rPr>
              <w:t>employed</w:t>
            </w:r>
            <w:proofErr w:type="gramEnd"/>
            <w:r w:rsidR="003E33D4">
              <w:rPr>
                <w:rFonts w:asciiTheme="majorHAnsi" w:hAnsiTheme="majorHAnsi"/>
                <w:sz w:val="18"/>
                <w:szCs w:val="18"/>
              </w:rPr>
              <w:t xml:space="preserve"> and they need to be stored in the system.</w:t>
            </w:r>
          </w:p>
        </w:tc>
      </w:tr>
      <w:tr w:rsidR="00300663" w14:paraId="0B1E427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DAEA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14203" w14:textId="7E911AB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</w:t>
            </w:r>
            <w:r w:rsidR="007005A1"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 w:rsidR="007005A1">
              <w:rPr>
                <w:rFonts w:asciiTheme="majorHAnsi" w:hAnsiTheme="majorHAnsi"/>
                <w:sz w:val="18"/>
                <w:szCs w:val="18"/>
              </w:rPr>
              <w:t xml:space="preserve"> The</w:t>
            </w:r>
            <w:r w:rsidR="003E33D4">
              <w:rPr>
                <w:rFonts w:asciiTheme="majorHAnsi" w:hAnsiTheme="majorHAnsi"/>
                <w:sz w:val="18"/>
                <w:szCs w:val="18"/>
              </w:rPr>
              <w:t xml:space="preserve"> librarian cannot be found in the system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0D75C21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771E5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9224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POST-1. The customer has now become a subscriber and their credentials are now saved into the database.</w:t>
            </w:r>
          </w:p>
        </w:tc>
      </w:tr>
      <w:tr w:rsidR="00300663" w14:paraId="476F2A3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37EDC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B8F5" w14:textId="75577F54" w:rsidR="00300663" w:rsidRDefault="00E33EAA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Admin logs the new employee data</w:t>
            </w:r>
            <w:r w:rsidR="00A40A4A">
              <w:t>.</w:t>
            </w:r>
          </w:p>
          <w:p w14:paraId="04324C60" w14:textId="7CA0ED8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A40A4A">
              <w:rPr>
                <w:rFonts w:asciiTheme="majorHAnsi" w:hAnsiTheme="majorHAnsi"/>
                <w:sz w:val="18"/>
                <w:szCs w:val="18"/>
              </w:rPr>
              <w:t>Admin chooses to manage the librarians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8A8A94A" w14:textId="2606180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loads the</w:t>
            </w:r>
            <w:r w:rsidR="00FE5936">
              <w:rPr>
                <w:rFonts w:asciiTheme="majorHAnsi" w:hAnsiTheme="majorHAnsi"/>
                <w:sz w:val="18"/>
                <w:szCs w:val="18"/>
              </w:rPr>
              <w:t xml:space="preserve"> librarians employed at the </w:t>
            </w:r>
            <w:r w:rsidR="00977DFF">
              <w:rPr>
                <w:rFonts w:asciiTheme="majorHAnsi" w:hAnsiTheme="majorHAnsi"/>
                <w:sz w:val="18"/>
                <w:szCs w:val="18"/>
              </w:rPr>
              <w:t>library.</w:t>
            </w:r>
          </w:p>
          <w:p w14:paraId="19732805" w14:textId="33517A80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</w:t>
            </w:r>
            <w:r w:rsidR="00FE5936">
              <w:rPr>
                <w:rFonts w:asciiTheme="majorHAnsi" w:hAnsiTheme="majorHAnsi"/>
                <w:sz w:val="18"/>
                <w:szCs w:val="18"/>
              </w:rPr>
              <w:t>Admin enters the data</w:t>
            </w:r>
            <w:r w:rsidR="00977DFF">
              <w:rPr>
                <w:rFonts w:asciiTheme="majorHAnsi" w:hAnsiTheme="majorHAnsi"/>
                <w:sz w:val="18"/>
                <w:szCs w:val="18"/>
              </w:rPr>
              <w:t xml:space="preserve"> corresponding to the new librarian. </w:t>
            </w:r>
          </w:p>
          <w:p w14:paraId="71D2FAC4" w14:textId="785852C0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</w:t>
            </w:r>
            <w:r w:rsidR="00977DFF">
              <w:rPr>
                <w:rFonts w:asciiTheme="majorHAnsi" w:hAnsiTheme="majorHAnsi"/>
                <w:sz w:val="18"/>
                <w:szCs w:val="18"/>
              </w:rPr>
              <w:t xml:space="preserve">validates the information </w:t>
            </w:r>
            <w:proofErr w:type="gramStart"/>
            <w:r w:rsidR="00977DFF">
              <w:rPr>
                <w:rFonts w:asciiTheme="majorHAnsi" w:hAnsiTheme="majorHAnsi"/>
                <w:sz w:val="18"/>
                <w:szCs w:val="18"/>
              </w:rPr>
              <w:t>( see</w:t>
            </w:r>
            <w:proofErr w:type="gramEnd"/>
            <w:r w:rsidR="00977DFF">
              <w:rPr>
                <w:rFonts w:asciiTheme="majorHAnsi" w:hAnsiTheme="majorHAnsi"/>
                <w:sz w:val="18"/>
                <w:szCs w:val="18"/>
              </w:rPr>
              <w:t xml:space="preserve"> 18.0.E1</w:t>
            </w:r>
            <w:r w:rsidR="00EA6EC3">
              <w:rPr>
                <w:rFonts w:asciiTheme="majorHAnsi" w:hAnsiTheme="majorHAnsi"/>
                <w:sz w:val="18"/>
                <w:szCs w:val="18"/>
              </w:rPr>
              <w:t>, see 18.0.E2</w:t>
            </w:r>
            <w:r w:rsidR="00977DFF">
              <w:rPr>
                <w:rFonts w:asciiTheme="majorHAnsi" w:hAnsiTheme="majorHAnsi"/>
                <w:sz w:val="18"/>
                <w:szCs w:val="18"/>
              </w:rPr>
              <w:t>)</w:t>
            </w:r>
          </w:p>
          <w:p w14:paraId="0FF2E507" w14:textId="073C3301" w:rsidR="00977DFF" w:rsidRDefault="00977DFF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5.The System shows the admin </w:t>
            </w:r>
            <w:r w:rsidR="00C21D33">
              <w:rPr>
                <w:rFonts w:asciiTheme="majorHAnsi" w:hAnsiTheme="majorHAnsi"/>
                <w:sz w:val="18"/>
                <w:szCs w:val="18"/>
              </w:rPr>
              <w:t xml:space="preserve">the auto-generated unique code </w:t>
            </w:r>
            <w:r w:rsidR="00C21D33">
              <w:rPr>
                <w:rFonts w:asciiTheme="majorHAnsi" w:hAnsiTheme="majorHAnsi"/>
                <w:sz w:val="18"/>
                <w:szCs w:val="18"/>
              </w:rPr>
              <w:lastRenderedPageBreak/>
              <w:t>corresponding to the employee.</w:t>
            </w:r>
          </w:p>
          <w:p w14:paraId="6F5C6A84" w14:textId="67C99259" w:rsidR="00300663" w:rsidRPr="00EA6EC3" w:rsidRDefault="00C21D33" w:rsidP="00EA6EC3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list of librarians including the newly added one.</w:t>
            </w:r>
          </w:p>
        </w:tc>
      </w:tr>
      <w:tr w:rsidR="00300663" w14:paraId="1CF2999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42960" w14:textId="77777777" w:rsidR="00300663" w:rsidRDefault="00300663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84742" w14:textId="34287CD1" w:rsidR="00300663" w:rsidRDefault="00EA6EC3" w:rsidP="00EA6EC3">
            <w:pPr>
              <w:widowControl w:val="0"/>
            </w:pPr>
            <w:r>
              <w:t>-</w:t>
            </w:r>
          </w:p>
        </w:tc>
      </w:tr>
      <w:tr w:rsidR="00300663" w14:paraId="35877CE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B6EB5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2CD5A" w14:textId="5430CAE4" w:rsidR="00300663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1</w:t>
            </w:r>
            <w:r w:rsidR="00EA6EC3">
              <w:t>8</w:t>
            </w:r>
            <w:r>
              <w:t xml:space="preserve">.0.E1 </w:t>
            </w:r>
            <w:r w:rsidR="00EA6EC3">
              <w:t xml:space="preserve">The introduced </w:t>
            </w:r>
            <w:r w:rsidR="00805437">
              <w:t>employee data already exists in the system.</w:t>
            </w:r>
          </w:p>
          <w:p w14:paraId="76F16C6C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4.a. The System identified at least one of the unique </w:t>
            </w:r>
            <w:proofErr w:type="spellStart"/>
            <w:r>
              <w:rPr>
                <w:rFonts w:asciiTheme="majorHAnsi" w:hAnsiTheme="majorHAnsi"/>
                <w:sz w:val="18"/>
                <w:szCs w:val="18"/>
              </w:rPr>
              <w:t>identificators</w:t>
            </w:r>
            <w:proofErr w:type="spellEnd"/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( CPN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>, USERNAME,EMAIL) already logged into the system.</w:t>
            </w:r>
          </w:p>
          <w:p w14:paraId="26D95243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4.b. The System shows where the mistake might be.</w:t>
            </w:r>
          </w:p>
          <w:p w14:paraId="420ADB2F" w14:textId="7A35A4E2" w:rsidR="008E477B" w:rsidRDefault="008E477B" w:rsidP="008E477B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4.c. Return to step 3.</w:t>
            </w:r>
          </w:p>
        </w:tc>
      </w:tr>
      <w:tr w:rsidR="00300663" w14:paraId="51320B0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F9A2A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F47C" w14:textId="0CD0A24A" w:rsidR="00300663" w:rsidRDefault="00300663" w:rsidP="00721B6C">
            <w:pPr>
              <w:widowControl w:val="0"/>
            </w:pPr>
            <w:r>
              <w:t>1</w:t>
            </w:r>
            <w:r w:rsidR="008E477B">
              <w:t>8</w:t>
            </w:r>
            <w:r>
              <w:t xml:space="preserve">.0.E2 The </w:t>
            </w:r>
            <w:r w:rsidR="008E477B">
              <w:t>introduced employee data is not valid.</w:t>
            </w:r>
          </w:p>
          <w:p w14:paraId="77037C6B" w14:textId="14993428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4.a. The </w:t>
            </w:r>
            <w:r>
              <w:rPr>
                <w:rFonts w:asciiTheme="majorHAnsi" w:hAnsiTheme="majorHAnsi"/>
                <w:sz w:val="18"/>
                <w:szCs w:val="18"/>
              </w:rPr>
              <w:t>System could not validate the introduced data.</w:t>
            </w:r>
          </w:p>
          <w:p w14:paraId="5BC8FAB3" w14:textId="77777777" w:rsidR="008E477B" w:rsidRDefault="008E477B" w:rsidP="008E477B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4.b. The System shows where the mistake might be.</w:t>
            </w:r>
          </w:p>
          <w:p w14:paraId="702CCEB4" w14:textId="52FC1FC2" w:rsidR="008E477B" w:rsidRDefault="008E477B" w:rsidP="008E477B">
            <w:pPr>
              <w:widowControl w:val="0"/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          </w:t>
            </w:r>
            <w:r>
              <w:rPr>
                <w:rFonts w:asciiTheme="majorHAnsi" w:hAnsiTheme="majorHAnsi"/>
                <w:sz w:val="18"/>
                <w:szCs w:val="18"/>
              </w:rPr>
              <w:t>4.c. Return to step 3.</w:t>
            </w:r>
          </w:p>
          <w:p w14:paraId="4204E781" w14:textId="77777777" w:rsidR="00300663" w:rsidRDefault="00300663" w:rsidP="00721B6C">
            <w:pPr>
              <w:widowControl w:val="0"/>
            </w:pPr>
          </w:p>
        </w:tc>
      </w:tr>
    </w:tbl>
    <w:p w14:paraId="5D3AACB3" w14:textId="77777777" w:rsidR="00300663" w:rsidRDefault="00300663" w:rsidP="00300663"/>
    <w:p w14:paraId="291A269B" w14:textId="77777777" w:rsidR="00300663" w:rsidRDefault="00300663"/>
    <w:p w14:paraId="1C311894" w14:textId="77777777" w:rsidR="00300663" w:rsidRDefault="00300663" w:rsidP="00300663"/>
    <w:p w14:paraId="2288B74A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1B344B4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C5D55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82B6" w14:textId="6B9DBB8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 w:rsidR="00B0587C">
              <w:rPr>
                <w:rFonts w:asciiTheme="majorHAnsi" w:hAnsiTheme="majorHAnsi"/>
                <w:b/>
                <w:bCs/>
              </w:rPr>
              <w:t>19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Modify Librarian</w:t>
            </w:r>
          </w:p>
        </w:tc>
      </w:tr>
      <w:tr w:rsidR="00300663" w14:paraId="6A1DEF28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87706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FCAB" w14:textId="350546A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FDA4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6E66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7FEB1F2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CC2E7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DC492" w14:textId="212F6603" w:rsidR="00300663" w:rsidRPr="005C31C4" w:rsidRDefault="00B3351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One of the employees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have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had some of their information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changed ,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so the information needs to be update. This can be easily done by the admin.</w:t>
            </w:r>
          </w:p>
        </w:tc>
      </w:tr>
      <w:tr w:rsidR="00300663" w14:paraId="0A19BA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62C32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A7A11" w14:textId="0CB181E6" w:rsidR="00300663" w:rsidRPr="005C31C4" w:rsidRDefault="00B33519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Librarian has changed their information</w:t>
            </w:r>
            <w:r w:rsidR="00B403CA"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6546FA2A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13EFD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A3883" w14:textId="58DD5ACA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</w:t>
            </w:r>
            <w:r w:rsidR="00B403CA">
              <w:rPr>
                <w:rFonts w:asciiTheme="majorHAnsi" w:hAnsiTheme="majorHAnsi"/>
                <w:sz w:val="18"/>
                <w:szCs w:val="18"/>
              </w:rPr>
              <w:t xml:space="preserve"> The admin is logged in and the librarian’s information is s</w:t>
            </w:r>
            <w:r w:rsidR="005B1349">
              <w:rPr>
                <w:rFonts w:asciiTheme="majorHAnsi" w:hAnsiTheme="majorHAnsi"/>
                <w:sz w:val="18"/>
                <w:szCs w:val="18"/>
              </w:rPr>
              <w:t>aved.</w:t>
            </w:r>
          </w:p>
        </w:tc>
      </w:tr>
      <w:tr w:rsidR="00300663" w14:paraId="3A8545B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811C5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9DB7" w14:textId="22E0E655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5B1349">
              <w:rPr>
                <w:rFonts w:asciiTheme="majorHAnsi" w:hAnsiTheme="majorHAnsi"/>
                <w:sz w:val="18"/>
                <w:szCs w:val="18"/>
              </w:rPr>
              <w:t>The librarian’s information has now been updated.</w:t>
            </w:r>
          </w:p>
        </w:tc>
      </w:tr>
      <w:tr w:rsidR="00300663" w14:paraId="152D27A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0DF04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86C40" w14:textId="73870D34" w:rsidR="00300663" w:rsidRDefault="005B1349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Update librarian information</w:t>
            </w:r>
            <w:r w:rsidR="00300663"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332DBE40" w14:textId="7E06627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  <w:r w:rsidR="007839FE">
              <w:rPr>
                <w:rFonts w:asciiTheme="majorHAnsi" w:hAnsiTheme="majorHAnsi"/>
                <w:sz w:val="18"/>
                <w:szCs w:val="18"/>
              </w:rPr>
              <w:t xml:space="preserve"> The admin chooses to manage the librarians.</w:t>
            </w:r>
          </w:p>
          <w:p w14:paraId="7CE85F69" w14:textId="35844FA4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lo</w:t>
            </w:r>
            <w:r w:rsidR="007839FE">
              <w:rPr>
                <w:rFonts w:asciiTheme="majorHAnsi" w:hAnsiTheme="majorHAnsi"/>
                <w:sz w:val="18"/>
                <w:szCs w:val="18"/>
              </w:rPr>
              <w:t xml:space="preserve">ads </w:t>
            </w:r>
            <w:proofErr w:type="gramStart"/>
            <w:r w:rsidR="007839FE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7839FE"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7D0B88">
              <w:rPr>
                <w:rFonts w:asciiTheme="majorHAnsi" w:hAnsiTheme="majorHAnsi"/>
                <w:sz w:val="18"/>
                <w:szCs w:val="18"/>
              </w:rPr>
              <w:t xml:space="preserve">librarians that are </w:t>
            </w:r>
            <w:r w:rsidR="00DE55B8">
              <w:rPr>
                <w:rFonts w:asciiTheme="majorHAnsi" w:hAnsiTheme="majorHAnsi"/>
                <w:sz w:val="18"/>
                <w:szCs w:val="18"/>
              </w:rPr>
              <w:t>employed</w:t>
            </w:r>
            <w:r w:rsidR="007D0B88">
              <w:rPr>
                <w:rFonts w:asciiTheme="majorHAnsi" w:hAnsiTheme="majorHAnsi"/>
                <w:sz w:val="18"/>
                <w:szCs w:val="18"/>
              </w:rPr>
              <w:t xml:space="preserve"> at this library.</w:t>
            </w:r>
          </w:p>
          <w:p w14:paraId="79A127E4" w14:textId="6B9B5A52" w:rsidR="00300663" w:rsidRDefault="00300663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</w:t>
            </w:r>
            <w:r w:rsidR="007D0B88">
              <w:rPr>
                <w:rFonts w:asciiTheme="majorHAnsi" w:hAnsiTheme="majorHAnsi"/>
                <w:sz w:val="18"/>
                <w:szCs w:val="18"/>
              </w:rPr>
              <w:t>Admin chooses the librarian they want to update.</w:t>
            </w:r>
          </w:p>
          <w:p w14:paraId="08B2704D" w14:textId="7561E581" w:rsidR="007D0B88" w:rsidRDefault="007D0B88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loads the information about the </w:t>
            </w:r>
            <w:r w:rsidR="00143941">
              <w:rPr>
                <w:rFonts w:asciiTheme="majorHAnsi" w:hAnsiTheme="majorHAnsi"/>
                <w:sz w:val="18"/>
                <w:szCs w:val="18"/>
              </w:rPr>
              <w:t>librarian.</w:t>
            </w:r>
          </w:p>
          <w:p w14:paraId="3E50A14F" w14:textId="6FCEE01D" w:rsidR="007D0B88" w:rsidRDefault="007D0B88" w:rsidP="00721B6C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5. The Admin changes the data they want to choose.</w:t>
            </w:r>
          </w:p>
          <w:p w14:paraId="174D8D29" w14:textId="1F7B1344" w:rsidR="00300663" w:rsidRPr="007D0B88" w:rsidRDefault="007D0B88" w:rsidP="007D0B8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information for the librarian and saves it.</w:t>
            </w:r>
            <w:r w:rsidR="00907127">
              <w:rPr>
                <w:rFonts w:asciiTheme="majorHAnsi" w:hAnsiTheme="majorHAnsi"/>
                <w:sz w:val="18"/>
                <w:szCs w:val="18"/>
              </w:rPr>
              <w:t xml:space="preserve"> (see 19.0.E1)</w:t>
            </w:r>
          </w:p>
        </w:tc>
      </w:tr>
      <w:tr w:rsidR="00300663" w14:paraId="77370E3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5F4C7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AD4D" w14:textId="428355E1" w:rsidR="00300663" w:rsidRDefault="00566764" w:rsidP="00721B6C">
            <w:pPr>
              <w:widowControl w:val="0"/>
              <w:ind w:left="720"/>
            </w:pPr>
            <w:r>
              <w:t>-</w:t>
            </w:r>
          </w:p>
        </w:tc>
      </w:tr>
      <w:tr w:rsidR="00300663" w14:paraId="091171C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8D9AE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0157" w14:textId="77777777" w:rsidR="00566764" w:rsidRDefault="00300663" w:rsidP="00566764">
            <w:pPr>
              <w:widowControl w:val="0"/>
            </w:pPr>
            <w:r>
              <w:t>1</w:t>
            </w:r>
            <w:r w:rsidR="00566764">
              <w:t>9</w:t>
            </w:r>
            <w:r>
              <w:t>.</w:t>
            </w:r>
            <w:r w:rsidR="00566764">
              <w:t>0</w:t>
            </w:r>
            <w:r>
              <w:t xml:space="preserve">.E1 </w:t>
            </w:r>
            <w:r w:rsidR="00566764">
              <w:t>The Admin is trying to update the librarian with non-valid data.</w:t>
            </w:r>
          </w:p>
          <w:p w14:paraId="624D4816" w14:textId="45EBB998" w:rsidR="00566764" w:rsidRDefault="00566764" w:rsidP="0056676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lastRenderedPageBreak/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</w:t>
            </w:r>
            <w:r w:rsidR="003F1E15">
              <w:rPr>
                <w:rFonts w:asciiTheme="majorHAnsi" w:hAnsiTheme="majorHAnsi"/>
                <w:sz w:val="18"/>
                <w:szCs w:val="18"/>
              </w:rPr>
              <w:t xml:space="preserve">System </w:t>
            </w:r>
            <w:r w:rsidR="00DE55B8">
              <w:rPr>
                <w:rFonts w:asciiTheme="majorHAnsi" w:hAnsiTheme="majorHAnsi"/>
                <w:sz w:val="18"/>
                <w:szCs w:val="18"/>
              </w:rPr>
              <w:t>fails to validate the new data given and highlights where the mistake was.</w:t>
            </w:r>
          </w:p>
          <w:p w14:paraId="56126D06" w14:textId="42E736EF" w:rsidR="00907127" w:rsidRDefault="00907127" w:rsidP="00566764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lets the admin modify the data again.</w:t>
            </w:r>
            <w:r>
              <w:rPr>
                <w:rFonts w:asciiTheme="majorHAnsi" w:hAnsiTheme="majorHAnsi"/>
                <w:sz w:val="18"/>
                <w:szCs w:val="18"/>
              </w:rPr>
              <w:br/>
              <w:t>3. Going back to step 5.</w:t>
            </w:r>
          </w:p>
          <w:p w14:paraId="15195CFF" w14:textId="24202393" w:rsidR="00566764" w:rsidRDefault="00566764" w:rsidP="00566764">
            <w:pPr>
              <w:widowControl w:val="0"/>
            </w:pPr>
            <w:r>
              <w:t xml:space="preserve"> </w:t>
            </w:r>
          </w:p>
        </w:tc>
      </w:tr>
    </w:tbl>
    <w:p w14:paraId="6B1E32BB" w14:textId="77777777" w:rsidR="00300663" w:rsidRDefault="00300663" w:rsidP="00300663"/>
    <w:p w14:paraId="06A25204" w14:textId="77777777" w:rsidR="00300663" w:rsidRDefault="00300663"/>
    <w:p w14:paraId="1B2A7BFF" w14:textId="77777777" w:rsidR="00300663" w:rsidRDefault="00300663" w:rsidP="00300663"/>
    <w:p w14:paraId="47E3A5A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42ED330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5C99D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4163" w14:textId="1D2F88DA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B0587C">
              <w:rPr>
                <w:rFonts w:asciiTheme="majorHAnsi" w:hAnsiTheme="majorHAnsi"/>
                <w:b/>
                <w:bCs/>
              </w:rPr>
              <w:t>0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Delete Librarian</w:t>
            </w:r>
          </w:p>
        </w:tc>
      </w:tr>
      <w:tr w:rsidR="00300663" w14:paraId="500D6FE6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B7900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DA63B" w14:textId="55FB208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EE5E0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57DF2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26DF178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AB33B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AEC2" w14:textId="6E7050D0" w:rsidR="00300663" w:rsidRPr="005C31C4" w:rsidRDefault="00E70BCB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</w:t>
            </w:r>
            <w:r w:rsidR="003E11B9">
              <w:rPr>
                <w:rFonts w:asciiTheme="majorHAnsi" w:hAnsiTheme="majorHAnsi"/>
                <w:sz w:val="18"/>
                <w:szCs w:val="18"/>
              </w:rPr>
              <w:t xml:space="preserve"> librarian is either unemployed by the library or leaves their </w:t>
            </w:r>
            <w:proofErr w:type="gramStart"/>
            <w:r w:rsidR="003E11B9">
              <w:rPr>
                <w:rFonts w:asciiTheme="majorHAnsi" w:hAnsiTheme="majorHAnsi"/>
                <w:sz w:val="18"/>
                <w:szCs w:val="18"/>
              </w:rPr>
              <w:t>job</w:t>
            </w:r>
            <w:proofErr w:type="gramEnd"/>
            <w:r w:rsidR="003E11B9">
              <w:rPr>
                <w:rFonts w:asciiTheme="majorHAnsi" w:hAnsiTheme="majorHAnsi"/>
                <w:sz w:val="18"/>
                <w:szCs w:val="18"/>
              </w:rPr>
              <w:t xml:space="preserve"> so their data gets removed.</w:t>
            </w:r>
          </w:p>
        </w:tc>
      </w:tr>
      <w:tr w:rsidR="00300663" w14:paraId="252E11F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661B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BB37" w14:textId="52B6B17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proofErr w:type="gramStart"/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3E11B9">
              <w:rPr>
                <w:rFonts w:asciiTheme="majorHAnsi" w:hAnsiTheme="majorHAnsi"/>
                <w:sz w:val="18"/>
                <w:szCs w:val="18"/>
              </w:rPr>
              <w:t xml:space="preserve"> librarian</w:t>
            </w:r>
            <w:proofErr w:type="gramEnd"/>
            <w:r w:rsidR="003E11B9">
              <w:rPr>
                <w:rFonts w:asciiTheme="majorHAnsi" w:hAnsiTheme="majorHAnsi"/>
                <w:sz w:val="18"/>
                <w:szCs w:val="18"/>
              </w:rPr>
              <w:t xml:space="preserve"> leaves </w:t>
            </w:r>
            <w:r w:rsidR="009F7146">
              <w:rPr>
                <w:rFonts w:asciiTheme="majorHAnsi" w:hAnsiTheme="majorHAnsi"/>
                <w:sz w:val="18"/>
                <w:szCs w:val="18"/>
              </w:rPr>
              <w:t>their job.</w:t>
            </w:r>
          </w:p>
        </w:tc>
      </w:tr>
      <w:tr w:rsidR="00300663" w14:paraId="67E81C10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4C4B0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9377" w14:textId="25A3C15B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9F7146">
              <w:rPr>
                <w:rFonts w:asciiTheme="majorHAnsi" w:hAnsiTheme="majorHAnsi"/>
                <w:sz w:val="18"/>
                <w:szCs w:val="18"/>
              </w:rPr>
              <w:t xml:space="preserve">Librarian’s information is </w:t>
            </w:r>
            <w:proofErr w:type="gramStart"/>
            <w:r w:rsidR="009F7146">
              <w:rPr>
                <w:rFonts w:asciiTheme="majorHAnsi" w:hAnsiTheme="majorHAnsi"/>
                <w:sz w:val="18"/>
                <w:szCs w:val="18"/>
              </w:rPr>
              <w:t>saved</w:t>
            </w:r>
            <w:proofErr w:type="gramEnd"/>
            <w:r w:rsidR="009F7146">
              <w:rPr>
                <w:rFonts w:asciiTheme="majorHAnsi" w:hAnsiTheme="majorHAnsi"/>
                <w:sz w:val="18"/>
                <w:szCs w:val="18"/>
              </w:rPr>
              <w:t xml:space="preserve"> and the admin is logged in.</w:t>
            </w:r>
          </w:p>
        </w:tc>
      </w:tr>
      <w:tr w:rsidR="00300663" w14:paraId="3FA2CA2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977DD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4243" w14:textId="56C16F2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9F7146">
              <w:rPr>
                <w:rFonts w:asciiTheme="majorHAnsi" w:hAnsiTheme="majorHAnsi"/>
                <w:sz w:val="18"/>
                <w:szCs w:val="18"/>
              </w:rPr>
              <w:t>The Librarian’s information is removed.</w:t>
            </w:r>
          </w:p>
        </w:tc>
      </w:tr>
      <w:tr w:rsidR="00300663" w14:paraId="685EB66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2DEE9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842F" w14:textId="6E2CEC46" w:rsidR="00300663" w:rsidRDefault="00822CC7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 xml:space="preserve">Admin removes </w:t>
            </w:r>
            <w:r w:rsidR="00916D93">
              <w:t>the librarian.</w:t>
            </w:r>
          </w:p>
          <w:p w14:paraId="2941DC5D" w14:textId="44FB22E2" w:rsidR="00300663" w:rsidRDefault="00916D9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</w:t>
            </w:r>
            <w:r w:rsidR="00F2105E">
              <w:rPr>
                <w:rFonts w:asciiTheme="majorHAnsi" w:hAnsiTheme="majorHAnsi"/>
                <w:sz w:val="18"/>
                <w:szCs w:val="18"/>
              </w:rPr>
              <w:t xml:space="preserve">chooses to manage the </w:t>
            </w:r>
            <w:r w:rsidR="008F06F0">
              <w:rPr>
                <w:rFonts w:asciiTheme="majorHAnsi" w:hAnsiTheme="majorHAnsi"/>
                <w:sz w:val="18"/>
                <w:szCs w:val="18"/>
              </w:rPr>
              <w:t>librarians</w:t>
            </w:r>
            <w:r w:rsidR="00F2105E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0BB6D39" w14:textId="5620013D" w:rsidR="00F24143" w:rsidRDefault="00F2414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 loads the librarians of the library information.</w:t>
            </w:r>
          </w:p>
          <w:p w14:paraId="383F36C5" w14:textId="1DF976E5" w:rsidR="00F24143" w:rsidRDefault="00112E6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</w:t>
            </w:r>
            <w:r w:rsidR="00D9107C">
              <w:rPr>
                <w:rFonts w:asciiTheme="majorHAnsi" w:hAnsiTheme="majorHAnsi"/>
                <w:sz w:val="18"/>
                <w:szCs w:val="18"/>
              </w:rPr>
              <w:t>one of the librarians shown.</w:t>
            </w:r>
          </w:p>
          <w:p w14:paraId="380786AD" w14:textId="496552CC" w:rsidR="00D9107C" w:rsidRDefault="00D9107C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</w:t>
            </w:r>
            <w:r w:rsidR="00BA79BB">
              <w:rPr>
                <w:rFonts w:asciiTheme="majorHAnsi" w:hAnsiTheme="majorHAnsi"/>
                <w:sz w:val="18"/>
                <w:szCs w:val="18"/>
              </w:rPr>
              <w:t xml:space="preserve">shows the information </w:t>
            </w:r>
            <w:r w:rsidR="007715D3">
              <w:rPr>
                <w:rFonts w:asciiTheme="majorHAnsi" w:hAnsiTheme="majorHAnsi"/>
                <w:sz w:val="18"/>
                <w:szCs w:val="18"/>
              </w:rPr>
              <w:t>about the selected librarian.</w:t>
            </w:r>
          </w:p>
          <w:p w14:paraId="08945595" w14:textId="4502857C" w:rsidR="007715D3" w:rsidRDefault="007715D3" w:rsidP="00F24143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admin chooses to delete the librarian.</w:t>
            </w:r>
          </w:p>
          <w:p w14:paraId="7ACEBE12" w14:textId="66950B2C" w:rsidR="00300663" w:rsidRPr="004A2EF5" w:rsidRDefault="007715D3" w:rsidP="004A2EF5">
            <w:pPr>
              <w:pStyle w:val="ListParagraph"/>
              <w:widowControl w:val="0"/>
              <w:numPr>
                <w:ilvl w:val="0"/>
                <w:numId w:val="17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The System</w:t>
            </w:r>
            <w:r w:rsidR="00947124">
              <w:rPr>
                <w:rFonts w:asciiTheme="majorHAnsi" w:hAnsiTheme="majorHAnsi"/>
                <w:sz w:val="18"/>
                <w:szCs w:val="18"/>
              </w:rPr>
              <w:t xml:space="preserve"> removes </w:t>
            </w:r>
            <w:r w:rsidR="004A2EF5">
              <w:rPr>
                <w:rFonts w:asciiTheme="majorHAnsi" w:hAnsiTheme="majorHAnsi"/>
                <w:sz w:val="18"/>
                <w:szCs w:val="18"/>
              </w:rPr>
              <w:t>the librarian and updates the librarians.</w:t>
            </w:r>
          </w:p>
        </w:tc>
      </w:tr>
      <w:tr w:rsidR="00300663" w14:paraId="5AD4E63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06B5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2E16" w14:textId="5E302ED4" w:rsidR="00300663" w:rsidRDefault="004A2EF5" w:rsidP="004A2EF5">
            <w:pPr>
              <w:widowControl w:val="0"/>
            </w:pPr>
            <w:r>
              <w:t>-</w:t>
            </w:r>
          </w:p>
        </w:tc>
      </w:tr>
      <w:tr w:rsidR="00300663" w14:paraId="1528393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1DA13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E6EA" w14:textId="06B7B82C" w:rsidR="004A2EF5" w:rsidRDefault="004A2EF5" w:rsidP="004A2EF5">
            <w:pPr>
              <w:widowControl w:val="0"/>
            </w:pPr>
            <w:r>
              <w:t>-</w:t>
            </w:r>
          </w:p>
          <w:p w14:paraId="63036AE2" w14:textId="69742DCD" w:rsidR="00300663" w:rsidRDefault="00300663" w:rsidP="00721B6C">
            <w:pPr>
              <w:widowControl w:val="0"/>
              <w:ind w:left="720"/>
            </w:pPr>
          </w:p>
        </w:tc>
      </w:tr>
    </w:tbl>
    <w:p w14:paraId="5F39579F" w14:textId="77777777" w:rsidR="00300663" w:rsidRDefault="00300663" w:rsidP="00300663"/>
    <w:p w14:paraId="4453AC28" w14:textId="77777777" w:rsidR="00300663" w:rsidRDefault="00300663"/>
    <w:p w14:paraId="4C804A20" w14:textId="77777777" w:rsidR="00300663" w:rsidRDefault="00300663" w:rsidP="00300663"/>
    <w:p w14:paraId="70A89480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2C405C3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5DB67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EBD49" w14:textId="43A1DB34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B0587C">
              <w:rPr>
                <w:rFonts w:asciiTheme="majorHAnsi" w:hAnsiTheme="majorHAnsi"/>
                <w:b/>
                <w:bCs/>
              </w:rPr>
              <w:t>1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Update Book</w:t>
            </w:r>
          </w:p>
        </w:tc>
      </w:tr>
      <w:tr w:rsidR="00300663" w14:paraId="0ADA6F09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E2A0E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3BE4" w14:textId="0F3ADCD8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68DBD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8BDC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04B0B96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26643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08CF" w14:textId="32C5682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773E1F">
              <w:rPr>
                <w:rFonts w:asciiTheme="majorHAnsi" w:hAnsiTheme="majorHAnsi"/>
                <w:sz w:val="18"/>
                <w:szCs w:val="18"/>
              </w:rPr>
              <w:t>book needs their information updated, being it the number of units or basic information about it. The admin can manage that information.</w:t>
            </w:r>
          </w:p>
        </w:tc>
      </w:tr>
      <w:tr w:rsidR="00300663" w14:paraId="361DE9E5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573D8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EDA0" w14:textId="7E7CF6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A </w:t>
            </w:r>
            <w:r w:rsidR="00C1302F">
              <w:rPr>
                <w:rFonts w:asciiTheme="majorHAnsi" w:hAnsiTheme="majorHAnsi"/>
                <w:sz w:val="18"/>
                <w:szCs w:val="18"/>
              </w:rPr>
              <w:t>book needs updating.</w:t>
            </w:r>
          </w:p>
        </w:tc>
      </w:tr>
      <w:tr w:rsidR="00300663" w14:paraId="223FFC1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2B6B5" w14:textId="77777777" w:rsidR="00300663" w:rsidRDefault="00300663" w:rsidP="00721B6C">
            <w:pPr>
              <w:widowControl w:val="0"/>
            </w:pPr>
            <w:r>
              <w:lastRenderedPageBreak/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004A" w14:textId="742608A5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The </w:t>
            </w:r>
            <w:r w:rsidR="00C1302F">
              <w:rPr>
                <w:rFonts w:asciiTheme="majorHAnsi" w:hAnsiTheme="majorHAnsi"/>
                <w:sz w:val="18"/>
                <w:szCs w:val="18"/>
              </w:rPr>
              <w:t>book’s information is stored.</w:t>
            </w:r>
          </w:p>
        </w:tc>
      </w:tr>
      <w:tr w:rsidR="00300663" w14:paraId="7F48160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7A73A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0283" w14:textId="5CDD91DD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The </w:t>
            </w:r>
            <w:r w:rsidR="00C1302F">
              <w:rPr>
                <w:rFonts w:asciiTheme="majorHAnsi" w:hAnsiTheme="majorHAnsi"/>
                <w:sz w:val="18"/>
                <w:szCs w:val="18"/>
              </w:rPr>
              <w:t xml:space="preserve">book’s data is now </w:t>
            </w:r>
            <w:proofErr w:type="gramStart"/>
            <w:r w:rsidR="00C1302F">
              <w:rPr>
                <w:rFonts w:asciiTheme="majorHAnsi" w:hAnsiTheme="majorHAnsi"/>
                <w:sz w:val="18"/>
                <w:szCs w:val="18"/>
              </w:rPr>
              <w:t>updated</w:t>
            </w:r>
            <w:proofErr w:type="gramEnd"/>
            <w:r w:rsidR="00C1302F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2B6598">
              <w:rPr>
                <w:rFonts w:asciiTheme="majorHAnsi" w:hAnsiTheme="majorHAnsi"/>
                <w:sz w:val="18"/>
                <w:szCs w:val="18"/>
              </w:rPr>
              <w:t>and the system shows the book updated.</w:t>
            </w:r>
          </w:p>
        </w:tc>
      </w:tr>
      <w:tr w:rsidR="002B6598" w14:paraId="69E7276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224D3" w14:textId="77777777" w:rsidR="002B6598" w:rsidRDefault="002B6598" w:rsidP="002B6598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9082B" w14:textId="0F78297F" w:rsidR="002B6598" w:rsidRDefault="002B6598" w:rsidP="002B6598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Update book information</w:t>
            </w:r>
            <w:r w:rsidRPr="005C31C4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2F3B2C45" w14:textId="5C1026EA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The admin chooses to manage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books.</w:t>
            </w:r>
          </w:p>
          <w:p w14:paraId="0C1E13F5" w14:textId="7AB84E5F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System loads all of the </w:t>
            </w:r>
            <w:proofErr w:type="gramStart"/>
            <w:r w:rsidR="00143585">
              <w:rPr>
                <w:rFonts w:asciiTheme="majorHAnsi" w:hAnsiTheme="majorHAnsi"/>
                <w:sz w:val="18"/>
                <w:szCs w:val="18"/>
              </w:rPr>
              <w:t>books</w:t>
            </w:r>
            <w:proofErr w:type="gramEnd"/>
            <w:r w:rsidR="00143585">
              <w:rPr>
                <w:rFonts w:asciiTheme="majorHAnsi" w:hAnsiTheme="majorHAnsi"/>
                <w:sz w:val="18"/>
                <w:szCs w:val="18"/>
              </w:rPr>
              <w:t xml:space="preserve"> information found in the library.</w:t>
            </w:r>
          </w:p>
          <w:p w14:paraId="78F05D04" w14:textId="6EF81F3D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Admin chooses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 they want to update the information,</w:t>
            </w:r>
          </w:p>
          <w:p w14:paraId="382D5971" w14:textId="039AC8C7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loads the information about the </w:t>
            </w:r>
            <w:r w:rsidR="00143585">
              <w:rPr>
                <w:rFonts w:asciiTheme="majorHAnsi" w:hAnsiTheme="majorHAnsi"/>
                <w:sz w:val="18"/>
                <w:szCs w:val="18"/>
              </w:rPr>
              <w:t>book and the units it has and their state.</w:t>
            </w:r>
          </w:p>
          <w:p w14:paraId="3ECD089C" w14:textId="641E487E" w:rsidR="002B6598" w:rsidRDefault="002B6598" w:rsidP="002B6598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 The Admin changes </w:t>
            </w:r>
            <w:r w:rsidR="00C65939">
              <w:rPr>
                <w:rFonts w:asciiTheme="majorHAnsi" w:hAnsiTheme="majorHAnsi"/>
                <w:sz w:val="18"/>
                <w:szCs w:val="18"/>
              </w:rPr>
              <w:t>book details without changing the number of units.</w:t>
            </w:r>
            <w:r w:rsidR="001E42BA">
              <w:rPr>
                <w:rFonts w:asciiTheme="majorHAnsi" w:hAnsiTheme="majorHAnsi"/>
                <w:sz w:val="18"/>
                <w:szCs w:val="18"/>
              </w:rPr>
              <w:t xml:space="preserve"> (see 21.1</w:t>
            </w:r>
            <w:r w:rsidR="006E7BFB">
              <w:rPr>
                <w:rFonts w:asciiTheme="majorHAnsi" w:hAnsiTheme="majorHAnsi"/>
                <w:sz w:val="18"/>
                <w:szCs w:val="18"/>
              </w:rPr>
              <w:t>,21.2).</w:t>
            </w:r>
          </w:p>
          <w:p w14:paraId="18EA2702" w14:textId="2652A87D" w:rsidR="002B6598" w:rsidRPr="002B6598" w:rsidRDefault="00E96964" w:rsidP="004F68E2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6.The System updates</w:t>
            </w:r>
            <w:r w:rsidR="006E7BFB">
              <w:rPr>
                <w:rFonts w:asciiTheme="majorHAnsi" w:hAnsiTheme="majorHAnsi"/>
                <w:sz w:val="18"/>
                <w:szCs w:val="18"/>
              </w:rPr>
              <w:t xml:space="preserve"> the book details. (see </w:t>
            </w:r>
            <w:r w:rsidR="004F68E2">
              <w:rPr>
                <w:rFonts w:asciiTheme="majorHAnsi" w:hAnsiTheme="majorHAnsi"/>
                <w:sz w:val="18"/>
                <w:szCs w:val="18"/>
              </w:rPr>
              <w:t>21.0.E1).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</w:p>
        </w:tc>
      </w:tr>
      <w:tr w:rsidR="002B6598" w14:paraId="5D68A1CB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EA228" w14:textId="77777777" w:rsidR="002B6598" w:rsidRDefault="002B6598" w:rsidP="002B6598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C447" w14:textId="4D9699B1" w:rsidR="002B6598" w:rsidRDefault="004F68E2" w:rsidP="002B6598">
            <w:pPr>
              <w:widowControl w:val="0"/>
            </w:pPr>
            <w:r>
              <w:t>2</w:t>
            </w:r>
            <w:r w:rsidR="002B6598">
              <w:t>1.1</w:t>
            </w:r>
            <w:r w:rsidR="009B1870">
              <w:t>.</w:t>
            </w:r>
            <w:r w:rsidR="002B6598">
              <w:t xml:space="preserve">        </w:t>
            </w:r>
            <w:r>
              <w:t xml:space="preserve">The book </w:t>
            </w:r>
            <w:r w:rsidR="009B1870">
              <w:t xml:space="preserve">increases </w:t>
            </w:r>
            <w:r>
              <w:t>the number of units for the book.</w:t>
            </w:r>
          </w:p>
          <w:p w14:paraId="6519B946" w14:textId="588CBF9C" w:rsidR="004F68E2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4F68E2">
              <w:rPr>
                <w:rFonts w:asciiTheme="majorHAnsi" w:hAnsiTheme="majorHAnsi"/>
                <w:sz w:val="18"/>
                <w:szCs w:val="18"/>
              </w:rPr>
              <w:t xml:space="preserve">5.a. </w:t>
            </w:r>
            <w:r w:rsidR="00AB73C6">
              <w:rPr>
                <w:rFonts w:asciiTheme="majorHAnsi" w:hAnsiTheme="majorHAnsi"/>
                <w:sz w:val="18"/>
                <w:szCs w:val="18"/>
              </w:rPr>
              <w:t xml:space="preserve">The </w:t>
            </w:r>
            <w:proofErr w:type="gramStart"/>
            <w:r w:rsidR="00AB73C6">
              <w:rPr>
                <w:rFonts w:asciiTheme="majorHAnsi" w:hAnsiTheme="majorHAnsi"/>
                <w:sz w:val="18"/>
                <w:szCs w:val="18"/>
              </w:rPr>
              <w:t>Admin</w:t>
            </w:r>
            <w:proofErr w:type="gramEnd"/>
            <w:r w:rsidR="00AB73C6">
              <w:rPr>
                <w:rFonts w:asciiTheme="majorHAnsi" w:hAnsiTheme="majorHAnsi"/>
                <w:sz w:val="18"/>
                <w:szCs w:val="18"/>
              </w:rPr>
              <w:t xml:space="preserve"> increases the number of units.</w:t>
            </w:r>
          </w:p>
          <w:p w14:paraId="192DAE12" w14:textId="7F49C303" w:rsidR="00AB73C6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AB73C6">
              <w:rPr>
                <w:rFonts w:asciiTheme="majorHAnsi" w:hAnsiTheme="majorHAnsi"/>
                <w:sz w:val="18"/>
                <w:szCs w:val="18"/>
              </w:rPr>
              <w:t>5.b. The System</w:t>
            </w:r>
            <w:r w:rsidR="001A1AEB">
              <w:rPr>
                <w:rFonts w:asciiTheme="majorHAnsi" w:hAnsiTheme="majorHAnsi"/>
                <w:sz w:val="18"/>
                <w:szCs w:val="18"/>
              </w:rPr>
              <w:t xml:space="preserve"> generates the unique codes </w:t>
            </w:r>
            <w:r w:rsidR="00740612">
              <w:rPr>
                <w:rFonts w:asciiTheme="majorHAnsi" w:hAnsiTheme="majorHAnsi"/>
                <w:sz w:val="18"/>
                <w:szCs w:val="18"/>
              </w:rPr>
              <w:t xml:space="preserve">for the new books in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    stock and</w:t>
            </w:r>
            <w:r w:rsidR="00740612">
              <w:rPr>
                <w:rFonts w:asciiTheme="majorHAnsi" w:hAnsiTheme="majorHAnsi"/>
                <w:sz w:val="18"/>
                <w:szCs w:val="18"/>
              </w:rPr>
              <w:t xml:space="preserve"> marks them available to rent.</w:t>
            </w:r>
          </w:p>
          <w:p w14:paraId="4A59D868" w14:textId="33D8DCC3" w:rsidR="00740612" w:rsidRDefault="008D7C2A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     </w:t>
            </w:r>
            <w:r w:rsidR="00740612">
              <w:rPr>
                <w:rFonts w:asciiTheme="majorHAnsi" w:hAnsiTheme="majorHAnsi"/>
                <w:sz w:val="18"/>
                <w:szCs w:val="18"/>
              </w:rPr>
              <w:t>6. The System updates the book details.</w:t>
            </w:r>
          </w:p>
          <w:p w14:paraId="3F82E9C9" w14:textId="77777777" w:rsidR="009B1870" w:rsidRDefault="009B1870" w:rsidP="004F68E2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</w:p>
          <w:p w14:paraId="31CE25F1" w14:textId="1B23A6A9" w:rsidR="009B1870" w:rsidRDefault="009B1870" w:rsidP="009B1870">
            <w:pPr>
              <w:widowControl w:val="0"/>
            </w:pPr>
            <w:r>
              <w:t>21.2.        The book decreases the number of units for the book.</w:t>
            </w:r>
          </w:p>
          <w:p w14:paraId="4C924D44" w14:textId="0B7D1806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5.a.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Admin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8D7C2A">
              <w:rPr>
                <w:rFonts w:asciiTheme="majorHAnsi" w:hAnsiTheme="majorHAnsi"/>
                <w:sz w:val="18"/>
                <w:szCs w:val="18"/>
              </w:rPr>
              <w:t>decreases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number of units.</w:t>
            </w:r>
          </w:p>
          <w:p w14:paraId="23AB04D1" w14:textId="5CDA2EC4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5.b. The System </w:t>
            </w:r>
            <w:r w:rsidR="00AA693E">
              <w:rPr>
                <w:rFonts w:asciiTheme="majorHAnsi" w:hAnsiTheme="majorHAnsi"/>
                <w:sz w:val="18"/>
                <w:szCs w:val="18"/>
              </w:rPr>
              <w:t xml:space="preserve">removes </w:t>
            </w:r>
            <w:r w:rsidR="0098132D">
              <w:rPr>
                <w:rFonts w:asciiTheme="majorHAnsi" w:hAnsiTheme="majorHAnsi"/>
                <w:sz w:val="18"/>
                <w:szCs w:val="18"/>
              </w:rPr>
              <w:t xml:space="preserve">as </w:t>
            </w:r>
            <w:proofErr w:type="gramStart"/>
            <w:r w:rsidR="0098132D">
              <w:rPr>
                <w:rFonts w:asciiTheme="majorHAnsi" w:hAnsiTheme="majorHAnsi"/>
                <w:sz w:val="18"/>
                <w:szCs w:val="18"/>
              </w:rPr>
              <w:t>much</w:t>
            </w:r>
            <w:proofErr w:type="gramEnd"/>
            <w:r w:rsidR="0098132D">
              <w:rPr>
                <w:rFonts w:asciiTheme="majorHAnsi" w:hAnsiTheme="majorHAnsi"/>
                <w:sz w:val="18"/>
                <w:szCs w:val="18"/>
              </w:rPr>
              <w:t xml:space="preserve"> books lost as it can. If the number of units decreased is higher than that it starts removing </w:t>
            </w:r>
            <w:r w:rsidR="00773D6E">
              <w:rPr>
                <w:rFonts w:asciiTheme="majorHAnsi" w:hAnsiTheme="majorHAnsi"/>
                <w:sz w:val="18"/>
                <w:szCs w:val="18"/>
              </w:rPr>
              <w:t>available for rent books.</w:t>
            </w:r>
          </w:p>
          <w:p w14:paraId="72E49AF7" w14:textId="77777777" w:rsidR="009B1870" w:rsidRDefault="009B1870" w:rsidP="009B1870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 The System updates the book details.</w:t>
            </w:r>
          </w:p>
          <w:p w14:paraId="36172AB5" w14:textId="77777777" w:rsidR="009B1870" w:rsidRDefault="009B1870" w:rsidP="009B1870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</w:p>
          <w:p w14:paraId="664EC3A3" w14:textId="77777777" w:rsidR="00740612" w:rsidRDefault="00740612" w:rsidP="00740612">
            <w:pPr>
              <w:widowControl w:val="0"/>
            </w:pPr>
          </w:p>
          <w:p w14:paraId="21A8A257" w14:textId="5C5437F8" w:rsidR="002B6598" w:rsidRDefault="002B6598" w:rsidP="002B6598">
            <w:pPr>
              <w:widowControl w:val="0"/>
              <w:ind w:left="720"/>
            </w:pPr>
          </w:p>
        </w:tc>
      </w:tr>
      <w:tr w:rsidR="002B6598" w14:paraId="1C889F1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DFCF" w14:textId="77777777" w:rsidR="002B6598" w:rsidRDefault="002B6598" w:rsidP="002B6598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D3BB" w14:textId="405C5B06" w:rsidR="002B6598" w:rsidRDefault="00773D6E" w:rsidP="002B6598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t>21</w:t>
            </w:r>
            <w:r w:rsidR="002B6598">
              <w:t xml:space="preserve">.0.E1 The </w:t>
            </w:r>
            <w:r>
              <w:t xml:space="preserve">Admin introduces incorrect new book details. </w:t>
            </w:r>
          </w:p>
          <w:p w14:paraId="39306402" w14:textId="63AF09FC" w:rsidR="002B6598" w:rsidRDefault="00652570" w:rsidP="002B659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6.a.</w:t>
            </w:r>
            <w:r w:rsidR="002B6598" w:rsidRPr="006C17DC">
              <w:rPr>
                <w:rFonts w:asciiTheme="majorHAnsi" w:hAnsiTheme="majorHAnsi"/>
                <w:sz w:val="18"/>
                <w:szCs w:val="18"/>
              </w:rPr>
              <w:t xml:space="preserve"> System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fails to validate the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data .</w:t>
            </w:r>
            <w:proofErr w:type="gramEnd"/>
          </w:p>
          <w:p w14:paraId="35109F70" w14:textId="59AE71FC" w:rsidR="00652570" w:rsidRDefault="00652570" w:rsidP="002B659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6.b. The System highlights the parts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were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the admin introduced wrong data.</w:t>
            </w:r>
          </w:p>
          <w:p w14:paraId="1079679D" w14:textId="38FBF3B2" w:rsidR="002B6598" w:rsidRDefault="00025FB1" w:rsidP="00025FB1">
            <w:pPr>
              <w:widowControl w:val="0"/>
              <w:ind w:left="720"/>
            </w:pPr>
            <w:r>
              <w:rPr>
                <w:rFonts w:asciiTheme="majorHAnsi" w:hAnsiTheme="majorHAnsi"/>
                <w:sz w:val="18"/>
                <w:szCs w:val="18"/>
              </w:rPr>
              <w:t>6.c. Going back to step 5.</w:t>
            </w:r>
          </w:p>
        </w:tc>
      </w:tr>
    </w:tbl>
    <w:p w14:paraId="0552A00B" w14:textId="77777777" w:rsidR="00300663" w:rsidRDefault="00300663" w:rsidP="00300663"/>
    <w:p w14:paraId="695FBFCD" w14:textId="77777777" w:rsidR="00300663" w:rsidRDefault="00300663" w:rsidP="00300663"/>
    <w:p w14:paraId="03E4F52A" w14:textId="77777777" w:rsidR="00300663" w:rsidRDefault="00300663" w:rsidP="00300663"/>
    <w:p w14:paraId="019E02F6" w14:textId="77777777" w:rsidR="00300663" w:rsidRDefault="00300663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73D39E7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43B69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7ECC9" w14:textId="3656E24B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990A07">
              <w:rPr>
                <w:rFonts w:asciiTheme="majorHAnsi" w:hAnsiTheme="majorHAnsi"/>
                <w:b/>
                <w:bCs/>
              </w:rPr>
              <w:t>2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Add Book</w:t>
            </w:r>
          </w:p>
        </w:tc>
      </w:tr>
      <w:tr w:rsidR="00300663" w14:paraId="795FFD44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4243D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F155" w14:textId="706F4D63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D140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568B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503A20F1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413C2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F5A2" w14:textId="1DDC41C7" w:rsidR="00300663" w:rsidRPr="005C31C4" w:rsidRDefault="0021303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new book is now available at the library. </w:t>
            </w:r>
            <w:r w:rsidR="006D0914">
              <w:rPr>
                <w:rFonts w:asciiTheme="majorHAnsi" w:hAnsiTheme="majorHAnsi"/>
                <w:sz w:val="18"/>
                <w:szCs w:val="18"/>
              </w:rPr>
              <w:t xml:space="preserve">It needs to be added in the system. The admin must enter </w:t>
            </w:r>
            <w:proofErr w:type="gramStart"/>
            <w:r w:rsidR="006D0914">
              <w:rPr>
                <w:rFonts w:asciiTheme="majorHAnsi" w:hAnsiTheme="majorHAnsi"/>
                <w:sz w:val="18"/>
                <w:szCs w:val="18"/>
              </w:rPr>
              <w:t>all of</w:t>
            </w:r>
            <w:proofErr w:type="gramEnd"/>
            <w:r w:rsidR="006D0914">
              <w:rPr>
                <w:rFonts w:asciiTheme="majorHAnsi" w:hAnsiTheme="majorHAnsi"/>
                <w:sz w:val="18"/>
                <w:szCs w:val="18"/>
              </w:rPr>
              <w:t xml:space="preserve"> its details and number of units.</w:t>
            </w:r>
          </w:p>
        </w:tc>
      </w:tr>
      <w:tr w:rsidR="00300663" w14:paraId="418A0A08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E9644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78AF2" w14:textId="64D11DD1" w:rsidR="00300663" w:rsidRPr="005C31C4" w:rsidRDefault="006D0914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new book </w:t>
            </w:r>
            <w:r w:rsidR="005653BC">
              <w:rPr>
                <w:rFonts w:asciiTheme="majorHAnsi" w:hAnsiTheme="majorHAnsi"/>
                <w:sz w:val="18"/>
                <w:szCs w:val="18"/>
              </w:rPr>
              <w:t>is now available for renting.</w:t>
            </w:r>
          </w:p>
        </w:tc>
      </w:tr>
      <w:tr w:rsidR="00300663" w14:paraId="7B05A0F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F9D82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A84CD" w14:textId="1A427D74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PRE-1. </w:t>
            </w:r>
            <w:r w:rsidR="005653BC">
              <w:rPr>
                <w:rFonts w:asciiTheme="majorHAnsi" w:hAnsiTheme="majorHAnsi"/>
                <w:sz w:val="18"/>
                <w:szCs w:val="18"/>
              </w:rPr>
              <w:t>The Book’s details</w:t>
            </w:r>
            <w:r w:rsidR="00AB25BD">
              <w:rPr>
                <w:rFonts w:asciiTheme="majorHAnsi" w:hAnsiTheme="majorHAnsi"/>
                <w:sz w:val="18"/>
                <w:szCs w:val="18"/>
              </w:rPr>
              <w:t xml:space="preserve"> are not found.</w:t>
            </w:r>
          </w:p>
        </w:tc>
      </w:tr>
      <w:tr w:rsidR="00300663" w14:paraId="184CA317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DCEB2" w14:textId="77777777" w:rsidR="00300663" w:rsidRDefault="00300663" w:rsidP="00721B6C">
            <w:pPr>
              <w:widowControl w:val="0"/>
            </w:pPr>
            <w:r>
              <w:lastRenderedPageBreak/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52EA" w14:textId="6CB7850F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</w:t>
            </w:r>
            <w:r w:rsidR="00AB25BD">
              <w:rPr>
                <w:rFonts w:asciiTheme="majorHAnsi" w:hAnsiTheme="majorHAnsi"/>
                <w:sz w:val="18"/>
                <w:szCs w:val="18"/>
              </w:rPr>
              <w:t>The System will make the new book available for renting.</w:t>
            </w:r>
          </w:p>
        </w:tc>
      </w:tr>
      <w:tr w:rsidR="00300663" w14:paraId="59120C62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97927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B82B" w14:textId="701C5230" w:rsidR="00300663" w:rsidRDefault="00AB25BD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Adding the new book.</w:t>
            </w:r>
          </w:p>
          <w:p w14:paraId="66EB1C28" w14:textId="038BF7C2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1.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Admin chooses to manage the </w:t>
            </w:r>
            <w:r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64A40617" w14:textId="51FB64E2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2. The System loads the </w:t>
            </w:r>
            <w:r>
              <w:rPr>
                <w:rFonts w:asciiTheme="majorHAnsi" w:hAnsiTheme="majorHAnsi"/>
                <w:sz w:val="18"/>
                <w:szCs w:val="18"/>
              </w:rPr>
              <w:t>books found in the library.</w:t>
            </w:r>
          </w:p>
          <w:p w14:paraId="038A9F37" w14:textId="5E874294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3. The Admin enters the data corresponding to the new </w:t>
            </w:r>
            <w:r>
              <w:rPr>
                <w:rFonts w:asciiTheme="majorHAnsi" w:hAnsiTheme="majorHAnsi"/>
                <w:sz w:val="18"/>
                <w:szCs w:val="18"/>
              </w:rPr>
              <w:t>book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. </w:t>
            </w:r>
          </w:p>
          <w:p w14:paraId="780AA1F2" w14:textId="77777777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4. The System validates the information </w:t>
            </w:r>
            <w:proofErr w:type="gramStart"/>
            <w:r>
              <w:rPr>
                <w:rFonts w:asciiTheme="majorHAnsi" w:hAnsiTheme="majorHAnsi"/>
                <w:sz w:val="18"/>
                <w:szCs w:val="18"/>
              </w:rPr>
              <w:t>( see</w:t>
            </w:r>
            <w:proofErr w:type="gramEnd"/>
            <w:r>
              <w:rPr>
                <w:rFonts w:asciiTheme="majorHAnsi" w:hAnsiTheme="majorHAnsi"/>
                <w:sz w:val="18"/>
                <w:szCs w:val="18"/>
              </w:rPr>
              <w:t xml:space="preserve"> 18.0.E1, see 18.0.E2)</w:t>
            </w:r>
          </w:p>
          <w:p w14:paraId="4AF3BE1E" w14:textId="4F9C36F0" w:rsidR="00AB25BD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5.The System 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shows the admin the units of it with their auto-generated code, all available for </w:t>
            </w:r>
            <w:r w:rsidR="000C53AF">
              <w:rPr>
                <w:rFonts w:asciiTheme="majorHAnsi" w:hAnsiTheme="majorHAnsi"/>
                <w:sz w:val="18"/>
                <w:szCs w:val="18"/>
              </w:rPr>
              <w:t>renting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D8A2DF7" w14:textId="44406AA6" w:rsidR="00300663" w:rsidRPr="005C31C4" w:rsidRDefault="00AB25BD" w:rsidP="00AB25BD">
            <w:pPr>
              <w:pStyle w:val="ListParagraph"/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6. The System updates the list of </w:t>
            </w:r>
            <w:r w:rsidR="0006632E">
              <w:rPr>
                <w:rFonts w:asciiTheme="majorHAnsi" w:hAnsiTheme="majorHAnsi"/>
                <w:sz w:val="18"/>
                <w:szCs w:val="18"/>
              </w:rPr>
              <w:t xml:space="preserve">books </w:t>
            </w:r>
            <w:r>
              <w:rPr>
                <w:rFonts w:asciiTheme="majorHAnsi" w:hAnsiTheme="majorHAnsi"/>
                <w:sz w:val="18"/>
                <w:szCs w:val="18"/>
              </w:rPr>
              <w:t>including the newly added one.</w:t>
            </w:r>
          </w:p>
        </w:tc>
      </w:tr>
      <w:tr w:rsidR="00300663" w14:paraId="5ECC69A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1F986" w14:textId="77777777" w:rsidR="00300663" w:rsidRDefault="00300663" w:rsidP="00721B6C">
            <w:pPr>
              <w:widowControl w:val="0"/>
            </w:pPr>
            <w:r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4F10" w14:textId="61BA41D8" w:rsidR="00300663" w:rsidRDefault="0006632E" w:rsidP="00721B6C">
            <w:pPr>
              <w:widowControl w:val="0"/>
            </w:pPr>
            <w:r>
              <w:t>22</w:t>
            </w:r>
            <w:r w:rsidR="00300663">
              <w:t>.</w:t>
            </w:r>
            <w:r>
              <w:t>0.E1.</w:t>
            </w:r>
            <w:r w:rsidR="00300663">
              <w:t xml:space="preserve">        </w:t>
            </w:r>
            <w:r>
              <w:t>The book can already be found in the system</w:t>
            </w:r>
            <w:r w:rsidR="00300663">
              <w:t>.</w:t>
            </w:r>
          </w:p>
          <w:p w14:paraId="5FABFA4B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customer requests that the unique ID to be sent through email. </w:t>
            </w:r>
          </w:p>
          <w:p w14:paraId="63ADF526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2. The System shows a message that the Unique ID will be sent in at least 10 minutes to the customer’s email.</w:t>
            </w:r>
          </w:p>
          <w:p w14:paraId="23A28DD8" w14:textId="77777777" w:rsidR="00300663" w:rsidRPr="00103155" w:rsidRDefault="00300663" w:rsidP="00721B6C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>3.The Customer presses “OK”.</w:t>
            </w:r>
          </w:p>
          <w:p w14:paraId="2E28658C" w14:textId="77777777" w:rsidR="00300663" w:rsidRDefault="00300663" w:rsidP="00721B6C">
            <w:pPr>
              <w:widowControl w:val="0"/>
              <w:ind w:left="720"/>
            </w:pPr>
            <w:r w:rsidRPr="00103155">
              <w:rPr>
                <w:rFonts w:asciiTheme="majorHAnsi" w:hAnsiTheme="majorHAnsi"/>
                <w:sz w:val="18"/>
                <w:szCs w:val="18"/>
              </w:rPr>
              <w:t>4.Return to step 6 of normal flow.</w:t>
            </w:r>
          </w:p>
        </w:tc>
      </w:tr>
      <w:tr w:rsidR="00300663" w14:paraId="602770B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EE611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236C3" w14:textId="77777777" w:rsidR="0006632E" w:rsidRDefault="0006632E" w:rsidP="0006632E">
            <w:pPr>
              <w:widowControl w:val="0"/>
            </w:pPr>
            <w:r>
              <w:t>22.0.E1.        The book can already be found in the system.</w:t>
            </w:r>
          </w:p>
          <w:p w14:paraId="2BD3BF3A" w14:textId="17C068BD" w:rsidR="00EC39A8" w:rsidRDefault="0006632E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The </w:t>
            </w:r>
            <w:r w:rsidR="00CB47C2">
              <w:rPr>
                <w:rFonts w:asciiTheme="majorHAnsi" w:hAnsiTheme="majorHAnsi"/>
                <w:sz w:val="18"/>
                <w:szCs w:val="18"/>
              </w:rPr>
              <w:t xml:space="preserve">System identifies the book’s ISBC in the </w:t>
            </w:r>
            <w:r w:rsidR="00EC39A8">
              <w:rPr>
                <w:rFonts w:asciiTheme="majorHAnsi" w:hAnsiTheme="majorHAnsi"/>
                <w:sz w:val="18"/>
                <w:szCs w:val="18"/>
              </w:rPr>
              <w:t>system.</w:t>
            </w:r>
          </w:p>
          <w:p w14:paraId="51A5BD24" w14:textId="77777777" w:rsidR="00300663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Return to step 3.</w:t>
            </w:r>
          </w:p>
          <w:p w14:paraId="5E55E0CC" w14:textId="73DBA4AB" w:rsidR="00EC39A8" w:rsidRDefault="00EC39A8" w:rsidP="00EC39A8">
            <w:pPr>
              <w:widowControl w:val="0"/>
            </w:pPr>
            <w:r>
              <w:t>22.0.E</w:t>
            </w:r>
            <w:r>
              <w:t>2</w:t>
            </w:r>
            <w:r>
              <w:t>.        The book can already be found in the system.</w:t>
            </w:r>
          </w:p>
          <w:p w14:paraId="1F9DE055" w14:textId="5B0F299A" w:rsid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 w:rsidRPr="00103155">
              <w:rPr>
                <w:rFonts w:asciiTheme="majorHAnsi" w:hAnsiTheme="majorHAnsi"/>
                <w:sz w:val="18"/>
                <w:szCs w:val="18"/>
              </w:rPr>
              <w:t xml:space="preserve">1. </w:t>
            </w:r>
            <w:r>
              <w:rPr>
                <w:rFonts w:asciiTheme="majorHAnsi" w:hAnsiTheme="majorHAnsi"/>
                <w:sz w:val="18"/>
                <w:szCs w:val="18"/>
              </w:rPr>
              <w:t>The System fails to validate the information given about the new book.</w:t>
            </w:r>
          </w:p>
          <w:p w14:paraId="185223FD" w14:textId="4E03FE38" w:rsid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2. The System highlights the problems for the admin.</w:t>
            </w:r>
          </w:p>
          <w:p w14:paraId="77FDD6D4" w14:textId="034988BB" w:rsidR="00EC39A8" w:rsidRPr="00EC39A8" w:rsidRDefault="00EC39A8" w:rsidP="00EC39A8">
            <w:pPr>
              <w:widowControl w:val="0"/>
              <w:ind w:left="72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3. Return to step 3.</w:t>
            </w:r>
          </w:p>
        </w:tc>
      </w:tr>
    </w:tbl>
    <w:p w14:paraId="73B404B1" w14:textId="77777777" w:rsidR="00300663" w:rsidRDefault="00300663" w:rsidP="00300663"/>
    <w:p w14:paraId="6060FD5E" w14:textId="77777777" w:rsidR="00300663" w:rsidRDefault="00300663" w:rsidP="00300663"/>
    <w:p w14:paraId="304AACE6" w14:textId="77777777" w:rsidR="00300663" w:rsidRDefault="00300663" w:rsidP="00300663"/>
    <w:p w14:paraId="3BD7C54D" w14:textId="77777777" w:rsidR="00300663" w:rsidRDefault="00300663" w:rsidP="00300663"/>
    <w:p w14:paraId="5953C6C5" w14:textId="77777777" w:rsidR="00EC39A8" w:rsidRDefault="00EC39A8" w:rsidP="0030066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00663" w14:paraId="3BE850A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8FB54" w14:textId="77777777" w:rsidR="00300663" w:rsidRDefault="00300663" w:rsidP="00721B6C">
            <w:pPr>
              <w:widowControl w:val="0"/>
            </w:pPr>
            <w:r>
              <w:t>ID and name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B5FB" w14:textId="70EC5A73" w:rsidR="00300663" w:rsidRPr="006C17DC" w:rsidRDefault="00300663" w:rsidP="00721B6C">
            <w:pPr>
              <w:widowControl w:val="0"/>
              <w:rPr>
                <w:rFonts w:asciiTheme="majorHAnsi" w:hAnsiTheme="majorHAnsi"/>
                <w:b/>
                <w:bCs/>
                <w:sz w:val="18"/>
                <w:szCs w:val="18"/>
              </w:rPr>
            </w:pPr>
            <w:r w:rsidRPr="006C17DC">
              <w:rPr>
                <w:rFonts w:asciiTheme="majorHAnsi" w:hAnsiTheme="majorHAnsi"/>
                <w:b/>
                <w:bCs/>
              </w:rPr>
              <w:t>UC-</w:t>
            </w:r>
            <w:r>
              <w:rPr>
                <w:rFonts w:asciiTheme="majorHAnsi" w:hAnsiTheme="majorHAnsi"/>
                <w:b/>
                <w:bCs/>
              </w:rPr>
              <w:t>2</w:t>
            </w:r>
            <w:r w:rsidR="00990A07">
              <w:rPr>
                <w:rFonts w:asciiTheme="majorHAnsi" w:hAnsiTheme="majorHAnsi"/>
                <w:b/>
                <w:bCs/>
              </w:rPr>
              <w:t>3</w:t>
            </w:r>
            <w:r w:rsidRPr="006C17DC">
              <w:rPr>
                <w:rFonts w:asciiTheme="majorHAnsi" w:hAnsiTheme="majorHAnsi"/>
                <w:b/>
                <w:bCs/>
              </w:rPr>
              <w:t xml:space="preserve">: </w:t>
            </w:r>
            <w:r>
              <w:rPr>
                <w:rFonts w:asciiTheme="majorHAnsi" w:hAnsiTheme="majorHAnsi"/>
                <w:b/>
                <w:bCs/>
              </w:rPr>
              <w:t>Remove Book</w:t>
            </w:r>
          </w:p>
        </w:tc>
      </w:tr>
      <w:tr w:rsidR="00300663" w14:paraId="01FF16A7" w14:textId="77777777" w:rsidTr="00721B6C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C54D" w14:textId="77777777" w:rsidR="00300663" w:rsidRDefault="00300663" w:rsidP="00721B6C">
            <w:pPr>
              <w:widowControl w:val="0"/>
            </w:pPr>
            <w:r>
              <w:t>Primary actor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0D9C" w14:textId="790519E9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Admin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0166E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Secondary actors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93E13" w14:textId="77777777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Library System</w:t>
            </w:r>
          </w:p>
        </w:tc>
      </w:tr>
      <w:tr w:rsidR="00300663" w14:paraId="1475520F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4BD8A" w14:textId="77777777" w:rsidR="00300663" w:rsidRDefault="00300663" w:rsidP="00721B6C">
            <w:pPr>
              <w:widowControl w:val="0"/>
            </w:pPr>
            <w:r>
              <w:t>Description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2BCD" w14:textId="4645958E" w:rsidR="00300663" w:rsidRPr="005C31C4" w:rsidRDefault="00687B97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A book will no longer be available </w:t>
            </w:r>
            <w:r w:rsidR="00707696">
              <w:rPr>
                <w:rFonts w:asciiTheme="majorHAnsi" w:hAnsiTheme="majorHAnsi"/>
                <w:sz w:val="18"/>
                <w:szCs w:val="18"/>
              </w:rPr>
              <w:t>in this library so their information will be deleted.</w:t>
            </w:r>
          </w:p>
        </w:tc>
      </w:tr>
      <w:tr w:rsidR="00300663" w14:paraId="51329AEC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9C337" w14:textId="77777777" w:rsidR="00300663" w:rsidRDefault="00300663" w:rsidP="00721B6C">
            <w:pPr>
              <w:widowControl w:val="0"/>
            </w:pPr>
            <w:r>
              <w:t>Trigger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16E9" w14:textId="79E5B3E0" w:rsidR="00300663" w:rsidRPr="005C31C4" w:rsidRDefault="00364E90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>A book is no longer available.</w:t>
            </w:r>
          </w:p>
        </w:tc>
      </w:tr>
      <w:tr w:rsidR="00300663" w14:paraId="62EA7CF6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E2501" w14:textId="77777777" w:rsidR="00300663" w:rsidRDefault="00300663" w:rsidP="00721B6C">
            <w:pPr>
              <w:widowControl w:val="0"/>
            </w:pPr>
            <w:r>
              <w:t>Preconditions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65F7" w14:textId="25AA7E3E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>PRE-1. T</w:t>
            </w:r>
            <w:r w:rsidR="00364E90">
              <w:rPr>
                <w:rFonts w:asciiTheme="majorHAnsi" w:hAnsiTheme="majorHAnsi"/>
                <w:sz w:val="18"/>
                <w:szCs w:val="18"/>
              </w:rPr>
              <w:t>he book exists in the system.</w:t>
            </w:r>
          </w:p>
        </w:tc>
      </w:tr>
      <w:tr w:rsidR="00300663" w14:paraId="576C74C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C71A" w14:textId="77777777" w:rsidR="00300663" w:rsidRDefault="00300663" w:rsidP="00721B6C">
            <w:pPr>
              <w:widowControl w:val="0"/>
            </w:pPr>
            <w:r>
              <w:t>Postconditions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B1334" w14:textId="093059AB" w:rsidR="00300663" w:rsidRPr="005C31C4" w:rsidRDefault="00300663" w:rsidP="00721B6C">
            <w:pPr>
              <w:widowControl w:val="0"/>
              <w:rPr>
                <w:rFonts w:asciiTheme="majorHAnsi" w:hAnsiTheme="majorHAnsi"/>
                <w:sz w:val="18"/>
                <w:szCs w:val="18"/>
              </w:rPr>
            </w:pPr>
            <w:r w:rsidRPr="005C31C4">
              <w:rPr>
                <w:rFonts w:asciiTheme="majorHAnsi" w:hAnsiTheme="majorHAnsi"/>
                <w:sz w:val="18"/>
                <w:szCs w:val="18"/>
              </w:rPr>
              <w:t xml:space="preserve">POST-1. The </w:t>
            </w:r>
            <w:r w:rsidR="008F06F0">
              <w:rPr>
                <w:rFonts w:asciiTheme="majorHAnsi" w:hAnsiTheme="majorHAnsi"/>
                <w:sz w:val="18"/>
                <w:szCs w:val="18"/>
              </w:rPr>
              <w:t xml:space="preserve">book and </w:t>
            </w:r>
            <w:proofErr w:type="gramStart"/>
            <w:r w:rsidR="008F06F0">
              <w:rPr>
                <w:rFonts w:asciiTheme="majorHAnsi" w:hAnsiTheme="majorHAnsi"/>
                <w:sz w:val="18"/>
                <w:szCs w:val="18"/>
              </w:rPr>
              <w:t>it’s</w:t>
            </w:r>
            <w:proofErr w:type="gramEnd"/>
            <w:r w:rsidR="008F06F0">
              <w:rPr>
                <w:rFonts w:asciiTheme="majorHAnsi" w:hAnsiTheme="majorHAnsi"/>
                <w:sz w:val="18"/>
                <w:szCs w:val="18"/>
              </w:rPr>
              <w:t xml:space="preserve"> units are now no longer available.</w:t>
            </w:r>
          </w:p>
        </w:tc>
      </w:tr>
      <w:tr w:rsidR="00300663" w14:paraId="54826494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9BE2D" w14:textId="77777777" w:rsidR="00300663" w:rsidRDefault="00300663" w:rsidP="00721B6C">
            <w:pPr>
              <w:widowControl w:val="0"/>
            </w:pPr>
            <w:r>
              <w:t>Normal flow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1BF28" w14:textId="61BD0BE8" w:rsidR="00300663" w:rsidRDefault="00D671FE" w:rsidP="00721B6C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t>Deleting a book.</w:t>
            </w:r>
          </w:p>
          <w:p w14:paraId="7E86D85A" w14:textId="17723C1F" w:rsidR="00D671FE" w:rsidRP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 w:rsidRPr="00D671FE">
              <w:rPr>
                <w:rFonts w:asciiTheme="majorHAnsi" w:hAnsiTheme="majorHAnsi"/>
                <w:sz w:val="18"/>
                <w:szCs w:val="18"/>
              </w:rPr>
              <w:t xml:space="preserve">The admin chooses to manage the </w:t>
            </w:r>
            <w:r w:rsidR="00404CB9">
              <w:rPr>
                <w:rFonts w:asciiTheme="majorHAnsi" w:hAnsiTheme="majorHAnsi"/>
                <w:sz w:val="18"/>
                <w:szCs w:val="18"/>
              </w:rPr>
              <w:t>books</w:t>
            </w:r>
            <w:r w:rsidRPr="00D671FE"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6270263" w14:textId="188780BB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loads the </w:t>
            </w:r>
            <w:r w:rsidR="00404CB9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of the library information.</w:t>
            </w:r>
          </w:p>
          <w:p w14:paraId="71935605" w14:textId="45E73C5A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one of the </w:t>
            </w:r>
            <w:r w:rsidR="0001335C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shown.</w:t>
            </w:r>
          </w:p>
          <w:p w14:paraId="3C57F7A6" w14:textId="6845E85C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shows the information about the selected </w:t>
            </w:r>
            <w:r w:rsidR="0001335C">
              <w:rPr>
                <w:rFonts w:asciiTheme="majorHAnsi" w:hAnsiTheme="majorHAnsi"/>
                <w:sz w:val="18"/>
                <w:szCs w:val="18"/>
              </w:rPr>
              <w:t xml:space="preserve">book and </w:t>
            </w:r>
            <w:r w:rsidR="0001335C">
              <w:rPr>
                <w:rFonts w:asciiTheme="majorHAnsi" w:hAnsiTheme="majorHAnsi"/>
                <w:sz w:val="18"/>
                <w:szCs w:val="18"/>
              </w:rPr>
              <w:lastRenderedPageBreak/>
              <w:t>their information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15C482A2" w14:textId="2683673C" w:rsidR="00D671FE" w:rsidRDefault="00D671FE" w:rsidP="00D671FE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admin chooses to delete the </w:t>
            </w:r>
            <w:r w:rsidR="00380DC9">
              <w:rPr>
                <w:rFonts w:asciiTheme="majorHAnsi" w:hAnsiTheme="majorHAnsi"/>
                <w:sz w:val="18"/>
                <w:szCs w:val="18"/>
              </w:rPr>
              <w:t>book</w:t>
            </w:r>
            <w:r w:rsidR="00D341E5">
              <w:rPr>
                <w:rFonts w:asciiTheme="majorHAnsi" w:hAnsiTheme="majorHAnsi"/>
                <w:sz w:val="18"/>
                <w:szCs w:val="18"/>
              </w:rPr>
              <w:t xml:space="preserve"> and </w:t>
            </w:r>
            <w:proofErr w:type="gramStart"/>
            <w:r w:rsidR="00D341E5">
              <w:rPr>
                <w:rFonts w:asciiTheme="majorHAnsi" w:hAnsiTheme="majorHAnsi"/>
                <w:sz w:val="18"/>
                <w:szCs w:val="18"/>
              </w:rPr>
              <w:t>it’s</w:t>
            </w:r>
            <w:proofErr w:type="gramEnd"/>
            <w:r w:rsidR="00D341E5">
              <w:rPr>
                <w:rFonts w:asciiTheme="majorHAnsi" w:hAnsiTheme="majorHAnsi"/>
                <w:sz w:val="18"/>
                <w:szCs w:val="18"/>
              </w:rPr>
              <w:t xml:space="preserve"> units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  <w:p w14:paraId="5FB8EDA9" w14:textId="4CADFBB6" w:rsidR="00D671FE" w:rsidRPr="005C31C4" w:rsidRDefault="00D671FE" w:rsidP="0013311F">
            <w:pPr>
              <w:pStyle w:val="ListParagraph"/>
              <w:widowControl w:val="0"/>
              <w:numPr>
                <w:ilvl w:val="0"/>
                <w:numId w:val="18"/>
              </w:numPr>
              <w:rPr>
                <w:rFonts w:asciiTheme="majorHAnsi" w:hAnsiTheme="majorHAnsi"/>
                <w:sz w:val="18"/>
                <w:szCs w:val="18"/>
              </w:rPr>
            </w:pPr>
            <w:r>
              <w:rPr>
                <w:rFonts w:asciiTheme="majorHAnsi" w:hAnsiTheme="majorHAnsi"/>
                <w:sz w:val="18"/>
                <w:szCs w:val="18"/>
              </w:rPr>
              <w:t xml:space="preserve">The System removes the </w:t>
            </w:r>
            <w:r w:rsidR="0013311F">
              <w:rPr>
                <w:rFonts w:asciiTheme="majorHAnsi" w:hAnsiTheme="majorHAnsi"/>
                <w:sz w:val="18"/>
                <w:szCs w:val="18"/>
              </w:rPr>
              <w:t>books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and</w:t>
            </w:r>
            <w:r w:rsidR="0013311F">
              <w:rPr>
                <w:rFonts w:asciiTheme="majorHAnsi" w:hAnsiTheme="majorHAnsi"/>
                <w:sz w:val="18"/>
                <w:szCs w:val="18"/>
              </w:rPr>
              <w:t xml:space="preserve"> removes</w:t>
            </w:r>
            <w:r>
              <w:rPr>
                <w:rFonts w:asciiTheme="majorHAnsi" w:hAnsiTheme="majorHAnsi"/>
                <w:sz w:val="18"/>
                <w:szCs w:val="18"/>
              </w:rPr>
              <w:t xml:space="preserve"> the </w:t>
            </w:r>
            <w:r w:rsidR="0013311F">
              <w:rPr>
                <w:rFonts w:asciiTheme="majorHAnsi" w:hAnsiTheme="majorHAnsi"/>
                <w:sz w:val="18"/>
                <w:szCs w:val="18"/>
              </w:rPr>
              <w:t>books and its units</w:t>
            </w:r>
            <w:r>
              <w:rPr>
                <w:rFonts w:asciiTheme="majorHAnsi" w:hAnsiTheme="majorHAnsi"/>
                <w:sz w:val="18"/>
                <w:szCs w:val="18"/>
              </w:rPr>
              <w:t>.</w:t>
            </w:r>
          </w:p>
        </w:tc>
      </w:tr>
      <w:tr w:rsidR="00300663" w14:paraId="7619062E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96918" w14:textId="77777777" w:rsidR="00300663" w:rsidRDefault="00300663" w:rsidP="00721B6C">
            <w:pPr>
              <w:widowControl w:val="0"/>
            </w:pPr>
            <w:r>
              <w:lastRenderedPageBreak/>
              <w:t>Alternative flows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183B3" w14:textId="27970497" w:rsidR="00990A07" w:rsidRDefault="00990A07" w:rsidP="00990A07">
            <w:pPr>
              <w:widowControl w:val="0"/>
            </w:pPr>
            <w:r>
              <w:t>-</w:t>
            </w:r>
          </w:p>
          <w:p w14:paraId="4A9CA2A9" w14:textId="45106C99" w:rsidR="00300663" w:rsidRDefault="00300663" w:rsidP="00721B6C">
            <w:pPr>
              <w:widowControl w:val="0"/>
              <w:ind w:left="720"/>
            </w:pPr>
          </w:p>
        </w:tc>
      </w:tr>
      <w:tr w:rsidR="00300663" w14:paraId="45080EDD" w14:textId="77777777" w:rsidTr="00721B6C">
        <w:trPr>
          <w:trHeight w:val="42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1C48" w14:textId="77777777" w:rsidR="00300663" w:rsidRDefault="00300663" w:rsidP="00721B6C">
            <w:pPr>
              <w:widowControl w:val="0"/>
            </w:pPr>
            <w:r>
              <w:t>Exceptions</w:t>
            </w:r>
          </w:p>
        </w:tc>
        <w:tc>
          <w:tcPr>
            <w:tcW w:w="70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9384" w14:textId="50C5F770" w:rsidR="00300663" w:rsidRDefault="00990A07" w:rsidP="00721B6C">
            <w:pPr>
              <w:widowControl w:val="0"/>
              <w:ind w:left="720"/>
            </w:pPr>
            <w:r>
              <w:t>-</w:t>
            </w:r>
          </w:p>
        </w:tc>
      </w:tr>
    </w:tbl>
    <w:p w14:paraId="0A0EC0AD" w14:textId="77777777" w:rsidR="00300663" w:rsidRDefault="00300663" w:rsidP="00300663"/>
    <w:p w14:paraId="35EFD30C" w14:textId="77777777" w:rsidR="00300663" w:rsidRDefault="00300663"/>
    <w:p w14:paraId="14C95F11" w14:textId="77777777" w:rsidR="00300663" w:rsidRDefault="00300663" w:rsidP="00300663"/>
    <w:p w14:paraId="0C50CBF2" w14:textId="77777777" w:rsidR="00300663" w:rsidRDefault="00300663" w:rsidP="00300663"/>
    <w:p w14:paraId="07362773" w14:textId="77777777" w:rsidR="00300663" w:rsidRDefault="00300663" w:rsidP="00300663"/>
    <w:p w14:paraId="53B2FE0F" w14:textId="53A4D11B" w:rsidR="00300663" w:rsidRDefault="00B0587C">
      <w:proofErr w:type="spellStart"/>
      <w:r>
        <w:t>Planificare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</w:t>
      </w:r>
      <w:proofErr w:type="spellStart"/>
      <w:r>
        <w:t>utilizare</w:t>
      </w:r>
      <w:proofErr w:type="spellEnd"/>
      <w:r>
        <w:t>:</w:t>
      </w:r>
    </w:p>
    <w:p w14:paraId="3B63A2D5" w14:textId="51FD3860" w:rsidR="00B0587C" w:rsidRDefault="00B0587C">
      <w:r>
        <w:tab/>
      </w:r>
      <w:proofErr w:type="spellStart"/>
      <w:r>
        <w:t>Iteratia</w:t>
      </w:r>
      <w:proofErr w:type="spellEnd"/>
      <w:r>
        <w:t xml:space="preserve"> 1: Use Case 1-11</w:t>
      </w:r>
      <w:r>
        <w:br/>
      </w:r>
      <w:r>
        <w:tab/>
      </w:r>
      <w:proofErr w:type="spellStart"/>
      <w:r>
        <w:t>Iteratia</w:t>
      </w:r>
      <w:proofErr w:type="spellEnd"/>
      <w:r>
        <w:t xml:space="preserve"> 2: Use Case 12- 17</w:t>
      </w:r>
    </w:p>
    <w:p w14:paraId="1829AD26" w14:textId="6635F2D0" w:rsidR="00B0587C" w:rsidRDefault="00B0587C">
      <w:r>
        <w:tab/>
      </w:r>
      <w:proofErr w:type="spellStart"/>
      <w:r>
        <w:t>Iteratia</w:t>
      </w:r>
      <w:proofErr w:type="spellEnd"/>
      <w:r>
        <w:t xml:space="preserve"> 3: Use Case 18-23</w:t>
      </w:r>
    </w:p>
    <w:p w14:paraId="27AE2D3D" w14:textId="77777777" w:rsidR="00B47056" w:rsidRPr="00B47056" w:rsidRDefault="00B47056" w:rsidP="00B47056"/>
    <w:p w14:paraId="1843380D" w14:textId="77777777" w:rsidR="00B47056" w:rsidRPr="00B47056" w:rsidRDefault="00B47056" w:rsidP="00B47056"/>
    <w:p w14:paraId="118E57AD" w14:textId="77777777" w:rsidR="00B47056" w:rsidRPr="00B47056" w:rsidRDefault="00B47056" w:rsidP="00B47056"/>
    <w:p w14:paraId="3B22135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53D063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A7D70B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CCCCFD8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0B1875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B06AA1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8CAC34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6DDC83E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1B258D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6B390D67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A15BE7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44D081D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A7746A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6DB91B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73EADE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018264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30989B4D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79ED6E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3F35121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F217FC3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830952B" w14:textId="4850F4EF" w:rsidR="006851B9" w:rsidRDefault="006851B9" w:rsidP="006851B9">
      <w:pPr>
        <w:ind w:left="2160"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UML CLASS DIAGRAM</w:t>
      </w:r>
    </w:p>
    <w:p w14:paraId="507C7E45" w14:textId="44CA6526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6BA6695B" w14:textId="41E3A1F9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1E2F5A97" w14:textId="5436C849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08FA6386" w14:textId="2D574E6D" w:rsidR="00912747" w:rsidRDefault="00912747" w:rsidP="006851B9">
      <w:pPr>
        <w:ind w:left="2160" w:firstLine="720"/>
        <w:rPr>
          <w:b/>
          <w:bCs/>
          <w:sz w:val="36"/>
          <w:szCs w:val="36"/>
        </w:rPr>
      </w:pPr>
    </w:p>
    <w:p w14:paraId="10629CFB" w14:textId="510AB54E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175C1A0" w14:textId="64D14153" w:rsidR="003A1F87" w:rsidRDefault="00912747" w:rsidP="00E4755B">
      <w:pPr>
        <w:ind w:left="2160" w:firstLine="720"/>
        <w:rPr>
          <w:b/>
          <w:bCs/>
          <w:sz w:val="36"/>
          <w:szCs w:val="36"/>
        </w:rPr>
      </w:pPr>
      <w:r w:rsidRPr="00912747">
        <w:rPr>
          <w:b/>
          <w:bCs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6CD70D42" wp14:editId="5329BE2A">
            <wp:simplePos x="0" y="0"/>
            <wp:positionH relativeFrom="margin">
              <wp:posOffset>103634</wp:posOffset>
            </wp:positionH>
            <wp:positionV relativeFrom="paragraph">
              <wp:posOffset>6470</wp:posOffset>
            </wp:positionV>
            <wp:extent cx="6858000" cy="4777105"/>
            <wp:effectExtent l="0" t="0" r="0" b="4445"/>
            <wp:wrapNone/>
            <wp:docPr id="1864933833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3833" name="Picture 1" descr="A diagram of a data flow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A1FE1" w14:textId="482BA26F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2B867D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B18473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1488A8D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A942379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9EBB5BA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7E1B6DAF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DA0538B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452F4072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5BAF97F0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056D0018" w14:textId="77777777" w:rsidR="003A1F87" w:rsidRDefault="003A1F87" w:rsidP="00E4755B">
      <w:pPr>
        <w:ind w:left="2160" w:firstLine="720"/>
        <w:rPr>
          <w:b/>
          <w:bCs/>
          <w:sz w:val="36"/>
          <w:szCs w:val="36"/>
        </w:rPr>
      </w:pPr>
    </w:p>
    <w:p w14:paraId="2226685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0BA8072D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A4F61E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0B20D7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05A283DC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3AD7406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7496686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B7A161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757EA261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54B0582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577A935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DDE23E7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A0A3AD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238675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B1F31D0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24462DCF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6123B5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E8EE553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D640978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6FC852DA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196BD5DB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3A93E9AE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953B9B4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A0B5E4C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34FC8812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41323F2B" w14:textId="77777777" w:rsidR="00912747" w:rsidRDefault="00912747" w:rsidP="00E4755B">
      <w:pPr>
        <w:ind w:left="2160" w:firstLine="720"/>
        <w:rPr>
          <w:b/>
          <w:bCs/>
          <w:sz w:val="36"/>
          <w:szCs w:val="36"/>
        </w:rPr>
      </w:pPr>
    </w:p>
    <w:p w14:paraId="50B714DA" w14:textId="56FCF43A" w:rsidR="00B47056" w:rsidRPr="00704651" w:rsidRDefault="00B47056" w:rsidP="00E4755B">
      <w:pPr>
        <w:ind w:left="2160" w:firstLine="720"/>
        <w:rPr>
          <w:b/>
          <w:bCs/>
          <w:sz w:val="36"/>
          <w:szCs w:val="36"/>
        </w:rPr>
      </w:pPr>
      <w:r w:rsidRPr="00704651">
        <w:rPr>
          <w:b/>
          <w:bCs/>
          <w:sz w:val="36"/>
          <w:szCs w:val="36"/>
        </w:rPr>
        <w:t>PROTOTYPE OF INTERFACE</w:t>
      </w:r>
      <w:r w:rsidR="00704651">
        <w:rPr>
          <w:b/>
          <w:bCs/>
          <w:sz w:val="36"/>
          <w:szCs w:val="36"/>
        </w:rPr>
        <w:br/>
      </w:r>
      <w:r w:rsidR="00E4755B">
        <w:rPr>
          <w:b/>
          <w:bCs/>
          <w:sz w:val="36"/>
          <w:szCs w:val="36"/>
        </w:rPr>
        <w:t xml:space="preserve">        </w:t>
      </w:r>
      <w:r w:rsidR="003A1F87">
        <w:rPr>
          <w:b/>
          <w:bCs/>
          <w:sz w:val="36"/>
          <w:szCs w:val="36"/>
        </w:rPr>
        <w:tab/>
        <w:t xml:space="preserve"> (</w:t>
      </w:r>
      <w:r w:rsidR="00704651">
        <w:rPr>
          <w:b/>
          <w:bCs/>
          <w:sz w:val="36"/>
          <w:szCs w:val="36"/>
        </w:rPr>
        <w:t>prone to change)</w:t>
      </w:r>
    </w:p>
    <w:p w14:paraId="026D98DD" w14:textId="77777777" w:rsidR="00B47056" w:rsidRDefault="00B47056" w:rsidP="00B47056">
      <w:pPr>
        <w:jc w:val="center"/>
      </w:pPr>
    </w:p>
    <w:p w14:paraId="03863395" w14:textId="77777777" w:rsidR="00B47056" w:rsidRDefault="00B47056" w:rsidP="00B47056">
      <w:pPr>
        <w:jc w:val="center"/>
      </w:pPr>
    </w:p>
    <w:p w14:paraId="1122E882" w14:textId="77777777" w:rsidR="00B47056" w:rsidRDefault="00B47056" w:rsidP="00B47056">
      <w:pPr>
        <w:jc w:val="center"/>
      </w:pPr>
    </w:p>
    <w:p w14:paraId="4D03C1B3" w14:textId="77777777" w:rsidR="003A1F87" w:rsidRDefault="003A1F87" w:rsidP="00B47056">
      <w:pPr>
        <w:jc w:val="center"/>
      </w:pPr>
    </w:p>
    <w:p w14:paraId="16EE4E13" w14:textId="77777777" w:rsidR="003A1F87" w:rsidRDefault="003A1F87" w:rsidP="00B47056">
      <w:pPr>
        <w:jc w:val="center"/>
      </w:pPr>
    </w:p>
    <w:p w14:paraId="64792F88" w14:textId="77777777" w:rsidR="003A1F87" w:rsidRDefault="003A1F87" w:rsidP="00B47056">
      <w:pPr>
        <w:jc w:val="center"/>
      </w:pPr>
    </w:p>
    <w:p w14:paraId="562FFA18" w14:textId="77777777" w:rsidR="003A1F87" w:rsidRDefault="003A1F87" w:rsidP="00B47056">
      <w:pPr>
        <w:jc w:val="center"/>
      </w:pPr>
    </w:p>
    <w:p w14:paraId="7EDD4CC3" w14:textId="77777777" w:rsidR="003A1F87" w:rsidRDefault="003A1F87" w:rsidP="00B47056">
      <w:pPr>
        <w:jc w:val="center"/>
      </w:pPr>
    </w:p>
    <w:p w14:paraId="7069E549" w14:textId="77777777" w:rsidR="003A1F87" w:rsidRDefault="003A1F87" w:rsidP="00B47056">
      <w:pPr>
        <w:jc w:val="center"/>
      </w:pPr>
    </w:p>
    <w:p w14:paraId="4D711F5D" w14:textId="77777777" w:rsidR="003A1F87" w:rsidRDefault="003A1F87" w:rsidP="00B47056">
      <w:pPr>
        <w:jc w:val="center"/>
      </w:pPr>
    </w:p>
    <w:p w14:paraId="614D3D94" w14:textId="77777777" w:rsidR="003A1F87" w:rsidRDefault="003A1F87" w:rsidP="00B47056">
      <w:pPr>
        <w:jc w:val="center"/>
      </w:pPr>
    </w:p>
    <w:p w14:paraId="1B783ABF" w14:textId="77777777" w:rsidR="003A1F87" w:rsidRDefault="003A1F87" w:rsidP="00B47056">
      <w:pPr>
        <w:jc w:val="center"/>
      </w:pPr>
    </w:p>
    <w:p w14:paraId="37C7AA9C" w14:textId="77777777" w:rsidR="003A1F87" w:rsidRDefault="003A1F87" w:rsidP="00B47056">
      <w:pPr>
        <w:jc w:val="center"/>
      </w:pPr>
    </w:p>
    <w:p w14:paraId="61D00366" w14:textId="77777777" w:rsidR="003A1F87" w:rsidRDefault="003A1F87" w:rsidP="00B47056">
      <w:pPr>
        <w:jc w:val="center"/>
      </w:pPr>
    </w:p>
    <w:p w14:paraId="3F6F92AC" w14:textId="77777777" w:rsidR="003A1F87" w:rsidRDefault="003A1F87" w:rsidP="00B47056">
      <w:pPr>
        <w:jc w:val="center"/>
      </w:pPr>
    </w:p>
    <w:p w14:paraId="51308DB5" w14:textId="77777777" w:rsidR="003A1F87" w:rsidRDefault="003A1F87" w:rsidP="00B47056">
      <w:pPr>
        <w:jc w:val="center"/>
      </w:pPr>
    </w:p>
    <w:p w14:paraId="3565F9E5" w14:textId="77777777" w:rsidR="003A1F87" w:rsidRDefault="003A1F87" w:rsidP="00B47056">
      <w:pPr>
        <w:jc w:val="center"/>
      </w:pPr>
    </w:p>
    <w:p w14:paraId="781948D8" w14:textId="77777777" w:rsidR="003A1F87" w:rsidRDefault="003A1F87" w:rsidP="00B47056">
      <w:pPr>
        <w:jc w:val="center"/>
      </w:pPr>
    </w:p>
    <w:p w14:paraId="61E84510" w14:textId="77777777" w:rsidR="003A1F87" w:rsidRDefault="003A1F87" w:rsidP="00B47056">
      <w:pPr>
        <w:jc w:val="center"/>
      </w:pPr>
    </w:p>
    <w:p w14:paraId="0C2A3C5F" w14:textId="77777777" w:rsidR="003A1F87" w:rsidRDefault="003A1F87" w:rsidP="00B47056">
      <w:pPr>
        <w:jc w:val="center"/>
      </w:pPr>
    </w:p>
    <w:p w14:paraId="7596CBCD" w14:textId="77777777" w:rsidR="003A1F87" w:rsidRDefault="003A1F87" w:rsidP="00B47056">
      <w:pPr>
        <w:jc w:val="center"/>
      </w:pPr>
    </w:p>
    <w:p w14:paraId="188658B3" w14:textId="77777777" w:rsidR="003A1F87" w:rsidRDefault="003A1F87" w:rsidP="00B47056">
      <w:pPr>
        <w:jc w:val="center"/>
      </w:pPr>
    </w:p>
    <w:p w14:paraId="6F572695" w14:textId="77777777" w:rsidR="003A1F87" w:rsidRDefault="003A1F87" w:rsidP="00B47056">
      <w:pPr>
        <w:jc w:val="center"/>
      </w:pPr>
    </w:p>
    <w:p w14:paraId="5226E585" w14:textId="77777777" w:rsidR="003A1F87" w:rsidRDefault="003A1F87" w:rsidP="00B47056">
      <w:pPr>
        <w:jc w:val="center"/>
      </w:pPr>
    </w:p>
    <w:p w14:paraId="69B01DE3" w14:textId="77777777" w:rsidR="003A1F87" w:rsidRDefault="003A1F87" w:rsidP="00B47056">
      <w:pPr>
        <w:jc w:val="center"/>
      </w:pPr>
    </w:p>
    <w:p w14:paraId="15AB9706" w14:textId="77777777" w:rsidR="003A1F87" w:rsidRDefault="003A1F87" w:rsidP="00B47056">
      <w:pPr>
        <w:jc w:val="center"/>
      </w:pPr>
    </w:p>
    <w:p w14:paraId="532E7298" w14:textId="77777777" w:rsidR="003A1F87" w:rsidRDefault="003A1F87" w:rsidP="00B47056">
      <w:pPr>
        <w:jc w:val="center"/>
      </w:pPr>
    </w:p>
    <w:p w14:paraId="0D5CD493" w14:textId="72CD9087" w:rsidR="00B47056" w:rsidRDefault="00704651" w:rsidP="00B47056">
      <w:pPr>
        <w:jc w:val="center"/>
      </w:pPr>
      <w:r>
        <w:t>LOG IN</w:t>
      </w:r>
    </w:p>
    <w:p w14:paraId="282DD089" w14:textId="77777777" w:rsidR="00E4755B" w:rsidRDefault="00E4755B" w:rsidP="00B47056">
      <w:pPr>
        <w:jc w:val="center"/>
      </w:pPr>
    </w:p>
    <w:p w14:paraId="784709F2" w14:textId="77777777" w:rsidR="00E4755B" w:rsidRDefault="00E4755B" w:rsidP="00B47056">
      <w:pPr>
        <w:jc w:val="center"/>
      </w:pPr>
    </w:p>
    <w:p w14:paraId="634F2EA2" w14:textId="73BDD930" w:rsidR="00E4755B" w:rsidRDefault="004D4A52" w:rsidP="00B47056">
      <w:pPr>
        <w:jc w:val="center"/>
      </w:pPr>
      <w:r w:rsidRPr="004D4A52">
        <w:drawing>
          <wp:inline distT="0" distB="0" distL="0" distR="0" wp14:anchorId="5541EEA9" wp14:editId="157A00ED">
            <wp:extent cx="6045200" cy="4134805"/>
            <wp:effectExtent l="0" t="0" r="0" b="0"/>
            <wp:docPr id="966797603" name="Picture 1" descr="A screenshot of a login pag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7603" name="Picture 1" descr="A screenshot of a login page&#10;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3211" cy="41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AC2" w14:textId="77777777" w:rsidR="004D4A52" w:rsidRDefault="004D4A52" w:rsidP="00B47056">
      <w:pPr>
        <w:jc w:val="center"/>
      </w:pPr>
    </w:p>
    <w:p w14:paraId="560DDF7A" w14:textId="77777777" w:rsidR="00B02653" w:rsidRDefault="00B02653" w:rsidP="00B47056">
      <w:pPr>
        <w:jc w:val="center"/>
      </w:pPr>
    </w:p>
    <w:p w14:paraId="0BBCA919" w14:textId="77777777" w:rsidR="003A1F87" w:rsidRDefault="003A1F87" w:rsidP="00B47056">
      <w:pPr>
        <w:jc w:val="center"/>
      </w:pPr>
    </w:p>
    <w:p w14:paraId="7A1541CA" w14:textId="77777777" w:rsidR="003A1F87" w:rsidRDefault="003A1F87" w:rsidP="00B47056">
      <w:pPr>
        <w:jc w:val="center"/>
      </w:pPr>
    </w:p>
    <w:p w14:paraId="6D1D5066" w14:textId="77777777" w:rsidR="003A1F87" w:rsidRDefault="003A1F87" w:rsidP="00B47056">
      <w:pPr>
        <w:jc w:val="center"/>
      </w:pPr>
    </w:p>
    <w:p w14:paraId="229E2052" w14:textId="77777777" w:rsidR="003A1F87" w:rsidRDefault="003A1F87" w:rsidP="00B47056">
      <w:pPr>
        <w:jc w:val="center"/>
      </w:pPr>
    </w:p>
    <w:p w14:paraId="77C485BD" w14:textId="77777777" w:rsidR="003A1F87" w:rsidRDefault="003A1F87" w:rsidP="00B47056">
      <w:pPr>
        <w:jc w:val="center"/>
      </w:pPr>
    </w:p>
    <w:p w14:paraId="744A98EE" w14:textId="77777777" w:rsidR="003A1F87" w:rsidRDefault="003A1F87" w:rsidP="00B47056">
      <w:pPr>
        <w:jc w:val="center"/>
      </w:pPr>
    </w:p>
    <w:p w14:paraId="7D638AE1" w14:textId="77777777" w:rsidR="003A1F87" w:rsidRDefault="003A1F87" w:rsidP="00B47056">
      <w:pPr>
        <w:jc w:val="center"/>
      </w:pPr>
    </w:p>
    <w:p w14:paraId="4EF85455" w14:textId="77777777" w:rsidR="003A1F87" w:rsidRDefault="003A1F87" w:rsidP="00B47056">
      <w:pPr>
        <w:jc w:val="center"/>
      </w:pPr>
    </w:p>
    <w:p w14:paraId="458A35ED" w14:textId="77777777" w:rsidR="003A1F87" w:rsidRDefault="003A1F87" w:rsidP="00B47056">
      <w:pPr>
        <w:jc w:val="center"/>
      </w:pPr>
    </w:p>
    <w:p w14:paraId="56BC744A" w14:textId="77777777" w:rsidR="003A1F87" w:rsidRDefault="003A1F87" w:rsidP="00B47056">
      <w:pPr>
        <w:jc w:val="center"/>
      </w:pPr>
    </w:p>
    <w:p w14:paraId="4AF5ADC5" w14:textId="77777777" w:rsidR="003A1F87" w:rsidRDefault="003A1F87" w:rsidP="00B47056">
      <w:pPr>
        <w:jc w:val="center"/>
      </w:pPr>
    </w:p>
    <w:p w14:paraId="15075F20" w14:textId="77777777" w:rsidR="003A1F87" w:rsidRDefault="003A1F87" w:rsidP="00B47056">
      <w:pPr>
        <w:jc w:val="center"/>
      </w:pPr>
    </w:p>
    <w:p w14:paraId="5EF5E852" w14:textId="77777777" w:rsidR="003A1F87" w:rsidRDefault="003A1F87" w:rsidP="00B47056">
      <w:pPr>
        <w:jc w:val="center"/>
      </w:pPr>
    </w:p>
    <w:p w14:paraId="65C1E3E5" w14:textId="77777777" w:rsidR="003A1F87" w:rsidRDefault="003A1F87" w:rsidP="00B47056">
      <w:pPr>
        <w:jc w:val="center"/>
      </w:pPr>
    </w:p>
    <w:p w14:paraId="64A3C4B6" w14:textId="77777777" w:rsidR="003A1F87" w:rsidRDefault="003A1F87" w:rsidP="00B47056">
      <w:pPr>
        <w:jc w:val="center"/>
      </w:pPr>
    </w:p>
    <w:p w14:paraId="188D4E50" w14:textId="77777777" w:rsidR="003A1F87" w:rsidRDefault="003A1F87" w:rsidP="00B47056">
      <w:pPr>
        <w:jc w:val="center"/>
      </w:pPr>
    </w:p>
    <w:p w14:paraId="6A541BB2" w14:textId="77777777" w:rsidR="003A1F87" w:rsidRDefault="003A1F87" w:rsidP="00B47056">
      <w:pPr>
        <w:jc w:val="center"/>
      </w:pPr>
    </w:p>
    <w:p w14:paraId="14CD168C" w14:textId="77777777" w:rsidR="003A1F87" w:rsidRDefault="003A1F87" w:rsidP="00B47056">
      <w:pPr>
        <w:jc w:val="center"/>
      </w:pPr>
    </w:p>
    <w:p w14:paraId="20A47770" w14:textId="77777777" w:rsidR="003A1F87" w:rsidRDefault="003A1F87" w:rsidP="00B47056">
      <w:pPr>
        <w:jc w:val="center"/>
      </w:pPr>
    </w:p>
    <w:p w14:paraId="1EA504DB" w14:textId="1AE6BB19" w:rsidR="004D4A52" w:rsidRDefault="004D4A52" w:rsidP="00B47056">
      <w:pPr>
        <w:jc w:val="center"/>
      </w:pPr>
      <w:r>
        <w:t xml:space="preserve">SIGN UP </w:t>
      </w:r>
      <w:proofErr w:type="gramStart"/>
      <w:r>
        <w:t>( only</w:t>
      </w:r>
      <w:proofErr w:type="gramEnd"/>
      <w:r>
        <w:t xml:space="preserve"> new customers will be able to)</w:t>
      </w:r>
    </w:p>
    <w:p w14:paraId="47FAE825" w14:textId="77777777" w:rsidR="004D4A52" w:rsidRDefault="004D4A52" w:rsidP="00B47056">
      <w:pPr>
        <w:jc w:val="center"/>
      </w:pPr>
    </w:p>
    <w:p w14:paraId="07345C00" w14:textId="143F39EB" w:rsidR="004D4A52" w:rsidRDefault="00AC071A" w:rsidP="00B47056">
      <w:pPr>
        <w:jc w:val="center"/>
      </w:pPr>
      <w:r w:rsidRPr="00AC071A">
        <w:drawing>
          <wp:inline distT="0" distB="0" distL="0" distR="0" wp14:anchorId="589D9E32" wp14:editId="0F367894">
            <wp:extent cx="4673600" cy="3665314"/>
            <wp:effectExtent l="0" t="0" r="0" b="0"/>
            <wp:docPr id="47226913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69130" name="Picture 1" descr="A screenshot of a login for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933" cy="36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07FF" w14:textId="77777777" w:rsidR="00B02653" w:rsidRDefault="00B02653" w:rsidP="00B47056">
      <w:pPr>
        <w:jc w:val="center"/>
      </w:pPr>
    </w:p>
    <w:p w14:paraId="490C710A" w14:textId="27234840" w:rsidR="00AC071A" w:rsidRDefault="00032484" w:rsidP="00B47056">
      <w:pPr>
        <w:jc w:val="center"/>
      </w:pPr>
      <w:r w:rsidRPr="00032484">
        <w:drawing>
          <wp:inline distT="0" distB="0" distL="0" distR="0" wp14:anchorId="0F97895B" wp14:editId="1AAABC91">
            <wp:extent cx="4712113" cy="3587750"/>
            <wp:effectExtent l="0" t="0" r="0" b="0"/>
            <wp:docPr id="159762333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3333" name="Picture 1" descr="A screenshot of a login for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928" cy="35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3534" w14:textId="77777777" w:rsidR="00B02653" w:rsidRDefault="00B02653" w:rsidP="00B47056">
      <w:pPr>
        <w:jc w:val="center"/>
      </w:pPr>
    </w:p>
    <w:p w14:paraId="606C8401" w14:textId="77777777" w:rsidR="00B02653" w:rsidRDefault="00B02653" w:rsidP="00B47056">
      <w:pPr>
        <w:jc w:val="center"/>
      </w:pPr>
    </w:p>
    <w:p w14:paraId="2ED95982" w14:textId="77777777" w:rsidR="00B02653" w:rsidRDefault="00B02653" w:rsidP="00B47056">
      <w:pPr>
        <w:jc w:val="center"/>
      </w:pPr>
    </w:p>
    <w:p w14:paraId="662D3DD9" w14:textId="34984C2D" w:rsidR="00B02653" w:rsidRDefault="00B02653" w:rsidP="00B47056">
      <w:pPr>
        <w:jc w:val="center"/>
      </w:pPr>
    </w:p>
    <w:p w14:paraId="5E5F26E4" w14:textId="17560E4A" w:rsidR="00B02653" w:rsidRDefault="00B02653" w:rsidP="00B47056">
      <w:pPr>
        <w:jc w:val="center"/>
      </w:pPr>
      <w:r>
        <w:t>SUBSCRIBER VIEWS</w:t>
      </w:r>
    </w:p>
    <w:p w14:paraId="1537D4D8" w14:textId="38DA569F" w:rsidR="00193C87" w:rsidRDefault="00193C87" w:rsidP="00B47056">
      <w:pPr>
        <w:jc w:val="center"/>
      </w:pPr>
      <w:r>
        <w:t>--MAIN PAGE--</w:t>
      </w:r>
    </w:p>
    <w:p w14:paraId="4709A1F3" w14:textId="77777777" w:rsidR="00B02653" w:rsidRDefault="00B02653" w:rsidP="00B47056">
      <w:pPr>
        <w:jc w:val="center"/>
      </w:pPr>
    </w:p>
    <w:p w14:paraId="4BA6E2A6" w14:textId="59362EDD" w:rsidR="00B02653" w:rsidRDefault="00C558C1" w:rsidP="00B47056">
      <w:pPr>
        <w:jc w:val="center"/>
      </w:pPr>
      <w:r w:rsidRPr="00C558C1">
        <w:drawing>
          <wp:anchor distT="0" distB="0" distL="114300" distR="114300" simplePos="0" relativeHeight="251649024" behindDoc="0" locked="0" layoutInCell="1" allowOverlap="1" wp14:anchorId="7F625E1C" wp14:editId="2A024F9D">
            <wp:simplePos x="0" y="0"/>
            <wp:positionH relativeFrom="column">
              <wp:posOffset>-323850</wp:posOffset>
            </wp:positionH>
            <wp:positionV relativeFrom="paragraph">
              <wp:posOffset>1466215</wp:posOffset>
            </wp:positionV>
            <wp:extent cx="1454150" cy="323850"/>
            <wp:effectExtent l="0" t="0" r="0" b="0"/>
            <wp:wrapNone/>
            <wp:docPr id="13593269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26964" name="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C78">
        <w:t xml:space="preserve">                                           </w:t>
      </w:r>
      <w:r w:rsidR="00193C87" w:rsidRPr="00193C87">
        <w:drawing>
          <wp:inline distT="0" distB="0" distL="0" distR="0" wp14:anchorId="4CDA5A2F" wp14:editId="6FA1487C">
            <wp:extent cx="4991100" cy="3584811"/>
            <wp:effectExtent l="0" t="0" r="0" b="0"/>
            <wp:docPr id="127724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83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5412" cy="35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755B" w14:textId="77777777" w:rsidR="00193C87" w:rsidRDefault="00193C87" w:rsidP="00B47056">
      <w:pPr>
        <w:jc w:val="center"/>
      </w:pPr>
    </w:p>
    <w:p w14:paraId="1DE69721" w14:textId="51AF1B16" w:rsidR="00E94C78" w:rsidRDefault="00B9081B" w:rsidP="00B47056">
      <w:pPr>
        <w:jc w:val="center"/>
      </w:pPr>
      <w:r w:rsidRPr="00A031C3">
        <w:lastRenderedPageBreak/>
        <w:drawing>
          <wp:anchor distT="0" distB="0" distL="114300" distR="114300" simplePos="0" relativeHeight="251653120" behindDoc="0" locked="0" layoutInCell="1" allowOverlap="1" wp14:anchorId="0C61D7F2" wp14:editId="439231A8">
            <wp:simplePos x="0" y="0"/>
            <wp:positionH relativeFrom="margin">
              <wp:posOffset>2590800</wp:posOffset>
            </wp:positionH>
            <wp:positionV relativeFrom="paragraph">
              <wp:posOffset>274320</wp:posOffset>
            </wp:positionV>
            <wp:extent cx="4150995" cy="3277364"/>
            <wp:effectExtent l="0" t="0" r="1905" b="0"/>
            <wp:wrapNone/>
            <wp:docPr id="4262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310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100" cy="3283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   </w:t>
      </w:r>
      <w:r w:rsidRPr="00B9081B">
        <w:drawing>
          <wp:inline distT="0" distB="0" distL="0" distR="0" wp14:anchorId="598DC317" wp14:editId="58B70233">
            <wp:extent cx="5080000" cy="3700404"/>
            <wp:effectExtent l="0" t="0" r="6350" b="0"/>
            <wp:docPr id="78575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4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828" cy="3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C2E" w14:textId="07325EEA" w:rsidR="00E94C78" w:rsidRDefault="00E94C78" w:rsidP="00B47056">
      <w:pPr>
        <w:jc w:val="center"/>
      </w:pPr>
    </w:p>
    <w:p w14:paraId="7BE6303F" w14:textId="791C5E46" w:rsidR="0016774A" w:rsidRDefault="0016774A" w:rsidP="0016774A">
      <w:pPr>
        <w:ind w:left="2880" w:firstLine="720"/>
      </w:pPr>
      <w:r>
        <w:t xml:space="preserve">-- PREVIEW OF BOOK – </w:t>
      </w:r>
    </w:p>
    <w:p w14:paraId="77E5D2F7" w14:textId="77777777" w:rsidR="0016774A" w:rsidRDefault="0016774A" w:rsidP="0016774A"/>
    <w:p w14:paraId="200F006B" w14:textId="3AB3E7E4" w:rsidR="0016774A" w:rsidRDefault="0016774A" w:rsidP="0016774A">
      <w:pPr>
        <w:jc w:val="center"/>
      </w:pPr>
      <w:r w:rsidRPr="0016774A">
        <w:drawing>
          <wp:inline distT="0" distB="0" distL="0" distR="0" wp14:anchorId="22D3F344" wp14:editId="13BAD023">
            <wp:extent cx="4327420" cy="3003550"/>
            <wp:effectExtent l="0" t="0" r="0" b="6350"/>
            <wp:docPr id="916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72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2538" cy="3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0B9B" w14:textId="77777777" w:rsidR="00B074D9" w:rsidRDefault="00B074D9" w:rsidP="0016774A">
      <w:pPr>
        <w:jc w:val="center"/>
      </w:pPr>
    </w:p>
    <w:p w14:paraId="0740F76A" w14:textId="146A6813" w:rsidR="00B074D9" w:rsidRDefault="00B074D9" w:rsidP="0016774A">
      <w:pPr>
        <w:jc w:val="center"/>
      </w:pPr>
      <w:r>
        <w:t>--SHOPPING CART—</w:t>
      </w:r>
    </w:p>
    <w:p w14:paraId="3DA52D13" w14:textId="01949BEC" w:rsidR="00B074D9" w:rsidRDefault="00B074D9" w:rsidP="0016774A">
      <w:pPr>
        <w:jc w:val="center"/>
      </w:pPr>
      <w:r w:rsidRPr="00B074D9">
        <w:lastRenderedPageBreak/>
        <w:drawing>
          <wp:inline distT="0" distB="0" distL="0" distR="0" wp14:anchorId="3D2E5CEA" wp14:editId="0F4FE269">
            <wp:extent cx="6227180" cy="4217185"/>
            <wp:effectExtent l="0" t="0" r="2540" b="0"/>
            <wp:docPr id="173140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4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8279" cy="42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0648" w14:textId="77777777" w:rsidR="00B074D9" w:rsidRDefault="00B074D9" w:rsidP="0016774A">
      <w:pPr>
        <w:jc w:val="center"/>
      </w:pPr>
    </w:p>
    <w:p w14:paraId="01D2CDF1" w14:textId="2B50265E" w:rsidR="00B074D9" w:rsidRDefault="00B074D9" w:rsidP="00B074D9">
      <w:pPr>
        <w:jc w:val="center"/>
      </w:pPr>
      <w:r>
        <w:t>-- LIBRARIAN VIEWS—</w:t>
      </w:r>
    </w:p>
    <w:p w14:paraId="682BD545" w14:textId="77777777" w:rsidR="009D60AD" w:rsidRDefault="009D60AD" w:rsidP="00B074D9">
      <w:pPr>
        <w:jc w:val="center"/>
      </w:pPr>
    </w:p>
    <w:p w14:paraId="780224F2" w14:textId="4F39BCB5" w:rsidR="009D60AD" w:rsidRDefault="009D60AD" w:rsidP="00B074D9">
      <w:pPr>
        <w:jc w:val="center"/>
      </w:pPr>
      <w:r>
        <w:t>--MAIN LIBRARIAN VIEW--</w:t>
      </w:r>
    </w:p>
    <w:p w14:paraId="285855B3" w14:textId="77777777" w:rsidR="00B074D9" w:rsidRDefault="00B074D9" w:rsidP="00B074D9">
      <w:pPr>
        <w:jc w:val="center"/>
      </w:pPr>
    </w:p>
    <w:p w14:paraId="76A31BEE" w14:textId="77777777" w:rsidR="00B074D9" w:rsidRDefault="00B074D9" w:rsidP="00B074D9">
      <w:pPr>
        <w:jc w:val="center"/>
      </w:pPr>
    </w:p>
    <w:p w14:paraId="572F3FA9" w14:textId="5AEE0D20" w:rsidR="00DE352F" w:rsidRDefault="00DE352F" w:rsidP="00B074D9">
      <w:pPr>
        <w:jc w:val="center"/>
      </w:pPr>
      <w:r w:rsidRPr="009D60AD">
        <w:lastRenderedPageBreak/>
        <w:drawing>
          <wp:inline distT="0" distB="0" distL="0" distR="0" wp14:anchorId="7F84B6A5" wp14:editId="79C3B976">
            <wp:extent cx="4673600" cy="3207042"/>
            <wp:effectExtent l="0" t="0" r="0" b="0"/>
            <wp:docPr id="136512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981" cy="32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942" w14:textId="16C05069" w:rsidR="00DE352F" w:rsidRDefault="00DE352F" w:rsidP="00DE352F">
      <w:pPr>
        <w:ind w:left="360"/>
        <w:jc w:val="center"/>
      </w:pPr>
      <w:r>
        <w:t>-- SUBSCRIBER INFORMATION –</w:t>
      </w:r>
    </w:p>
    <w:p w14:paraId="6ADB82D5" w14:textId="797A643B" w:rsidR="00B074D9" w:rsidRDefault="00DE352F" w:rsidP="00B074D9">
      <w:pPr>
        <w:jc w:val="center"/>
      </w:pPr>
      <w:r w:rsidRPr="00DE352F">
        <w:drawing>
          <wp:anchor distT="0" distB="0" distL="114300" distR="114300" simplePos="0" relativeHeight="251657216" behindDoc="0" locked="0" layoutInCell="1" allowOverlap="1" wp14:anchorId="5B1A11FC" wp14:editId="238D5D35">
            <wp:simplePos x="0" y="0"/>
            <wp:positionH relativeFrom="column">
              <wp:posOffset>2331085</wp:posOffset>
            </wp:positionH>
            <wp:positionV relativeFrom="paragraph">
              <wp:posOffset>324485</wp:posOffset>
            </wp:positionV>
            <wp:extent cx="3410939" cy="2578100"/>
            <wp:effectExtent l="0" t="0" r="0" b="0"/>
            <wp:wrapNone/>
            <wp:docPr id="20486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975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939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0AD" w:rsidRPr="009D60AD">
        <w:drawing>
          <wp:inline distT="0" distB="0" distL="0" distR="0" wp14:anchorId="45641EE8" wp14:editId="25B15EA5">
            <wp:extent cx="4673600" cy="3207042"/>
            <wp:effectExtent l="0" t="0" r="0" b="0"/>
            <wp:docPr id="6852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981" cy="32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2000" w14:textId="77777777" w:rsidR="009D60AD" w:rsidRDefault="009D60AD" w:rsidP="00B074D9">
      <w:pPr>
        <w:jc w:val="center"/>
      </w:pPr>
    </w:p>
    <w:p w14:paraId="76A4124B" w14:textId="77777777" w:rsidR="009D60AD" w:rsidRDefault="009D60AD" w:rsidP="00B074D9">
      <w:pPr>
        <w:jc w:val="center"/>
      </w:pPr>
    </w:p>
    <w:p w14:paraId="741F0DB0" w14:textId="4A3A092D" w:rsidR="00D10516" w:rsidRDefault="00D10516" w:rsidP="00895E15">
      <w:pPr>
        <w:ind w:left="360"/>
        <w:jc w:val="center"/>
      </w:pPr>
    </w:p>
    <w:p w14:paraId="4AA2C79B" w14:textId="77777777" w:rsidR="00912B94" w:rsidRDefault="00912B94" w:rsidP="00895E15">
      <w:pPr>
        <w:ind w:left="360"/>
        <w:jc w:val="center"/>
      </w:pPr>
    </w:p>
    <w:p w14:paraId="49E7518C" w14:textId="77777777" w:rsidR="003A1F87" w:rsidRDefault="003A1F87" w:rsidP="00895E15">
      <w:pPr>
        <w:ind w:left="360"/>
        <w:jc w:val="center"/>
      </w:pPr>
    </w:p>
    <w:p w14:paraId="13E74F12" w14:textId="06AD8581" w:rsidR="00912B94" w:rsidRDefault="00912B94" w:rsidP="00895E15">
      <w:pPr>
        <w:ind w:left="360"/>
        <w:jc w:val="center"/>
      </w:pPr>
      <w:r>
        <w:t>--SUBSCRIBER RENTALS INFORMATION—</w:t>
      </w:r>
    </w:p>
    <w:p w14:paraId="2906AC29" w14:textId="5FBCF214" w:rsidR="00912B94" w:rsidRDefault="00912B94" w:rsidP="00895E15">
      <w:pPr>
        <w:ind w:left="360"/>
        <w:jc w:val="center"/>
      </w:pPr>
      <w:r w:rsidRPr="00D10516">
        <w:lastRenderedPageBreak/>
        <w:drawing>
          <wp:anchor distT="0" distB="0" distL="114300" distR="114300" simplePos="0" relativeHeight="251659264" behindDoc="0" locked="0" layoutInCell="1" allowOverlap="1" wp14:anchorId="177932F9" wp14:editId="6ED79D2E">
            <wp:simplePos x="0" y="0"/>
            <wp:positionH relativeFrom="column">
              <wp:posOffset>2258695</wp:posOffset>
            </wp:positionH>
            <wp:positionV relativeFrom="paragraph">
              <wp:posOffset>429895</wp:posOffset>
            </wp:positionV>
            <wp:extent cx="4065198" cy="3028950"/>
            <wp:effectExtent l="0" t="0" r="0" b="0"/>
            <wp:wrapNone/>
            <wp:docPr id="125124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4421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19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60AD">
        <w:drawing>
          <wp:inline distT="0" distB="0" distL="0" distR="0" wp14:anchorId="50C931BA" wp14:editId="52066012">
            <wp:extent cx="5561540" cy="3816350"/>
            <wp:effectExtent l="0" t="0" r="1270" b="0"/>
            <wp:docPr id="12201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4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7403" cy="38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701C" w14:textId="00FEF822" w:rsidR="00F80BDD" w:rsidRDefault="00F80BDD" w:rsidP="00860515">
      <w:pPr>
        <w:ind w:left="360"/>
      </w:pPr>
      <w:r>
        <w:t xml:space="preserve">For each rental the librarian can see the details of each </w:t>
      </w:r>
      <w:r w:rsidR="005A4844">
        <w:t>book.</w:t>
      </w:r>
      <w:r>
        <w:t xml:space="preserve"> If </w:t>
      </w:r>
      <w:r w:rsidR="00E20F79">
        <w:t xml:space="preserve">they are looking at a rent that is currently </w:t>
      </w:r>
      <w:r w:rsidR="005A4844">
        <w:t>active,</w:t>
      </w:r>
      <w:r w:rsidR="00E20F79">
        <w:t xml:space="preserve"> they can mark it as lost or </w:t>
      </w:r>
      <w:r w:rsidR="00F34F6A">
        <w:t xml:space="preserve">retrieved. </w:t>
      </w:r>
      <w:r w:rsidR="00F34F6A">
        <w:br/>
        <w:t xml:space="preserve">If they are looking at retrieved rentals </w:t>
      </w:r>
      <w:r w:rsidR="005A4844">
        <w:t>the markers are already set.</w:t>
      </w:r>
      <w:r w:rsidR="005A4844">
        <w:br/>
        <w:t xml:space="preserve">For borrowing basket they can only preview </w:t>
      </w:r>
      <w:r w:rsidR="00860515">
        <w:t>it!</w:t>
      </w:r>
    </w:p>
    <w:p w14:paraId="279B89AC" w14:textId="77777777" w:rsidR="005A4844" w:rsidRDefault="005A4844" w:rsidP="00895E15">
      <w:pPr>
        <w:ind w:left="360"/>
        <w:jc w:val="center"/>
      </w:pPr>
    </w:p>
    <w:p w14:paraId="128BA136" w14:textId="77777777" w:rsidR="00E25F02" w:rsidRDefault="00E25F02" w:rsidP="00895E15">
      <w:pPr>
        <w:ind w:left="360"/>
        <w:jc w:val="center"/>
      </w:pPr>
    </w:p>
    <w:p w14:paraId="4B3BDE08" w14:textId="77777777" w:rsidR="00E25F02" w:rsidRDefault="00E25F02" w:rsidP="00895E15">
      <w:pPr>
        <w:ind w:left="360"/>
        <w:jc w:val="center"/>
      </w:pPr>
    </w:p>
    <w:p w14:paraId="69F931D1" w14:textId="77777777" w:rsidR="00E25F02" w:rsidRDefault="00E25F02" w:rsidP="00895E15">
      <w:pPr>
        <w:ind w:left="360"/>
        <w:jc w:val="center"/>
      </w:pPr>
    </w:p>
    <w:p w14:paraId="4A90CDA5" w14:textId="77777777" w:rsidR="00E25F02" w:rsidRDefault="00E25F02" w:rsidP="00895E15">
      <w:pPr>
        <w:ind w:left="360"/>
        <w:jc w:val="center"/>
      </w:pPr>
    </w:p>
    <w:p w14:paraId="7076B44B" w14:textId="77777777" w:rsidR="00E25F02" w:rsidRDefault="00E25F02" w:rsidP="00895E15">
      <w:pPr>
        <w:ind w:left="360"/>
        <w:jc w:val="center"/>
      </w:pPr>
    </w:p>
    <w:p w14:paraId="45B5E5AF" w14:textId="77777777" w:rsidR="00E25F02" w:rsidRDefault="00E25F02" w:rsidP="00895E15">
      <w:pPr>
        <w:ind w:left="360"/>
        <w:jc w:val="center"/>
      </w:pPr>
    </w:p>
    <w:p w14:paraId="2472DA28" w14:textId="77777777" w:rsidR="00E25F02" w:rsidRDefault="00E25F02" w:rsidP="00895E15">
      <w:pPr>
        <w:ind w:left="360"/>
        <w:jc w:val="center"/>
      </w:pPr>
    </w:p>
    <w:p w14:paraId="4BAFB55B" w14:textId="77777777" w:rsidR="00E25F02" w:rsidRDefault="00E25F02" w:rsidP="00895E15">
      <w:pPr>
        <w:ind w:left="360"/>
        <w:jc w:val="center"/>
      </w:pPr>
    </w:p>
    <w:p w14:paraId="14701F59" w14:textId="77777777" w:rsidR="00E25F02" w:rsidRDefault="00E25F02" w:rsidP="00895E15">
      <w:pPr>
        <w:ind w:left="360"/>
        <w:jc w:val="center"/>
      </w:pPr>
    </w:p>
    <w:p w14:paraId="46A2DEB2" w14:textId="77777777" w:rsidR="00E25F02" w:rsidRDefault="00E25F02" w:rsidP="00895E15">
      <w:pPr>
        <w:ind w:left="360"/>
        <w:jc w:val="center"/>
      </w:pPr>
    </w:p>
    <w:p w14:paraId="2D795347" w14:textId="77777777" w:rsidR="00E25F02" w:rsidRDefault="00E25F02" w:rsidP="00895E15">
      <w:pPr>
        <w:ind w:left="360"/>
        <w:jc w:val="center"/>
      </w:pPr>
    </w:p>
    <w:p w14:paraId="1ED0DA0C" w14:textId="77777777" w:rsidR="00E25F02" w:rsidRDefault="00E25F02" w:rsidP="00895E15">
      <w:pPr>
        <w:ind w:left="360"/>
        <w:jc w:val="center"/>
      </w:pPr>
    </w:p>
    <w:p w14:paraId="23D2BB64" w14:textId="77777777" w:rsidR="00E25F02" w:rsidRDefault="00E25F02" w:rsidP="00895E15">
      <w:pPr>
        <w:ind w:left="360"/>
        <w:jc w:val="center"/>
      </w:pPr>
    </w:p>
    <w:p w14:paraId="4F2757EA" w14:textId="77777777" w:rsidR="00E25F02" w:rsidRDefault="00E25F02" w:rsidP="00895E15">
      <w:pPr>
        <w:ind w:left="360"/>
        <w:jc w:val="center"/>
      </w:pPr>
    </w:p>
    <w:p w14:paraId="3269E7C4" w14:textId="77777777" w:rsidR="00E25F02" w:rsidRDefault="00E25F02" w:rsidP="00895E15">
      <w:pPr>
        <w:ind w:left="360"/>
        <w:jc w:val="center"/>
      </w:pPr>
    </w:p>
    <w:p w14:paraId="56F7C06F" w14:textId="77777777" w:rsidR="00E25F02" w:rsidRDefault="00E25F02" w:rsidP="00895E15">
      <w:pPr>
        <w:ind w:left="360"/>
        <w:jc w:val="center"/>
      </w:pPr>
    </w:p>
    <w:p w14:paraId="4568B516" w14:textId="77777777" w:rsidR="00E25F02" w:rsidRDefault="00E25F02" w:rsidP="00895E15">
      <w:pPr>
        <w:ind w:left="360"/>
        <w:jc w:val="center"/>
      </w:pPr>
    </w:p>
    <w:p w14:paraId="2DDDC55D" w14:textId="77777777" w:rsidR="00E25F02" w:rsidRDefault="00E25F02" w:rsidP="00895E15">
      <w:pPr>
        <w:ind w:left="360"/>
        <w:jc w:val="center"/>
      </w:pPr>
    </w:p>
    <w:p w14:paraId="2207EEAF" w14:textId="77777777" w:rsidR="00E25F02" w:rsidRDefault="00E25F02" w:rsidP="00895E15">
      <w:pPr>
        <w:ind w:left="360"/>
        <w:jc w:val="center"/>
      </w:pPr>
    </w:p>
    <w:p w14:paraId="67BA9414" w14:textId="77777777" w:rsidR="00E25F02" w:rsidRDefault="00E25F02" w:rsidP="00895E15">
      <w:pPr>
        <w:ind w:left="360"/>
        <w:jc w:val="center"/>
      </w:pPr>
    </w:p>
    <w:p w14:paraId="68B3907E" w14:textId="77777777" w:rsidR="00E25F02" w:rsidRDefault="00E25F02" w:rsidP="00895E15">
      <w:pPr>
        <w:ind w:left="360"/>
        <w:jc w:val="center"/>
      </w:pPr>
    </w:p>
    <w:p w14:paraId="65E6A799" w14:textId="77777777" w:rsidR="00E25F02" w:rsidRDefault="00E25F02" w:rsidP="00895E15">
      <w:pPr>
        <w:ind w:left="360"/>
        <w:jc w:val="center"/>
      </w:pPr>
    </w:p>
    <w:p w14:paraId="45F2F670" w14:textId="78B84B8A" w:rsidR="00860515" w:rsidRDefault="00860515" w:rsidP="00895E15">
      <w:pPr>
        <w:ind w:left="360"/>
        <w:jc w:val="center"/>
      </w:pPr>
      <w:r>
        <w:t>--ADMIN VIEWS—</w:t>
      </w:r>
    </w:p>
    <w:p w14:paraId="07368785" w14:textId="7704F2FA" w:rsidR="001201CE" w:rsidRDefault="001201CE" w:rsidP="00895E15">
      <w:pPr>
        <w:ind w:left="360"/>
        <w:jc w:val="center"/>
      </w:pPr>
      <w:r>
        <w:t xml:space="preserve">--After logging in they can directly manage subscribers-- </w:t>
      </w:r>
    </w:p>
    <w:p w14:paraId="636EA1AA" w14:textId="77777777" w:rsidR="00C244C8" w:rsidRDefault="00C244C8" w:rsidP="00C244C8">
      <w:pPr>
        <w:ind w:left="360"/>
        <w:jc w:val="center"/>
      </w:pPr>
      <w:r w:rsidRPr="00C244C8">
        <w:drawing>
          <wp:anchor distT="0" distB="0" distL="114300" distR="114300" simplePos="0" relativeHeight="251661312" behindDoc="0" locked="0" layoutInCell="1" allowOverlap="1" wp14:anchorId="3F7EA3D9" wp14:editId="7F5C68F1">
            <wp:simplePos x="0" y="0"/>
            <wp:positionH relativeFrom="column">
              <wp:posOffset>1987551</wp:posOffset>
            </wp:positionH>
            <wp:positionV relativeFrom="paragraph">
              <wp:posOffset>208915</wp:posOffset>
            </wp:positionV>
            <wp:extent cx="4076872" cy="3098800"/>
            <wp:effectExtent l="0" t="0" r="0" b="6350"/>
            <wp:wrapNone/>
            <wp:docPr id="104913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527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639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02" w:rsidRPr="00E25F02">
        <w:drawing>
          <wp:inline distT="0" distB="0" distL="0" distR="0" wp14:anchorId="365A1906" wp14:editId="25277923">
            <wp:extent cx="5035550" cy="3428836"/>
            <wp:effectExtent l="0" t="0" r="0" b="635"/>
            <wp:docPr id="120752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1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44" cy="34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188" w14:textId="70C75EA4" w:rsidR="005A4844" w:rsidRDefault="00904EC8" w:rsidP="00C244C8">
      <w:pPr>
        <w:ind w:left="360"/>
        <w:jc w:val="center"/>
      </w:pPr>
      <w:r w:rsidRPr="00904EC8">
        <w:drawing>
          <wp:anchor distT="0" distB="0" distL="114300" distR="114300" simplePos="0" relativeHeight="251662336" behindDoc="0" locked="0" layoutInCell="1" allowOverlap="1" wp14:anchorId="79543B96" wp14:editId="5693A31B">
            <wp:simplePos x="0" y="0"/>
            <wp:positionH relativeFrom="margin">
              <wp:posOffset>2032000</wp:posOffset>
            </wp:positionH>
            <wp:positionV relativeFrom="paragraph">
              <wp:posOffset>412115</wp:posOffset>
            </wp:positionV>
            <wp:extent cx="3944976" cy="3041650"/>
            <wp:effectExtent l="0" t="0" r="0" b="6350"/>
            <wp:wrapNone/>
            <wp:docPr id="179156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686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976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02">
        <w:t xml:space="preserve">-- </w:t>
      </w:r>
      <w:r w:rsidR="00C244C8">
        <w:t>MANAGE LIBRARIANS--</w:t>
      </w:r>
      <w:r w:rsidR="00C244C8">
        <w:br/>
      </w:r>
      <w:r w:rsidR="00C244C8" w:rsidRPr="00E25F02">
        <w:drawing>
          <wp:inline distT="0" distB="0" distL="0" distR="0" wp14:anchorId="65F47915" wp14:editId="6ED60925">
            <wp:extent cx="5035550" cy="3428836"/>
            <wp:effectExtent l="0" t="0" r="0" b="635"/>
            <wp:docPr id="174199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1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44" cy="34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3040" w14:textId="77777777" w:rsidR="005A4844" w:rsidRDefault="005A4844" w:rsidP="00895E15">
      <w:pPr>
        <w:ind w:left="360"/>
        <w:jc w:val="center"/>
      </w:pPr>
    </w:p>
    <w:p w14:paraId="00733615" w14:textId="77B11699" w:rsidR="00D10516" w:rsidRDefault="00D10516" w:rsidP="00895E15">
      <w:pPr>
        <w:ind w:left="360"/>
        <w:jc w:val="center"/>
      </w:pPr>
    </w:p>
    <w:p w14:paraId="65E772D8" w14:textId="77777777" w:rsidR="00904EC8" w:rsidRDefault="00904EC8" w:rsidP="00895E15">
      <w:pPr>
        <w:ind w:left="360"/>
        <w:jc w:val="center"/>
      </w:pPr>
    </w:p>
    <w:p w14:paraId="6273E701" w14:textId="77777777" w:rsidR="00904EC8" w:rsidRDefault="00904EC8" w:rsidP="00895E15">
      <w:pPr>
        <w:ind w:left="360"/>
        <w:jc w:val="center"/>
      </w:pPr>
    </w:p>
    <w:p w14:paraId="4800645D" w14:textId="5E9E54DA" w:rsidR="00A15FB6" w:rsidRDefault="00904EC8" w:rsidP="00895E15">
      <w:pPr>
        <w:ind w:left="360"/>
        <w:jc w:val="center"/>
      </w:pPr>
      <w:r>
        <w:lastRenderedPageBreak/>
        <w:t>-- MANAGE BOOKS</w:t>
      </w:r>
      <w:r w:rsidR="00A15FB6">
        <w:t>—</w:t>
      </w:r>
    </w:p>
    <w:p w14:paraId="391C0490" w14:textId="16307BEF" w:rsidR="00904EC8" w:rsidRDefault="00A15FB6" w:rsidP="00895E15">
      <w:pPr>
        <w:ind w:left="360"/>
        <w:jc w:val="center"/>
      </w:pPr>
      <w:r>
        <w:t xml:space="preserve">(it is also incorporated as a </w:t>
      </w:r>
      <w:proofErr w:type="gramStart"/>
      <w:r>
        <w:t>subscene</w:t>
      </w:r>
      <w:proofErr w:type="gramEnd"/>
      <w:r>
        <w:t xml:space="preserve"> but </w:t>
      </w:r>
      <w:r w:rsidR="00FE5936">
        <w:t>I am putting it alone for the sake of detailing it)</w:t>
      </w:r>
      <w:r w:rsidR="00904EC8">
        <w:br/>
      </w:r>
      <w:r w:rsidR="00904EC8">
        <w:br/>
      </w:r>
      <w:r w:rsidRPr="00A15FB6">
        <w:drawing>
          <wp:inline distT="0" distB="0" distL="0" distR="0" wp14:anchorId="081925F9" wp14:editId="751257E1">
            <wp:extent cx="6858000" cy="5178425"/>
            <wp:effectExtent l="0" t="0" r="0" b="3175"/>
            <wp:docPr id="51110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06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F5FF" w14:textId="77777777" w:rsidR="00912B94" w:rsidRDefault="00912B94" w:rsidP="00895E15">
      <w:pPr>
        <w:ind w:left="360"/>
        <w:jc w:val="center"/>
      </w:pPr>
    </w:p>
    <w:p w14:paraId="260BA4D8" w14:textId="5BDE0DE1" w:rsidR="009D60AD" w:rsidRPr="00B47056" w:rsidRDefault="009D60AD" w:rsidP="00B074D9">
      <w:pPr>
        <w:jc w:val="center"/>
      </w:pPr>
    </w:p>
    <w:sectPr w:rsidR="009D60AD" w:rsidRPr="00B47056" w:rsidSect="009D4159">
      <w:footerReference w:type="even" r:id="rId31"/>
      <w:footerReference w:type="default" r:id="rId3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5C6E14" w14:textId="77777777" w:rsidR="009D4159" w:rsidRDefault="009D4159" w:rsidP="00E74B29">
      <w:r>
        <w:separator/>
      </w:r>
    </w:p>
  </w:endnote>
  <w:endnote w:type="continuationSeparator" w:id="0">
    <w:p w14:paraId="6A2135D6" w14:textId="77777777" w:rsidR="009D4159" w:rsidRDefault="009D4159" w:rsidP="00E74B29">
      <w:r>
        <w:continuationSeparator/>
      </w:r>
    </w:p>
  </w:endnote>
  <w:endnote w:type="continuationNotice" w:id="1">
    <w:p w14:paraId="0D7AE8E7" w14:textId="77777777" w:rsidR="009D4159" w:rsidRDefault="009D415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C14C23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92CFE7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A8207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60A5BFD" w14:textId="77777777" w:rsidTr="006709F1">
      <w:tc>
        <w:tcPr>
          <w:tcW w:w="1079" w:type="dxa"/>
        </w:tcPr>
        <w:p w14:paraId="32F20C62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CE86A8F" w14:textId="77777777" w:rsidR="00E74B29" w:rsidRDefault="000B41CC" w:rsidP="006709F1">
          <w:pPr>
            <w:pStyle w:val="Footer"/>
          </w:pPr>
          <w:r>
            <w:t>LIBRARY APPLICATION</w:t>
          </w:r>
        </w:p>
        <w:p w14:paraId="0AD1EA51" w14:textId="0559DA9A" w:rsidR="000B41CC" w:rsidRPr="00874FE7" w:rsidRDefault="000B41CC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3216C95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F36027E" w14:textId="77777777" w:rsidR="00E74B29" w:rsidRPr="00E74B29" w:rsidRDefault="00E74B29" w:rsidP="006709F1">
          <w:pPr>
            <w:pStyle w:val="Footer"/>
          </w:pPr>
        </w:p>
      </w:tc>
    </w:tr>
  </w:tbl>
  <w:p w14:paraId="1677C5F0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41B0F1" w14:textId="77777777" w:rsidR="009D4159" w:rsidRDefault="009D4159" w:rsidP="00E74B29">
      <w:r>
        <w:separator/>
      </w:r>
    </w:p>
  </w:footnote>
  <w:footnote w:type="continuationSeparator" w:id="0">
    <w:p w14:paraId="60E4BB11" w14:textId="77777777" w:rsidR="009D4159" w:rsidRDefault="009D4159" w:rsidP="00E74B29">
      <w:r>
        <w:continuationSeparator/>
      </w:r>
    </w:p>
  </w:footnote>
  <w:footnote w:type="continuationNotice" w:id="1">
    <w:p w14:paraId="337FDD4F" w14:textId="77777777" w:rsidR="009D4159" w:rsidRDefault="009D415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0496A"/>
    <w:multiLevelType w:val="hybridMultilevel"/>
    <w:tmpl w:val="1B38AF4E"/>
    <w:lvl w:ilvl="0" w:tplc="8D440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32C61"/>
    <w:multiLevelType w:val="hybridMultilevel"/>
    <w:tmpl w:val="6EE028D0"/>
    <w:lvl w:ilvl="0" w:tplc="DC8C82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0022A2"/>
    <w:multiLevelType w:val="multilevel"/>
    <w:tmpl w:val="BBCC1A76"/>
    <w:lvl w:ilvl="0">
      <w:start w:val="1"/>
      <w:numFmt w:val="decimal"/>
      <w:lvlText w:val="%1.0."/>
      <w:lvlJc w:val="left"/>
      <w:pPr>
        <w:ind w:left="730" w:hanging="7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0" w:hanging="73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70" w:hanging="73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90" w:hanging="73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41717B6"/>
    <w:multiLevelType w:val="hybridMultilevel"/>
    <w:tmpl w:val="03A4F336"/>
    <w:lvl w:ilvl="0" w:tplc="8E90D2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4473C2C"/>
    <w:multiLevelType w:val="hybridMultilevel"/>
    <w:tmpl w:val="99747CA4"/>
    <w:lvl w:ilvl="0" w:tplc="45DEDAC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97E19"/>
    <w:multiLevelType w:val="hybridMultilevel"/>
    <w:tmpl w:val="13286572"/>
    <w:lvl w:ilvl="0" w:tplc="5AA047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6773E19"/>
    <w:multiLevelType w:val="multilevel"/>
    <w:tmpl w:val="CB96ADF6"/>
    <w:lvl w:ilvl="0">
      <w:start w:val="1"/>
      <w:numFmt w:val="decimal"/>
      <w:lvlText w:val="%1.0"/>
      <w:lvlJc w:val="left"/>
      <w:pPr>
        <w:ind w:left="720" w:hanging="720"/>
      </w:pPr>
      <w:rPr>
        <w:rFonts w:asciiTheme="minorHAnsi" w:hAnsiTheme="minorHAnsi" w:hint="default"/>
        <w:sz w:val="24"/>
        <w:szCs w:val="24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0CA25438"/>
    <w:multiLevelType w:val="multilevel"/>
    <w:tmpl w:val="3F5ABA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6EC1FEB"/>
    <w:multiLevelType w:val="hybridMultilevel"/>
    <w:tmpl w:val="81646D16"/>
    <w:lvl w:ilvl="0" w:tplc="41443E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324970"/>
    <w:multiLevelType w:val="hybridMultilevel"/>
    <w:tmpl w:val="D5E8A3B2"/>
    <w:lvl w:ilvl="0" w:tplc="B2609A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B6811F5"/>
    <w:multiLevelType w:val="hybridMultilevel"/>
    <w:tmpl w:val="858244DE"/>
    <w:lvl w:ilvl="0" w:tplc="FDF066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E751790"/>
    <w:multiLevelType w:val="hybridMultilevel"/>
    <w:tmpl w:val="1F6E3F0C"/>
    <w:lvl w:ilvl="0" w:tplc="52701E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0334C71"/>
    <w:multiLevelType w:val="hybridMultilevel"/>
    <w:tmpl w:val="962EC624"/>
    <w:lvl w:ilvl="0" w:tplc="235619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A06A7D"/>
    <w:multiLevelType w:val="hybridMultilevel"/>
    <w:tmpl w:val="886CFA8E"/>
    <w:lvl w:ilvl="0" w:tplc="499C73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A11F10"/>
    <w:multiLevelType w:val="hybridMultilevel"/>
    <w:tmpl w:val="5C56B916"/>
    <w:lvl w:ilvl="0" w:tplc="C7DE25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15B091A"/>
    <w:multiLevelType w:val="hybridMultilevel"/>
    <w:tmpl w:val="539285CE"/>
    <w:lvl w:ilvl="0" w:tplc="67827A82">
      <w:numFmt w:val="bullet"/>
      <w:lvlText w:val="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7" w15:restartNumberingAfterBreak="0">
    <w:nsid w:val="46F43C79"/>
    <w:multiLevelType w:val="hybridMultilevel"/>
    <w:tmpl w:val="888858C6"/>
    <w:lvl w:ilvl="0" w:tplc="F6C2FC9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396C00"/>
    <w:multiLevelType w:val="hybridMultilevel"/>
    <w:tmpl w:val="440E5F9C"/>
    <w:lvl w:ilvl="0" w:tplc="DD12771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465DF5"/>
    <w:multiLevelType w:val="hybridMultilevel"/>
    <w:tmpl w:val="753CE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B5F4F"/>
    <w:multiLevelType w:val="hybridMultilevel"/>
    <w:tmpl w:val="FC8C2B36"/>
    <w:lvl w:ilvl="0" w:tplc="437A3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65C4FC5"/>
    <w:multiLevelType w:val="hybridMultilevel"/>
    <w:tmpl w:val="7D047E06"/>
    <w:lvl w:ilvl="0" w:tplc="27925A8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B91F95"/>
    <w:multiLevelType w:val="hybridMultilevel"/>
    <w:tmpl w:val="B608C0A0"/>
    <w:lvl w:ilvl="0" w:tplc="0DB8C4B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4E124D"/>
    <w:multiLevelType w:val="hybridMultilevel"/>
    <w:tmpl w:val="1D6ACF0A"/>
    <w:lvl w:ilvl="0" w:tplc="880E2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30265939">
    <w:abstractNumId w:val="9"/>
  </w:num>
  <w:num w:numId="2" w16cid:durableId="1835414442">
    <w:abstractNumId w:val="19"/>
  </w:num>
  <w:num w:numId="3" w16cid:durableId="1395423510">
    <w:abstractNumId w:val="6"/>
  </w:num>
  <w:num w:numId="4" w16cid:durableId="746073049">
    <w:abstractNumId w:val="7"/>
  </w:num>
  <w:num w:numId="5" w16cid:durableId="1239756201">
    <w:abstractNumId w:val="2"/>
  </w:num>
  <w:num w:numId="6" w16cid:durableId="688993531">
    <w:abstractNumId w:val="3"/>
  </w:num>
  <w:num w:numId="7" w16cid:durableId="255601372">
    <w:abstractNumId w:val="11"/>
  </w:num>
  <w:num w:numId="8" w16cid:durableId="1870988123">
    <w:abstractNumId w:val="10"/>
  </w:num>
  <w:num w:numId="9" w16cid:durableId="1070536544">
    <w:abstractNumId w:val="1"/>
  </w:num>
  <w:num w:numId="10" w16cid:durableId="232350801">
    <w:abstractNumId w:val="0"/>
  </w:num>
  <w:num w:numId="11" w16cid:durableId="1771508300">
    <w:abstractNumId w:val="20"/>
  </w:num>
  <w:num w:numId="12" w16cid:durableId="1524897130">
    <w:abstractNumId w:val="5"/>
  </w:num>
  <w:num w:numId="13" w16cid:durableId="1273973322">
    <w:abstractNumId w:val="23"/>
  </w:num>
  <w:num w:numId="14" w16cid:durableId="651831992">
    <w:abstractNumId w:val="8"/>
  </w:num>
  <w:num w:numId="15" w16cid:durableId="1530100503">
    <w:abstractNumId w:val="15"/>
  </w:num>
  <w:num w:numId="16" w16cid:durableId="812411724">
    <w:abstractNumId w:val="13"/>
  </w:num>
  <w:num w:numId="17" w16cid:durableId="154347056">
    <w:abstractNumId w:val="12"/>
  </w:num>
  <w:num w:numId="18" w16cid:durableId="1834443799">
    <w:abstractNumId w:val="14"/>
  </w:num>
  <w:num w:numId="19" w16cid:durableId="1643849140">
    <w:abstractNumId w:val="21"/>
  </w:num>
  <w:num w:numId="20" w16cid:durableId="1275399701">
    <w:abstractNumId w:val="17"/>
  </w:num>
  <w:num w:numId="21" w16cid:durableId="1182860489">
    <w:abstractNumId w:val="16"/>
  </w:num>
  <w:num w:numId="22" w16cid:durableId="2069457409">
    <w:abstractNumId w:val="22"/>
  </w:num>
  <w:num w:numId="23" w16cid:durableId="1942226527">
    <w:abstractNumId w:val="4"/>
  </w:num>
  <w:num w:numId="24" w16cid:durableId="157439058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263"/>
    <w:rsid w:val="00001355"/>
    <w:rsid w:val="000127F9"/>
    <w:rsid w:val="0001335C"/>
    <w:rsid w:val="0002059A"/>
    <w:rsid w:val="00025FB1"/>
    <w:rsid w:val="00032484"/>
    <w:rsid w:val="00044AC7"/>
    <w:rsid w:val="00045514"/>
    <w:rsid w:val="00057671"/>
    <w:rsid w:val="0006632E"/>
    <w:rsid w:val="000712BB"/>
    <w:rsid w:val="0007157A"/>
    <w:rsid w:val="00074B1B"/>
    <w:rsid w:val="00077D1B"/>
    <w:rsid w:val="000869C1"/>
    <w:rsid w:val="00086FA5"/>
    <w:rsid w:val="0009040C"/>
    <w:rsid w:val="000968F4"/>
    <w:rsid w:val="000A169C"/>
    <w:rsid w:val="000A41F3"/>
    <w:rsid w:val="000B07AD"/>
    <w:rsid w:val="000B1408"/>
    <w:rsid w:val="000B41CC"/>
    <w:rsid w:val="000C53AF"/>
    <w:rsid w:val="000D7EAB"/>
    <w:rsid w:val="000E4641"/>
    <w:rsid w:val="000F565E"/>
    <w:rsid w:val="00103155"/>
    <w:rsid w:val="00112E63"/>
    <w:rsid w:val="001201CE"/>
    <w:rsid w:val="00123114"/>
    <w:rsid w:val="00126271"/>
    <w:rsid w:val="0013311F"/>
    <w:rsid w:val="0013771B"/>
    <w:rsid w:val="0014077B"/>
    <w:rsid w:val="00140889"/>
    <w:rsid w:val="00143481"/>
    <w:rsid w:val="00143585"/>
    <w:rsid w:val="00143941"/>
    <w:rsid w:val="00151F66"/>
    <w:rsid w:val="0015716E"/>
    <w:rsid w:val="001661E7"/>
    <w:rsid w:val="0016774A"/>
    <w:rsid w:val="00173D59"/>
    <w:rsid w:val="00177B79"/>
    <w:rsid w:val="00177F8D"/>
    <w:rsid w:val="00185F4A"/>
    <w:rsid w:val="00190B3C"/>
    <w:rsid w:val="00191691"/>
    <w:rsid w:val="00193C87"/>
    <w:rsid w:val="00197303"/>
    <w:rsid w:val="001A0F2C"/>
    <w:rsid w:val="001A1AEB"/>
    <w:rsid w:val="001A4ECB"/>
    <w:rsid w:val="001A5BA8"/>
    <w:rsid w:val="001E42BA"/>
    <w:rsid w:val="001F3E10"/>
    <w:rsid w:val="0020171E"/>
    <w:rsid w:val="00211683"/>
    <w:rsid w:val="00213034"/>
    <w:rsid w:val="00233C08"/>
    <w:rsid w:val="002351AF"/>
    <w:rsid w:val="002510F2"/>
    <w:rsid w:val="00264493"/>
    <w:rsid w:val="002729BC"/>
    <w:rsid w:val="0027327F"/>
    <w:rsid w:val="00295B89"/>
    <w:rsid w:val="002B0BDD"/>
    <w:rsid w:val="002B101C"/>
    <w:rsid w:val="002B496D"/>
    <w:rsid w:val="002B6598"/>
    <w:rsid w:val="002D2200"/>
    <w:rsid w:val="002D498F"/>
    <w:rsid w:val="002D7E37"/>
    <w:rsid w:val="00300663"/>
    <w:rsid w:val="00310F66"/>
    <w:rsid w:val="00316870"/>
    <w:rsid w:val="00364E90"/>
    <w:rsid w:val="00375ADD"/>
    <w:rsid w:val="00380DC9"/>
    <w:rsid w:val="00383946"/>
    <w:rsid w:val="0038414A"/>
    <w:rsid w:val="003942D4"/>
    <w:rsid w:val="003949D3"/>
    <w:rsid w:val="003958A2"/>
    <w:rsid w:val="003A1883"/>
    <w:rsid w:val="003A1F87"/>
    <w:rsid w:val="003A7638"/>
    <w:rsid w:val="003B49EC"/>
    <w:rsid w:val="003E11B9"/>
    <w:rsid w:val="003E33D4"/>
    <w:rsid w:val="003F1E15"/>
    <w:rsid w:val="00402D2B"/>
    <w:rsid w:val="00404CB9"/>
    <w:rsid w:val="0040564B"/>
    <w:rsid w:val="00417213"/>
    <w:rsid w:val="00433A44"/>
    <w:rsid w:val="00441053"/>
    <w:rsid w:val="00454BE6"/>
    <w:rsid w:val="0047087A"/>
    <w:rsid w:val="0047207A"/>
    <w:rsid w:val="00472B57"/>
    <w:rsid w:val="00473E8A"/>
    <w:rsid w:val="0048120C"/>
    <w:rsid w:val="004909D9"/>
    <w:rsid w:val="004A11E0"/>
    <w:rsid w:val="004A2EF5"/>
    <w:rsid w:val="004B3E78"/>
    <w:rsid w:val="004B567F"/>
    <w:rsid w:val="004C1086"/>
    <w:rsid w:val="004C3466"/>
    <w:rsid w:val="004D1B57"/>
    <w:rsid w:val="004D4A52"/>
    <w:rsid w:val="004E7648"/>
    <w:rsid w:val="004F68E2"/>
    <w:rsid w:val="00512973"/>
    <w:rsid w:val="00521481"/>
    <w:rsid w:val="005519C6"/>
    <w:rsid w:val="005653BC"/>
    <w:rsid w:val="00566764"/>
    <w:rsid w:val="005A4844"/>
    <w:rsid w:val="005B1349"/>
    <w:rsid w:val="005C0D21"/>
    <w:rsid w:val="005C31C4"/>
    <w:rsid w:val="005C6E23"/>
    <w:rsid w:val="005D2263"/>
    <w:rsid w:val="006310CC"/>
    <w:rsid w:val="00632A8D"/>
    <w:rsid w:val="00652570"/>
    <w:rsid w:val="00665110"/>
    <w:rsid w:val="00665820"/>
    <w:rsid w:val="006709F1"/>
    <w:rsid w:val="006715D8"/>
    <w:rsid w:val="006723D9"/>
    <w:rsid w:val="006849C1"/>
    <w:rsid w:val="006851B9"/>
    <w:rsid w:val="00687B97"/>
    <w:rsid w:val="006B0B47"/>
    <w:rsid w:val="006C17DC"/>
    <w:rsid w:val="006C3FE6"/>
    <w:rsid w:val="006C60E6"/>
    <w:rsid w:val="006D0914"/>
    <w:rsid w:val="006E58D5"/>
    <w:rsid w:val="006E7BFB"/>
    <w:rsid w:val="006F1E04"/>
    <w:rsid w:val="007005A1"/>
    <w:rsid w:val="00702DC1"/>
    <w:rsid w:val="00704651"/>
    <w:rsid w:val="00707696"/>
    <w:rsid w:val="00740612"/>
    <w:rsid w:val="00744A24"/>
    <w:rsid w:val="00751FA1"/>
    <w:rsid w:val="007540C7"/>
    <w:rsid w:val="007604F4"/>
    <w:rsid w:val="0076196D"/>
    <w:rsid w:val="0076654D"/>
    <w:rsid w:val="007715D3"/>
    <w:rsid w:val="00773D6E"/>
    <w:rsid w:val="00773E1F"/>
    <w:rsid w:val="007826F2"/>
    <w:rsid w:val="00782E04"/>
    <w:rsid w:val="007839FE"/>
    <w:rsid w:val="00797B65"/>
    <w:rsid w:val="007C631C"/>
    <w:rsid w:val="007D0B88"/>
    <w:rsid w:val="007D2222"/>
    <w:rsid w:val="007F416C"/>
    <w:rsid w:val="00805437"/>
    <w:rsid w:val="00820C44"/>
    <w:rsid w:val="00821A74"/>
    <w:rsid w:val="00822CC7"/>
    <w:rsid w:val="00832BD3"/>
    <w:rsid w:val="00834186"/>
    <w:rsid w:val="008346E0"/>
    <w:rsid w:val="00837914"/>
    <w:rsid w:val="00837C2D"/>
    <w:rsid w:val="00860515"/>
    <w:rsid w:val="00865A59"/>
    <w:rsid w:val="00872F3E"/>
    <w:rsid w:val="00874FE7"/>
    <w:rsid w:val="0087651F"/>
    <w:rsid w:val="008910B3"/>
    <w:rsid w:val="00892B13"/>
    <w:rsid w:val="00895E15"/>
    <w:rsid w:val="00895EDC"/>
    <w:rsid w:val="008A3B67"/>
    <w:rsid w:val="008B4F07"/>
    <w:rsid w:val="008D3E8F"/>
    <w:rsid w:val="008D7C2A"/>
    <w:rsid w:val="008E1D5B"/>
    <w:rsid w:val="008E477B"/>
    <w:rsid w:val="008E6C20"/>
    <w:rsid w:val="008F06F0"/>
    <w:rsid w:val="008F67F6"/>
    <w:rsid w:val="0090371F"/>
    <w:rsid w:val="00904EC8"/>
    <w:rsid w:val="009062FC"/>
    <w:rsid w:val="00907127"/>
    <w:rsid w:val="00912747"/>
    <w:rsid w:val="00912B94"/>
    <w:rsid w:val="009160FF"/>
    <w:rsid w:val="00916D93"/>
    <w:rsid w:val="00922E56"/>
    <w:rsid w:val="00933AE1"/>
    <w:rsid w:val="009376D1"/>
    <w:rsid w:val="00947124"/>
    <w:rsid w:val="00952CBD"/>
    <w:rsid w:val="00952F7D"/>
    <w:rsid w:val="009547F0"/>
    <w:rsid w:val="0095496A"/>
    <w:rsid w:val="00977DFF"/>
    <w:rsid w:val="0098132D"/>
    <w:rsid w:val="00990A07"/>
    <w:rsid w:val="00992A83"/>
    <w:rsid w:val="009A062C"/>
    <w:rsid w:val="009A38BA"/>
    <w:rsid w:val="009B1870"/>
    <w:rsid w:val="009C33CF"/>
    <w:rsid w:val="009C4372"/>
    <w:rsid w:val="009D4159"/>
    <w:rsid w:val="009D4B8B"/>
    <w:rsid w:val="009D4CE2"/>
    <w:rsid w:val="009D60AD"/>
    <w:rsid w:val="009E33DB"/>
    <w:rsid w:val="009E4E31"/>
    <w:rsid w:val="009E5CF9"/>
    <w:rsid w:val="009F52C3"/>
    <w:rsid w:val="009F7146"/>
    <w:rsid w:val="00A013DD"/>
    <w:rsid w:val="00A031C3"/>
    <w:rsid w:val="00A15FB6"/>
    <w:rsid w:val="00A217EB"/>
    <w:rsid w:val="00A34C95"/>
    <w:rsid w:val="00A40A4A"/>
    <w:rsid w:val="00A43E6F"/>
    <w:rsid w:val="00A47CBD"/>
    <w:rsid w:val="00A944B2"/>
    <w:rsid w:val="00AA3932"/>
    <w:rsid w:val="00AA693E"/>
    <w:rsid w:val="00AA7DA6"/>
    <w:rsid w:val="00AB25BD"/>
    <w:rsid w:val="00AB2D59"/>
    <w:rsid w:val="00AB4AB1"/>
    <w:rsid w:val="00AB73C6"/>
    <w:rsid w:val="00AC071A"/>
    <w:rsid w:val="00AC0B8F"/>
    <w:rsid w:val="00AE0E4F"/>
    <w:rsid w:val="00AE73FD"/>
    <w:rsid w:val="00AF0CFC"/>
    <w:rsid w:val="00AF555E"/>
    <w:rsid w:val="00AF7DAF"/>
    <w:rsid w:val="00B02653"/>
    <w:rsid w:val="00B0587C"/>
    <w:rsid w:val="00B074D9"/>
    <w:rsid w:val="00B271D0"/>
    <w:rsid w:val="00B327BE"/>
    <w:rsid w:val="00B33519"/>
    <w:rsid w:val="00B36C57"/>
    <w:rsid w:val="00B403CA"/>
    <w:rsid w:val="00B43E11"/>
    <w:rsid w:val="00B47056"/>
    <w:rsid w:val="00B524EA"/>
    <w:rsid w:val="00B674C3"/>
    <w:rsid w:val="00B67697"/>
    <w:rsid w:val="00B71F91"/>
    <w:rsid w:val="00B803D4"/>
    <w:rsid w:val="00B84A0A"/>
    <w:rsid w:val="00B9081B"/>
    <w:rsid w:val="00BA79BB"/>
    <w:rsid w:val="00BE2D8D"/>
    <w:rsid w:val="00BF08CA"/>
    <w:rsid w:val="00BF57EB"/>
    <w:rsid w:val="00BF74C2"/>
    <w:rsid w:val="00C0261E"/>
    <w:rsid w:val="00C0768F"/>
    <w:rsid w:val="00C1302F"/>
    <w:rsid w:val="00C21D33"/>
    <w:rsid w:val="00C244C8"/>
    <w:rsid w:val="00C326A1"/>
    <w:rsid w:val="00C558C1"/>
    <w:rsid w:val="00C62B72"/>
    <w:rsid w:val="00C62EBF"/>
    <w:rsid w:val="00C65939"/>
    <w:rsid w:val="00C6701D"/>
    <w:rsid w:val="00C755AB"/>
    <w:rsid w:val="00C82C11"/>
    <w:rsid w:val="00C855E4"/>
    <w:rsid w:val="00C903F7"/>
    <w:rsid w:val="00C90AB2"/>
    <w:rsid w:val="00CB47C2"/>
    <w:rsid w:val="00CC09B8"/>
    <w:rsid w:val="00CC651C"/>
    <w:rsid w:val="00CD0CA8"/>
    <w:rsid w:val="00CF157B"/>
    <w:rsid w:val="00CF4A18"/>
    <w:rsid w:val="00D10516"/>
    <w:rsid w:val="00D134BD"/>
    <w:rsid w:val="00D15C61"/>
    <w:rsid w:val="00D313CD"/>
    <w:rsid w:val="00D341E5"/>
    <w:rsid w:val="00D350F0"/>
    <w:rsid w:val="00D43125"/>
    <w:rsid w:val="00D62D5E"/>
    <w:rsid w:val="00D638D6"/>
    <w:rsid w:val="00D66A3A"/>
    <w:rsid w:val="00D671FE"/>
    <w:rsid w:val="00D704FD"/>
    <w:rsid w:val="00D834F9"/>
    <w:rsid w:val="00D9107C"/>
    <w:rsid w:val="00D9458A"/>
    <w:rsid w:val="00D9773E"/>
    <w:rsid w:val="00DA5820"/>
    <w:rsid w:val="00DC5662"/>
    <w:rsid w:val="00DE352F"/>
    <w:rsid w:val="00DE4C6A"/>
    <w:rsid w:val="00DE55B8"/>
    <w:rsid w:val="00DF1466"/>
    <w:rsid w:val="00DF198B"/>
    <w:rsid w:val="00DF4898"/>
    <w:rsid w:val="00E12A0B"/>
    <w:rsid w:val="00E1493F"/>
    <w:rsid w:val="00E15C99"/>
    <w:rsid w:val="00E20F79"/>
    <w:rsid w:val="00E23985"/>
    <w:rsid w:val="00E25F02"/>
    <w:rsid w:val="00E310CD"/>
    <w:rsid w:val="00E33EAA"/>
    <w:rsid w:val="00E4755B"/>
    <w:rsid w:val="00E54F1E"/>
    <w:rsid w:val="00E70BCB"/>
    <w:rsid w:val="00E74B29"/>
    <w:rsid w:val="00E94C78"/>
    <w:rsid w:val="00E96964"/>
    <w:rsid w:val="00EA6EC3"/>
    <w:rsid w:val="00EC39A8"/>
    <w:rsid w:val="00EE1188"/>
    <w:rsid w:val="00EE2182"/>
    <w:rsid w:val="00EE6FAD"/>
    <w:rsid w:val="00EF2719"/>
    <w:rsid w:val="00F153D2"/>
    <w:rsid w:val="00F15DB2"/>
    <w:rsid w:val="00F174CD"/>
    <w:rsid w:val="00F2043E"/>
    <w:rsid w:val="00F2105E"/>
    <w:rsid w:val="00F24143"/>
    <w:rsid w:val="00F34F6A"/>
    <w:rsid w:val="00F50791"/>
    <w:rsid w:val="00F5479E"/>
    <w:rsid w:val="00F676DA"/>
    <w:rsid w:val="00F80BDD"/>
    <w:rsid w:val="00F92E84"/>
    <w:rsid w:val="00FA461A"/>
    <w:rsid w:val="00FA701F"/>
    <w:rsid w:val="00FB2F1A"/>
    <w:rsid w:val="00FC4A34"/>
    <w:rsid w:val="00FC700B"/>
    <w:rsid w:val="00FD1465"/>
    <w:rsid w:val="00FE5936"/>
    <w:rsid w:val="00FF7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2C15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5C31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11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ea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7793F9C35284482BCE5C943E45DA8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D10CC-DACF-4553-8E60-20CAF517B737}"/>
      </w:docPartPr>
      <w:docPartBody>
        <w:p w:rsidR="00C64D8A" w:rsidRDefault="00C64D8A">
          <w:pPr>
            <w:pStyle w:val="77793F9C35284482BCE5C943E45DA89A"/>
          </w:pPr>
          <w:r w:rsidRPr="00DF198B">
            <w:t>Course title</w:t>
          </w:r>
        </w:p>
      </w:docPartBody>
    </w:docPart>
    <w:docPart>
      <w:docPartPr>
        <w:name w:val="810D2A525A0F411BA3F21978A760FC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275B90-0C1E-4A9A-B2E4-065BD7B1B057}"/>
      </w:docPartPr>
      <w:docPartBody>
        <w:p w:rsidR="00C64D8A" w:rsidRDefault="00C64D8A">
          <w:pPr>
            <w:pStyle w:val="810D2A525A0F411BA3F21978A760FCF1"/>
          </w:pPr>
          <w:r w:rsidRPr="00DF198B">
            <w:t>Teacher’s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D8A"/>
    <w:rsid w:val="00015232"/>
    <w:rsid w:val="001608C5"/>
    <w:rsid w:val="00495C6E"/>
    <w:rsid w:val="00812605"/>
    <w:rsid w:val="008208CF"/>
    <w:rsid w:val="008866D9"/>
    <w:rsid w:val="009F721C"/>
    <w:rsid w:val="00C64D8A"/>
    <w:rsid w:val="00E1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793F9C35284482BCE5C943E45DA89A">
    <w:name w:val="77793F9C35284482BCE5C943E45DA89A"/>
  </w:style>
  <w:style w:type="paragraph" w:customStyle="1" w:styleId="810D2A525A0F411BA3F21978A760FCF1">
    <w:name w:val="810D2A525A0F411BA3F21978A760FCF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9F5B80D-4579-4E92-940B-D7F7EB787F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</Pages>
  <Words>4372</Words>
  <Characters>24924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2024-04-03T11:54:00Z</dcterms:created>
  <dcterms:modified xsi:type="dcterms:W3CDTF">2024-04-03T12:03:00Z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